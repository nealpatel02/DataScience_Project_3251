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A91D75" w:rsidRPr="00A91D75" w:rsidRDefault="002A1C47"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A91D75" w:rsidRPr="00A91D75" w:rsidRDefault="002A1C47"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2E1F62BD" w14:textId="50CBBF15" w:rsidR="003B182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4979178" w:history="1">
            <w:r w:rsidR="003B182A" w:rsidRPr="00F5396C">
              <w:rPr>
                <w:rStyle w:val="Hyperlink"/>
              </w:rPr>
              <w:t>MARKET BASKET ANALYSIS</w:t>
            </w:r>
            <w:r w:rsidR="003B182A">
              <w:rPr>
                <w:webHidden/>
              </w:rPr>
              <w:tab/>
            </w:r>
            <w:r w:rsidR="003B182A">
              <w:rPr>
                <w:webHidden/>
              </w:rPr>
              <w:fldChar w:fldCharType="begin"/>
            </w:r>
            <w:r w:rsidR="003B182A">
              <w:rPr>
                <w:webHidden/>
              </w:rPr>
              <w:instrText xml:space="preserve"> PAGEREF _Toc14979178 \h </w:instrText>
            </w:r>
            <w:r w:rsidR="003B182A">
              <w:rPr>
                <w:webHidden/>
              </w:rPr>
            </w:r>
            <w:r w:rsidR="003B182A">
              <w:rPr>
                <w:webHidden/>
              </w:rPr>
              <w:fldChar w:fldCharType="separate"/>
            </w:r>
            <w:r w:rsidR="003B182A">
              <w:rPr>
                <w:webHidden/>
              </w:rPr>
              <w:t>3</w:t>
            </w:r>
            <w:r w:rsidR="003B182A">
              <w:rPr>
                <w:webHidden/>
              </w:rPr>
              <w:fldChar w:fldCharType="end"/>
            </w:r>
          </w:hyperlink>
        </w:p>
        <w:p w14:paraId="051BB8F1" w14:textId="28ACB5DE" w:rsidR="003B182A" w:rsidRDefault="00752CFF">
          <w:pPr>
            <w:pStyle w:val="TOC2"/>
            <w:tabs>
              <w:tab w:val="right" w:leader="underscore" w:pos="9926"/>
            </w:tabs>
            <w:rPr>
              <w:rFonts w:eastAsiaTheme="minorEastAsia"/>
              <w:noProof/>
              <w:color w:val="auto"/>
              <w:sz w:val="22"/>
              <w:szCs w:val="22"/>
              <w:lang w:eastAsia="en-US"/>
            </w:rPr>
          </w:pPr>
          <w:hyperlink w:anchor="_Toc14979179" w:history="1">
            <w:r w:rsidR="003B182A" w:rsidRPr="00F5396C">
              <w:rPr>
                <w:rStyle w:val="Hyperlink"/>
                <w:noProof/>
              </w:rPr>
              <w:t>Strategic Highlights / Business Case</w:t>
            </w:r>
            <w:r w:rsidR="003B182A">
              <w:rPr>
                <w:noProof/>
                <w:webHidden/>
              </w:rPr>
              <w:tab/>
            </w:r>
            <w:r w:rsidR="003B182A">
              <w:rPr>
                <w:noProof/>
                <w:webHidden/>
              </w:rPr>
              <w:fldChar w:fldCharType="begin"/>
            </w:r>
            <w:r w:rsidR="003B182A">
              <w:rPr>
                <w:noProof/>
                <w:webHidden/>
              </w:rPr>
              <w:instrText xml:space="preserve"> PAGEREF _Toc14979179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1392A595" w14:textId="14995F07" w:rsidR="003B182A" w:rsidRDefault="00752CFF">
          <w:pPr>
            <w:pStyle w:val="TOC2"/>
            <w:tabs>
              <w:tab w:val="right" w:leader="underscore" w:pos="9926"/>
            </w:tabs>
            <w:rPr>
              <w:rFonts w:eastAsiaTheme="minorEastAsia"/>
              <w:noProof/>
              <w:color w:val="auto"/>
              <w:sz w:val="22"/>
              <w:szCs w:val="22"/>
              <w:lang w:eastAsia="en-US"/>
            </w:rPr>
          </w:pPr>
          <w:hyperlink w:anchor="_Toc14979180" w:history="1">
            <w:r w:rsidR="003B182A" w:rsidRPr="00F5396C">
              <w:rPr>
                <w:rStyle w:val="Hyperlink"/>
                <w:noProof/>
              </w:rPr>
              <w:t>Objective</w:t>
            </w:r>
            <w:r w:rsidR="003B182A">
              <w:rPr>
                <w:noProof/>
                <w:webHidden/>
              </w:rPr>
              <w:tab/>
            </w:r>
            <w:r w:rsidR="003B182A">
              <w:rPr>
                <w:noProof/>
                <w:webHidden/>
              </w:rPr>
              <w:fldChar w:fldCharType="begin"/>
            </w:r>
            <w:r w:rsidR="003B182A">
              <w:rPr>
                <w:noProof/>
                <w:webHidden/>
              </w:rPr>
              <w:instrText xml:space="preserve"> PAGEREF _Toc14979180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7BE70929" w14:textId="610DA353" w:rsidR="003B182A" w:rsidRDefault="00752CFF">
          <w:pPr>
            <w:pStyle w:val="TOC2"/>
            <w:tabs>
              <w:tab w:val="right" w:leader="underscore" w:pos="9926"/>
            </w:tabs>
            <w:rPr>
              <w:rFonts w:eastAsiaTheme="minorEastAsia"/>
              <w:noProof/>
              <w:color w:val="auto"/>
              <w:sz w:val="22"/>
              <w:szCs w:val="22"/>
              <w:lang w:eastAsia="en-US"/>
            </w:rPr>
          </w:pPr>
          <w:hyperlink w:anchor="_Toc14979181" w:history="1">
            <w:r w:rsidR="003B182A" w:rsidRPr="00F5396C">
              <w:rPr>
                <w:rStyle w:val="Hyperlink"/>
                <w:noProof/>
              </w:rPr>
              <w:t>Data Collection</w:t>
            </w:r>
            <w:r w:rsidR="003B182A">
              <w:rPr>
                <w:noProof/>
                <w:webHidden/>
              </w:rPr>
              <w:tab/>
            </w:r>
            <w:r w:rsidR="003B182A">
              <w:rPr>
                <w:noProof/>
                <w:webHidden/>
              </w:rPr>
              <w:fldChar w:fldCharType="begin"/>
            </w:r>
            <w:r w:rsidR="003B182A">
              <w:rPr>
                <w:noProof/>
                <w:webHidden/>
              </w:rPr>
              <w:instrText xml:space="preserve"> PAGEREF _Toc14979181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69576766" w14:textId="28B605A7" w:rsidR="003B182A" w:rsidRDefault="00752CFF">
          <w:pPr>
            <w:pStyle w:val="TOC2"/>
            <w:tabs>
              <w:tab w:val="right" w:leader="underscore" w:pos="9926"/>
            </w:tabs>
            <w:rPr>
              <w:rFonts w:eastAsiaTheme="minorEastAsia"/>
              <w:noProof/>
              <w:color w:val="auto"/>
              <w:sz w:val="22"/>
              <w:szCs w:val="22"/>
              <w:lang w:eastAsia="en-US"/>
            </w:rPr>
          </w:pPr>
          <w:hyperlink w:anchor="_Toc14979182" w:history="1">
            <w:r w:rsidR="003B182A" w:rsidRPr="00F5396C">
              <w:rPr>
                <w:rStyle w:val="Hyperlink"/>
                <w:noProof/>
              </w:rPr>
              <w:t>Data Preparation</w:t>
            </w:r>
            <w:r w:rsidR="003B182A">
              <w:rPr>
                <w:noProof/>
                <w:webHidden/>
              </w:rPr>
              <w:tab/>
            </w:r>
            <w:r w:rsidR="003B182A">
              <w:rPr>
                <w:noProof/>
                <w:webHidden/>
              </w:rPr>
              <w:fldChar w:fldCharType="begin"/>
            </w:r>
            <w:r w:rsidR="003B182A">
              <w:rPr>
                <w:noProof/>
                <w:webHidden/>
              </w:rPr>
              <w:instrText xml:space="preserve"> PAGEREF _Toc14979182 \h </w:instrText>
            </w:r>
            <w:r w:rsidR="003B182A">
              <w:rPr>
                <w:noProof/>
                <w:webHidden/>
              </w:rPr>
            </w:r>
            <w:r w:rsidR="003B182A">
              <w:rPr>
                <w:noProof/>
                <w:webHidden/>
              </w:rPr>
              <w:fldChar w:fldCharType="separate"/>
            </w:r>
            <w:r w:rsidR="003B182A">
              <w:rPr>
                <w:noProof/>
                <w:webHidden/>
              </w:rPr>
              <w:t>3</w:t>
            </w:r>
            <w:r w:rsidR="003B182A">
              <w:rPr>
                <w:noProof/>
                <w:webHidden/>
              </w:rPr>
              <w:fldChar w:fldCharType="end"/>
            </w:r>
          </w:hyperlink>
        </w:p>
        <w:p w14:paraId="5926977C" w14:textId="5CB214ED" w:rsidR="003B182A" w:rsidRDefault="00752CFF">
          <w:pPr>
            <w:pStyle w:val="TOC2"/>
            <w:tabs>
              <w:tab w:val="right" w:leader="underscore" w:pos="9926"/>
            </w:tabs>
            <w:rPr>
              <w:rFonts w:eastAsiaTheme="minorEastAsia"/>
              <w:noProof/>
              <w:color w:val="auto"/>
              <w:sz w:val="22"/>
              <w:szCs w:val="22"/>
              <w:lang w:eastAsia="en-US"/>
            </w:rPr>
          </w:pPr>
          <w:hyperlink w:anchor="_Toc14979183" w:history="1">
            <w:r w:rsidR="003B182A" w:rsidRPr="00F5396C">
              <w:rPr>
                <w:rStyle w:val="Hyperlink"/>
                <w:noProof/>
              </w:rPr>
              <w:t>Analysis / Model</w:t>
            </w:r>
            <w:r w:rsidR="003B182A">
              <w:rPr>
                <w:noProof/>
                <w:webHidden/>
              </w:rPr>
              <w:tab/>
            </w:r>
            <w:r w:rsidR="003B182A">
              <w:rPr>
                <w:noProof/>
                <w:webHidden/>
              </w:rPr>
              <w:fldChar w:fldCharType="begin"/>
            </w:r>
            <w:r w:rsidR="003B182A">
              <w:rPr>
                <w:noProof/>
                <w:webHidden/>
              </w:rPr>
              <w:instrText xml:space="preserve"> PAGEREF _Toc14979183 \h </w:instrText>
            </w:r>
            <w:r w:rsidR="003B182A">
              <w:rPr>
                <w:noProof/>
                <w:webHidden/>
              </w:rPr>
            </w:r>
            <w:r w:rsidR="003B182A">
              <w:rPr>
                <w:noProof/>
                <w:webHidden/>
              </w:rPr>
              <w:fldChar w:fldCharType="separate"/>
            </w:r>
            <w:r w:rsidR="003B182A">
              <w:rPr>
                <w:noProof/>
                <w:webHidden/>
              </w:rPr>
              <w:t>5</w:t>
            </w:r>
            <w:r w:rsidR="003B182A">
              <w:rPr>
                <w:noProof/>
                <w:webHidden/>
              </w:rPr>
              <w:fldChar w:fldCharType="end"/>
            </w:r>
          </w:hyperlink>
        </w:p>
        <w:p w14:paraId="388E4B4F" w14:textId="23FCF4B6" w:rsidR="003B182A" w:rsidRDefault="00752CFF">
          <w:pPr>
            <w:pStyle w:val="TOC1"/>
            <w:rPr>
              <w:rFonts w:eastAsiaTheme="minorEastAsia"/>
              <w:color w:val="auto"/>
              <w:kern w:val="0"/>
              <w:sz w:val="22"/>
              <w:szCs w:val="22"/>
              <w:lang w:eastAsia="en-US"/>
            </w:rPr>
          </w:pPr>
          <w:hyperlink w:anchor="_Toc14979184" w:history="1">
            <w:r w:rsidR="003B182A" w:rsidRPr="00F5396C">
              <w:rPr>
                <w:rStyle w:val="Hyperlink"/>
              </w:rPr>
              <w:t>Conclusions</w:t>
            </w:r>
            <w:r w:rsidR="003B182A">
              <w:rPr>
                <w:webHidden/>
              </w:rPr>
              <w:tab/>
            </w:r>
            <w:r w:rsidR="003B182A">
              <w:rPr>
                <w:webHidden/>
              </w:rPr>
              <w:fldChar w:fldCharType="begin"/>
            </w:r>
            <w:r w:rsidR="003B182A">
              <w:rPr>
                <w:webHidden/>
              </w:rPr>
              <w:instrText xml:space="preserve"> PAGEREF _Toc14979184 \h </w:instrText>
            </w:r>
            <w:r w:rsidR="003B182A">
              <w:rPr>
                <w:webHidden/>
              </w:rPr>
            </w:r>
            <w:r w:rsidR="003B182A">
              <w:rPr>
                <w:webHidden/>
              </w:rPr>
              <w:fldChar w:fldCharType="separate"/>
            </w:r>
            <w:r w:rsidR="003B182A">
              <w:rPr>
                <w:webHidden/>
              </w:rPr>
              <w:t>8</w:t>
            </w:r>
            <w:r w:rsidR="003B182A">
              <w:rPr>
                <w:webHidden/>
              </w:rPr>
              <w:fldChar w:fldCharType="end"/>
            </w:r>
          </w:hyperlink>
        </w:p>
        <w:p w14:paraId="45EBF8AE" w14:textId="1EB796EE" w:rsidR="003B182A" w:rsidRDefault="00752CFF">
          <w:pPr>
            <w:pStyle w:val="TOC1"/>
            <w:rPr>
              <w:rFonts w:eastAsiaTheme="minorEastAsia"/>
              <w:color w:val="auto"/>
              <w:kern w:val="0"/>
              <w:sz w:val="22"/>
              <w:szCs w:val="22"/>
              <w:lang w:eastAsia="en-US"/>
            </w:rPr>
          </w:pPr>
          <w:hyperlink w:anchor="_Toc14979185" w:history="1">
            <w:r w:rsidR="003B182A" w:rsidRPr="00F5396C">
              <w:rPr>
                <w:rStyle w:val="Hyperlink"/>
              </w:rPr>
              <w:t>FINANCIAL STATEMENTS</w:t>
            </w:r>
            <w:r w:rsidR="003B182A">
              <w:rPr>
                <w:webHidden/>
              </w:rPr>
              <w:tab/>
            </w:r>
            <w:r w:rsidR="003B182A">
              <w:rPr>
                <w:webHidden/>
              </w:rPr>
              <w:fldChar w:fldCharType="begin"/>
            </w:r>
            <w:r w:rsidR="003B182A">
              <w:rPr>
                <w:webHidden/>
              </w:rPr>
              <w:instrText xml:space="preserve"> PAGEREF _Toc14979185 \h </w:instrText>
            </w:r>
            <w:r w:rsidR="003B182A">
              <w:rPr>
                <w:webHidden/>
              </w:rPr>
            </w:r>
            <w:r w:rsidR="003B182A">
              <w:rPr>
                <w:webHidden/>
              </w:rPr>
              <w:fldChar w:fldCharType="separate"/>
            </w:r>
            <w:r w:rsidR="003B182A">
              <w:rPr>
                <w:webHidden/>
              </w:rPr>
              <w:t>9</w:t>
            </w:r>
            <w:r w:rsidR="003B182A">
              <w:rPr>
                <w:webHidden/>
              </w:rPr>
              <w:fldChar w:fldCharType="end"/>
            </w:r>
          </w:hyperlink>
        </w:p>
        <w:p w14:paraId="08B00308" w14:textId="0BEAE969" w:rsidR="003B182A" w:rsidRDefault="00752CFF">
          <w:pPr>
            <w:pStyle w:val="TOC2"/>
            <w:tabs>
              <w:tab w:val="right" w:leader="underscore" w:pos="9926"/>
            </w:tabs>
            <w:rPr>
              <w:rFonts w:eastAsiaTheme="minorEastAsia"/>
              <w:noProof/>
              <w:color w:val="auto"/>
              <w:sz w:val="22"/>
              <w:szCs w:val="22"/>
              <w:lang w:eastAsia="en-US"/>
            </w:rPr>
          </w:pPr>
          <w:hyperlink w:anchor="_Toc14979186" w:history="1">
            <w:r w:rsidR="003B182A" w:rsidRPr="00F5396C">
              <w:rPr>
                <w:rStyle w:val="Hyperlink"/>
                <w:noProof/>
              </w:rPr>
              <w:t>Statement of Financial Position</w:t>
            </w:r>
            <w:r w:rsidR="003B182A">
              <w:rPr>
                <w:noProof/>
                <w:webHidden/>
              </w:rPr>
              <w:tab/>
            </w:r>
            <w:r w:rsidR="003B182A">
              <w:rPr>
                <w:noProof/>
                <w:webHidden/>
              </w:rPr>
              <w:fldChar w:fldCharType="begin"/>
            </w:r>
            <w:r w:rsidR="003B182A">
              <w:rPr>
                <w:noProof/>
                <w:webHidden/>
              </w:rPr>
              <w:instrText xml:space="preserve"> PAGEREF _Toc14979186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6370F8E2" w14:textId="715D96E7" w:rsidR="003B182A" w:rsidRDefault="00752CFF">
          <w:pPr>
            <w:pStyle w:val="TOC2"/>
            <w:tabs>
              <w:tab w:val="right" w:leader="underscore" w:pos="9926"/>
            </w:tabs>
            <w:rPr>
              <w:rFonts w:eastAsiaTheme="minorEastAsia"/>
              <w:noProof/>
              <w:color w:val="auto"/>
              <w:sz w:val="22"/>
              <w:szCs w:val="22"/>
              <w:lang w:eastAsia="en-US"/>
            </w:rPr>
          </w:pPr>
          <w:hyperlink w:anchor="_Toc14979187" w:history="1">
            <w:r w:rsidR="003B182A" w:rsidRPr="00F5396C">
              <w:rPr>
                <w:rStyle w:val="Hyperlink"/>
                <w:noProof/>
              </w:rPr>
              <w:t>Statement of Comprehensive Income (Profits and Losses)</w:t>
            </w:r>
            <w:r w:rsidR="003B182A">
              <w:rPr>
                <w:noProof/>
                <w:webHidden/>
              </w:rPr>
              <w:tab/>
            </w:r>
            <w:r w:rsidR="003B182A">
              <w:rPr>
                <w:noProof/>
                <w:webHidden/>
              </w:rPr>
              <w:fldChar w:fldCharType="begin"/>
            </w:r>
            <w:r w:rsidR="003B182A">
              <w:rPr>
                <w:noProof/>
                <w:webHidden/>
              </w:rPr>
              <w:instrText xml:space="preserve"> PAGEREF _Toc14979187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0008F20A" w14:textId="5F6B1530" w:rsidR="003B182A" w:rsidRDefault="00752CFF">
          <w:pPr>
            <w:pStyle w:val="TOC2"/>
            <w:tabs>
              <w:tab w:val="right" w:leader="underscore" w:pos="9926"/>
            </w:tabs>
            <w:rPr>
              <w:rFonts w:eastAsiaTheme="minorEastAsia"/>
              <w:noProof/>
              <w:color w:val="auto"/>
              <w:sz w:val="22"/>
              <w:szCs w:val="22"/>
              <w:lang w:eastAsia="en-US"/>
            </w:rPr>
          </w:pPr>
          <w:hyperlink w:anchor="_Toc14979188" w:history="1">
            <w:r w:rsidR="003B182A" w:rsidRPr="00F5396C">
              <w:rPr>
                <w:rStyle w:val="Hyperlink"/>
                <w:noProof/>
              </w:rPr>
              <w:t>Statement of Changes in Equity</w:t>
            </w:r>
            <w:r w:rsidR="003B182A">
              <w:rPr>
                <w:noProof/>
                <w:webHidden/>
              </w:rPr>
              <w:tab/>
            </w:r>
            <w:r w:rsidR="003B182A">
              <w:rPr>
                <w:noProof/>
                <w:webHidden/>
              </w:rPr>
              <w:fldChar w:fldCharType="begin"/>
            </w:r>
            <w:r w:rsidR="003B182A">
              <w:rPr>
                <w:noProof/>
                <w:webHidden/>
              </w:rPr>
              <w:instrText xml:space="preserve"> PAGEREF _Toc14979188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723A0760" w14:textId="2477BB14" w:rsidR="003B182A" w:rsidRDefault="00752CFF">
          <w:pPr>
            <w:pStyle w:val="TOC2"/>
            <w:tabs>
              <w:tab w:val="right" w:leader="underscore" w:pos="9926"/>
            </w:tabs>
            <w:rPr>
              <w:rFonts w:eastAsiaTheme="minorEastAsia"/>
              <w:noProof/>
              <w:color w:val="auto"/>
              <w:sz w:val="22"/>
              <w:szCs w:val="22"/>
              <w:lang w:eastAsia="en-US"/>
            </w:rPr>
          </w:pPr>
          <w:hyperlink w:anchor="_Toc14979189" w:history="1">
            <w:r w:rsidR="003B182A" w:rsidRPr="00F5396C">
              <w:rPr>
                <w:rStyle w:val="Hyperlink"/>
                <w:noProof/>
              </w:rPr>
              <w:t>Statement of Cash Flows</w:t>
            </w:r>
            <w:r w:rsidR="003B182A">
              <w:rPr>
                <w:noProof/>
                <w:webHidden/>
              </w:rPr>
              <w:tab/>
            </w:r>
            <w:r w:rsidR="003B182A">
              <w:rPr>
                <w:noProof/>
                <w:webHidden/>
              </w:rPr>
              <w:fldChar w:fldCharType="begin"/>
            </w:r>
            <w:r w:rsidR="003B182A">
              <w:rPr>
                <w:noProof/>
                <w:webHidden/>
              </w:rPr>
              <w:instrText xml:space="preserve"> PAGEREF _Toc14979189 \h </w:instrText>
            </w:r>
            <w:r w:rsidR="003B182A">
              <w:rPr>
                <w:noProof/>
                <w:webHidden/>
              </w:rPr>
            </w:r>
            <w:r w:rsidR="003B182A">
              <w:rPr>
                <w:noProof/>
                <w:webHidden/>
              </w:rPr>
              <w:fldChar w:fldCharType="separate"/>
            </w:r>
            <w:r w:rsidR="003B182A">
              <w:rPr>
                <w:noProof/>
                <w:webHidden/>
              </w:rPr>
              <w:t>9</w:t>
            </w:r>
            <w:r w:rsidR="003B182A">
              <w:rPr>
                <w:noProof/>
                <w:webHidden/>
              </w:rPr>
              <w:fldChar w:fldCharType="end"/>
            </w:r>
          </w:hyperlink>
        </w:p>
        <w:p w14:paraId="3739F25A" w14:textId="764257E5" w:rsidR="003B182A" w:rsidRDefault="00752CFF">
          <w:pPr>
            <w:pStyle w:val="TOC1"/>
            <w:rPr>
              <w:rFonts w:eastAsiaTheme="minorEastAsia"/>
              <w:color w:val="auto"/>
              <w:kern w:val="0"/>
              <w:sz w:val="22"/>
              <w:szCs w:val="22"/>
              <w:lang w:eastAsia="en-US"/>
            </w:rPr>
          </w:pPr>
          <w:hyperlink w:anchor="_Toc14979190" w:history="1">
            <w:r w:rsidR="003B182A" w:rsidRPr="00F5396C">
              <w:rPr>
                <w:rStyle w:val="Hyperlink"/>
              </w:rPr>
              <w:t>References</w:t>
            </w:r>
            <w:r w:rsidR="003B182A">
              <w:rPr>
                <w:webHidden/>
              </w:rPr>
              <w:tab/>
            </w:r>
            <w:r w:rsidR="003B182A">
              <w:rPr>
                <w:webHidden/>
              </w:rPr>
              <w:fldChar w:fldCharType="begin"/>
            </w:r>
            <w:r w:rsidR="003B182A">
              <w:rPr>
                <w:webHidden/>
              </w:rPr>
              <w:instrText xml:space="preserve"> PAGEREF _Toc14979190 \h </w:instrText>
            </w:r>
            <w:r w:rsidR="003B182A">
              <w:rPr>
                <w:webHidden/>
              </w:rPr>
            </w:r>
            <w:r w:rsidR="003B182A">
              <w:rPr>
                <w:webHidden/>
              </w:rPr>
              <w:fldChar w:fldCharType="separate"/>
            </w:r>
            <w:r w:rsidR="003B182A">
              <w:rPr>
                <w:webHidden/>
              </w:rPr>
              <w:t>10</w:t>
            </w:r>
            <w:r w:rsidR="003B182A">
              <w:rPr>
                <w:webHidden/>
              </w:rPr>
              <w:fldChar w:fldCharType="end"/>
            </w:r>
          </w:hyperlink>
        </w:p>
        <w:p w14:paraId="2F17BBC3" w14:textId="15F9E052" w:rsidR="00E523C3" w:rsidRDefault="00E523C3">
          <w:r>
            <w:rPr>
              <w:b/>
              <w:bCs/>
              <w:noProof/>
            </w:rPr>
            <w:fldChar w:fldCharType="end"/>
          </w:r>
        </w:p>
      </w:sdtContent>
    </w:sdt>
    <w:p w14:paraId="3981DC44" w14:textId="788FFE52" w:rsidR="00E523C3" w:rsidRDefault="00162818" w:rsidP="00ED086C">
      <w:pPr>
        <w:pStyle w:val="Heading1"/>
      </w:pPr>
      <w:r w:rsidRPr="00162818">
        <w:lastRenderedPageBreak/>
        <w:t>Predictive Analysis of Customer Spending Power (Customer Segmentation)</w:t>
      </w:r>
    </w:p>
    <w:bookmarkStart w:id="1" w:name="_Toc14979179"/>
    <w:p w14:paraId="45EBF2CC" w14:textId="2CAD4696" w:rsidR="00E523C3" w:rsidRDefault="00752CFF" w:rsidP="00E523C3">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1"/>
    </w:p>
    <w:p w14:paraId="5FCF5E4A" w14:textId="5505E0A6"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 of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8D4D68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p w14:paraId="200EFA2E" w14:textId="11DDE33B" w:rsidR="00E523C3" w:rsidRDefault="0071315A" w:rsidP="00E523C3">
      <w:pPr>
        <w:pStyle w:val="Heading2"/>
      </w:pPr>
      <w:bookmarkStart w:id="2" w:name="_Toc14979180"/>
      <w:r>
        <w:t>Objective</w:t>
      </w:r>
      <w:bookmarkEnd w:id="2"/>
    </w:p>
    <w:p w14:paraId="44CBD0DC" w14:textId="28FBF652" w:rsidR="003B182A" w:rsidRDefault="00714898" w:rsidP="003B182A">
      <w:pPr>
        <w:pStyle w:val="ListParagraph"/>
        <w:numPr>
          <w:ilvl w:val="0"/>
          <w:numId w:val="27"/>
        </w:numPr>
      </w:pPr>
      <w:r>
        <w:t>Analyze the dataset to understand the dependency of spending score on available factors: Age, Annual Income, and Gender.</w:t>
      </w:r>
    </w:p>
    <w:p w14:paraId="52FDA9FF" w14:textId="2C90C9C3" w:rsidR="003B182A" w:rsidRDefault="00714898" w:rsidP="003B182A">
      <w:pPr>
        <w:pStyle w:val="ListParagraph"/>
        <w:numPr>
          <w:ilvl w:val="0"/>
          <w:numId w:val="27"/>
        </w:numPr>
      </w:pPr>
      <w:r>
        <w:t>Create 2 models to predict spending score of the target customers (in the available dataset).</w:t>
      </w:r>
    </w:p>
    <w:p w14:paraId="4999059F" w14:textId="47F4EE00" w:rsidR="00714898" w:rsidRDefault="00714898" w:rsidP="003B182A">
      <w:pPr>
        <w:pStyle w:val="ListParagraph"/>
        <w:numPr>
          <w:ilvl w:val="0"/>
          <w:numId w:val="27"/>
        </w:numPr>
      </w:pPr>
      <w:r>
        <w:t xml:space="preserve">Comparative analysis of the two models (Ordinary Least Squares (OLS) with Forward Selection, and Bayesian Linear Regression with PyMC3) </w:t>
      </w:r>
    </w:p>
    <w:p w14:paraId="1B5E365E" w14:textId="6261CB91" w:rsidR="00E523C3" w:rsidRDefault="00EC630E" w:rsidP="00E523C3">
      <w:pPr>
        <w:pStyle w:val="Heading2"/>
      </w:pPr>
      <w:bookmarkStart w:id="3" w:name="_Toc14979181"/>
      <w:r>
        <w:t>Data Collection</w:t>
      </w:r>
      <w:bookmarkEnd w:id="3"/>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55ED1E4" w14:textId="7C0DD3C9" w:rsidR="0018436F" w:rsidRDefault="0018436F" w:rsidP="00E523C3">
      <w:r>
        <w:t>(Data in our case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w:lastRenderedPageBreak/>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9"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A/&#10;R0Gb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4" w:name="_Toc14979182"/>
      <w:r w:rsidRPr="00EC630E">
        <w:t>Data Preparation</w:t>
      </w:r>
      <w:bookmarkEnd w:id="4"/>
    </w:p>
    <w:p w14:paraId="2B8B0F17" w14:textId="19A6D79A" w:rsidR="00162818" w:rsidRDefault="00162818" w:rsidP="003B182A"/>
    <w:p w14:paraId="30A9FE98" w14:textId="6FD179BC" w:rsidR="008F2567" w:rsidRDefault="008F2567" w:rsidP="003B182A">
      <w:pPr>
        <w:rPr>
          <w:b/>
          <w:bCs/>
        </w:rPr>
      </w:pPr>
      <w:r w:rsidRPr="00F203C9">
        <w:rPr>
          <w:b/>
          <w:bCs/>
        </w:rPr>
        <w:t>Dataset Details:</w:t>
      </w:r>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B182A">
            <w:r>
              <w:t>Age, Annual Income, Gender</w:t>
            </w:r>
          </w:p>
        </w:tc>
        <w:tc>
          <w:tcPr>
            <w:tcW w:w="4963" w:type="dxa"/>
          </w:tcPr>
          <w:p w14:paraId="3F802310" w14:textId="3A2D1D80" w:rsidR="008F2567" w:rsidRDefault="00F203C9" w:rsidP="003B182A">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9"/>
                    <a:stretch>
                      <a:fillRect/>
                    </a:stretch>
                  </pic:blipFill>
                  <pic:spPr>
                    <a:xfrm>
                      <a:off x="0" y="0"/>
                      <a:ext cx="4458086" cy="1486029"/>
                    </a:xfrm>
                    <a:prstGeom prst="rect">
                      <a:avLst/>
                    </a:prstGeom>
                  </pic:spPr>
                </pic:pic>
              </a:graphicData>
            </a:graphic>
          </wp:inline>
        </w:drawing>
      </w:r>
    </w:p>
    <w:p w14:paraId="453ED696" w14:textId="5DC2CB7C" w:rsidR="00F203C9" w:rsidRDefault="00F203C9" w:rsidP="00F203C9">
      <w:pPr>
        <w:pStyle w:val="Caption"/>
        <w:jc w:val="center"/>
      </w:pPr>
      <w:r>
        <w:t xml:space="preserve">Figure </w:t>
      </w:r>
      <w:fldSimple w:instr=" SEQ Figure \* ARABIC ">
        <w:r w:rsidR="009D6823">
          <w:rPr>
            <w:noProof/>
          </w:rPr>
          <w:t>1</w:t>
        </w:r>
      </w:fldSimple>
      <w:r>
        <w:t>: Snippet of Dataset</w:t>
      </w:r>
    </w:p>
    <w:p w14:paraId="577AA1A9" w14:textId="00C7FD34" w:rsidR="00F203C9" w:rsidRDefault="001047E9" w:rsidP="001047E9">
      <w:pPr>
        <w:pStyle w:val="Heading2"/>
      </w:pPr>
      <w:r>
        <w:t>Data Exploration</w:t>
      </w:r>
      <w:r w:rsidR="006604B6">
        <w:t xml:space="preserve"> &amp; Visualization</w:t>
      </w:r>
    </w:p>
    <w:p w14:paraId="5461604D" w14:textId="748B399B" w:rsidR="001047E9" w:rsidRDefault="001047E9" w:rsidP="001047E9">
      <w:r>
        <w:t xml:space="preserve">We drop </w:t>
      </w:r>
      <w:proofErr w:type="spellStart"/>
      <w:r>
        <w:t>CustomerID</w:t>
      </w:r>
      <w:proofErr w:type="spellEnd"/>
      <w:r>
        <w:t xml:space="preserve"> as it is just </w:t>
      </w:r>
      <w:proofErr w:type="gramStart"/>
      <w:r>
        <w:t>a</w:t>
      </w:r>
      <w:proofErr w:type="gramEnd"/>
      <w:r>
        <w:t xml:space="preserve"> identifier unique id and will not impact spending score.</w:t>
      </w:r>
    </w:p>
    <w:p w14:paraId="1C2DE134" w14:textId="609ABC02" w:rsidR="001047E9" w:rsidRDefault="001047E9" w:rsidP="001047E9">
      <w:r>
        <w:t xml:space="preserve">We also drop Gender </w:t>
      </w:r>
      <w:proofErr w:type="gramStart"/>
      <w:r>
        <w:t>as..</w:t>
      </w:r>
      <w:proofErr w:type="gramEnd"/>
    </w:p>
    <w:p w14:paraId="2B2B8899" w14:textId="6A2F7293" w:rsidR="001047E9" w:rsidRDefault="001047E9" w:rsidP="001047E9">
      <w:r>
        <w:t>Basic statistical details of the dataset:</w:t>
      </w:r>
    </w:p>
    <w:p w14:paraId="179DF07E" w14:textId="77777777" w:rsidR="00A830A9" w:rsidRDefault="00A830A9" w:rsidP="00A830A9">
      <w:pPr>
        <w:keepNext/>
        <w:jc w:val="center"/>
      </w:pPr>
      <w:r>
        <w:rPr>
          <w:noProof/>
        </w:rPr>
        <w:lastRenderedPageBreak/>
        <w:drawing>
          <wp:inline distT="0" distB="0" distL="0" distR="0" wp14:anchorId="0CBE1489" wp14:editId="17E02CCC">
            <wp:extent cx="3330229" cy="2202371"/>
            <wp:effectExtent l="0" t="0" r="381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ration - 1.PNG"/>
                    <pic:cNvPicPr/>
                  </pic:nvPicPr>
                  <pic:blipFill>
                    <a:blip r:embed="rId10"/>
                    <a:stretch>
                      <a:fillRect/>
                    </a:stretch>
                  </pic:blipFill>
                  <pic:spPr>
                    <a:xfrm>
                      <a:off x="0" y="0"/>
                      <a:ext cx="3330229" cy="2202371"/>
                    </a:xfrm>
                    <a:prstGeom prst="rect">
                      <a:avLst/>
                    </a:prstGeom>
                  </pic:spPr>
                </pic:pic>
              </a:graphicData>
            </a:graphic>
          </wp:inline>
        </w:drawing>
      </w:r>
    </w:p>
    <w:p w14:paraId="394B57FB" w14:textId="6E27A16B" w:rsidR="001047E9" w:rsidRPr="001047E9" w:rsidRDefault="00A830A9" w:rsidP="00A830A9">
      <w:pPr>
        <w:pStyle w:val="Caption"/>
        <w:jc w:val="center"/>
      </w:pPr>
      <w:r>
        <w:t xml:space="preserve">Figure </w:t>
      </w:r>
      <w:fldSimple w:instr=" SEQ Figure \* ARABIC ">
        <w:r w:rsidR="009D6823">
          <w:rPr>
            <w:noProof/>
          </w:rPr>
          <w:t>2</w:t>
        </w:r>
      </w:fldSimple>
      <w:r>
        <w:t>: Basic Statistical Details of Dataset</w:t>
      </w:r>
    </w:p>
    <w:p w14:paraId="436685FD" w14:textId="3F69A46B" w:rsidR="0054346C" w:rsidRDefault="006604B6" w:rsidP="003B182A">
      <w:pPr>
        <w:rPr>
          <w:b/>
          <w:bCs/>
        </w:rPr>
      </w:pPr>
      <w:r>
        <w:rPr>
          <w:b/>
          <w:bCs/>
        </w:rPr>
        <w:t>Histogram Plots:</w:t>
      </w:r>
    </w:p>
    <w:p w14:paraId="52D577C2" w14:textId="7B2EC65F" w:rsidR="006604B6" w:rsidRDefault="006604B6"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1"/>
                    <a:stretch>
                      <a:fillRect/>
                    </a:stretch>
                  </pic:blipFill>
                  <pic:spPr>
                    <a:xfrm>
                      <a:off x="0" y="0"/>
                      <a:ext cx="6309360" cy="2707005"/>
                    </a:xfrm>
                    <a:prstGeom prst="rect">
                      <a:avLst/>
                    </a:prstGeom>
                  </pic:spPr>
                </pic:pic>
              </a:graphicData>
            </a:graphic>
          </wp:inline>
        </w:drawing>
      </w:r>
    </w:p>
    <w:p w14:paraId="4C7D228C" w14:textId="2EC0B8DE" w:rsidR="006604B6" w:rsidRDefault="006604B6" w:rsidP="006604B6">
      <w:pPr>
        <w:pStyle w:val="Caption"/>
        <w:jc w:val="center"/>
        <w:rPr>
          <w:b/>
          <w:bCs/>
        </w:rPr>
      </w:pPr>
      <w:r>
        <w:t xml:space="preserve">Figure </w:t>
      </w:r>
      <w:fldSimple w:instr=" SEQ Figure \* ARABIC ">
        <w:r w:rsidR="009D6823">
          <w:rPr>
            <w:noProof/>
          </w:rPr>
          <w:t>3</w:t>
        </w:r>
      </w:fldSimple>
      <w:r>
        <w:t>: Histogram Plots</w:t>
      </w:r>
    </w:p>
    <w:p w14:paraId="4EB2C753" w14:textId="733EAE2E" w:rsidR="006604B6" w:rsidRPr="006604B6" w:rsidRDefault="006604B6" w:rsidP="003B182A">
      <w:pPr>
        <w:rPr>
          <w:b/>
          <w:bCs/>
        </w:rPr>
      </w:pPr>
      <w:r w:rsidRPr="006604B6">
        <w:rPr>
          <w:b/>
          <w:bCs/>
        </w:rPr>
        <w:t xml:space="preserve">Boxplot &amp; </w:t>
      </w:r>
      <w:proofErr w:type="spellStart"/>
      <w:r w:rsidRPr="006604B6">
        <w:rPr>
          <w:b/>
          <w:bCs/>
        </w:rPr>
        <w:t>Swarmplots</w:t>
      </w:r>
      <w:proofErr w:type="spellEnd"/>
    </w:p>
    <w:p w14:paraId="5B8EE846" w14:textId="77777777" w:rsidR="006604B6" w:rsidRDefault="006604B6" w:rsidP="006604B6">
      <w:pPr>
        <w:keepNext/>
      </w:pPr>
      <w:r>
        <w:rPr>
          <w:noProof/>
        </w:rPr>
        <w:lastRenderedPageBreak/>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2"/>
                    <a:stretch>
                      <a:fillRect/>
                    </a:stretch>
                  </pic:blipFill>
                  <pic:spPr>
                    <a:xfrm>
                      <a:off x="0" y="0"/>
                      <a:ext cx="6309360" cy="2981325"/>
                    </a:xfrm>
                    <a:prstGeom prst="rect">
                      <a:avLst/>
                    </a:prstGeom>
                  </pic:spPr>
                </pic:pic>
              </a:graphicData>
            </a:graphic>
          </wp:inline>
        </w:drawing>
      </w:r>
    </w:p>
    <w:p w14:paraId="46AD1764" w14:textId="51C7AFF8" w:rsidR="006604B6" w:rsidRDefault="006604B6" w:rsidP="006604B6">
      <w:pPr>
        <w:pStyle w:val="Caption"/>
        <w:jc w:val="center"/>
      </w:pPr>
      <w:r>
        <w:t xml:space="preserve">Figure </w:t>
      </w:r>
      <w:fldSimple w:instr=" SEQ Figure \* ARABIC ">
        <w:r w:rsidR="009D6823">
          <w:rPr>
            <w:noProof/>
          </w:rPr>
          <w:t>4</w:t>
        </w:r>
      </w:fldSimple>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3B182A">
      <w:pPr>
        <w:rPr>
          <w:b/>
          <w:bCs/>
        </w:rPr>
      </w:pPr>
      <w:r w:rsidRPr="00F203C9">
        <w:rPr>
          <w:b/>
          <w:bCs/>
        </w:rPr>
        <w:t>Summary observation on original dataset:</w:t>
      </w:r>
    </w:p>
    <w:p w14:paraId="336705A7" w14:textId="2D80829A" w:rsidR="006604B6" w:rsidRPr="00F203C9" w:rsidRDefault="006604B6" w:rsidP="003B182A">
      <w:pPr>
        <w:rPr>
          <w:b/>
          <w:bCs/>
        </w:rPr>
      </w:pPr>
      <w:r>
        <w:rPr>
          <w:rFonts w:ascii="Helvetica" w:hAnsi="Helvetica"/>
          <w:color w:val="000000"/>
          <w:sz w:val="21"/>
          <w:szCs w:val="21"/>
          <w:shd w:val="clear" w:color="auto" w:fill="FFFFFF"/>
        </w:rPr>
        <w:t>We see that Age</w:t>
      </w:r>
      <w:r>
        <w:rPr>
          <w:rFonts w:ascii="Helvetica" w:hAnsi="Helvetica"/>
          <w:color w:val="000000"/>
          <w:sz w:val="21"/>
          <w:szCs w:val="21"/>
          <w:shd w:val="clear" w:color="auto" w:fill="FFFFFF"/>
        </w:rPr>
        <w:t xml:space="preserve"> and </w:t>
      </w:r>
      <w:r>
        <w:rPr>
          <w:rFonts w:ascii="Helvetica" w:hAnsi="Helvetica"/>
          <w:color w:val="000000"/>
          <w:sz w:val="21"/>
          <w:szCs w:val="21"/>
          <w:shd w:val="clear" w:color="auto" w:fill="FFFFFF"/>
        </w:rPr>
        <w:t>Annual Income are not colinear. The co</w:t>
      </w:r>
      <w:r>
        <w:rPr>
          <w:rFonts w:ascii="Helvetica" w:hAnsi="Helvetica"/>
          <w:color w:val="000000"/>
          <w:sz w:val="21"/>
          <w:szCs w:val="21"/>
          <w:shd w:val="clear" w:color="auto" w:fill="FFFFFF"/>
        </w:rPr>
        <w:t>r</w:t>
      </w:r>
      <w:r>
        <w:rPr>
          <w:rFonts w:ascii="Helvetica" w:hAnsi="Helvetica"/>
          <w:color w:val="000000"/>
          <w:sz w:val="21"/>
          <w:szCs w:val="21"/>
          <w:shd w:val="clear" w:color="auto" w:fill="FFFFFF"/>
        </w:rPr>
        <w:t>relation between the spending score</w:t>
      </w:r>
      <w:r>
        <w:rPr>
          <w:rFonts w:ascii="Helvetica" w:hAnsi="Helvetica"/>
          <w:color w:val="000000"/>
          <w:sz w:val="21"/>
          <w:szCs w:val="21"/>
          <w:shd w:val="clear" w:color="auto" w:fill="FFFFFF"/>
        </w:rPr>
        <w:t xml:space="preserve"> and</w:t>
      </w:r>
      <w:r>
        <w:rPr>
          <w:rFonts w:ascii="Helvetica" w:hAnsi="Helvetica"/>
          <w:color w:val="000000"/>
          <w:sz w:val="21"/>
          <w:szCs w:val="21"/>
          <w:shd w:val="clear" w:color="auto" w:fill="FFFFFF"/>
        </w:rPr>
        <w:t xml:space="preserve"> age and</w:t>
      </w:r>
      <w:r>
        <w:rPr>
          <w:rFonts w:ascii="Helvetica" w:hAnsi="Helvetica"/>
          <w:color w:val="000000"/>
          <w:sz w:val="21"/>
          <w:szCs w:val="21"/>
          <w:shd w:val="clear" w:color="auto" w:fill="FFFFFF"/>
        </w:rPr>
        <w:t>, spending score and</w:t>
      </w:r>
      <w:r>
        <w:rPr>
          <w:rFonts w:ascii="Helvetica" w:hAnsi="Helvetica"/>
          <w:color w:val="000000"/>
          <w:sz w:val="21"/>
          <w:szCs w:val="21"/>
          <w:shd w:val="clear" w:color="auto" w:fill="FFFFFF"/>
        </w:rPr>
        <w:t xml:space="preserve"> annual income </w:t>
      </w:r>
      <w:r>
        <w:rPr>
          <w:rFonts w:ascii="Helvetica" w:hAnsi="Helvetica"/>
          <w:color w:val="000000"/>
          <w:sz w:val="21"/>
          <w:szCs w:val="21"/>
          <w:shd w:val="clear" w:color="auto" w:fill="FFFFFF"/>
        </w:rPr>
        <w:t>is</w:t>
      </w:r>
      <w:r>
        <w:rPr>
          <w:rFonts w:ascii="Helvetica" w:hAnsi="Helvetica"/>
          <w:color w:val="000000"/>
          <w:sz w:val="21"/>
          <w:szCs w:val="21"/>
          <w:shd w:val="clear" w:color="auto" w:fill="FFFFFF"/>
        </w:rPr>
        <w:t xml:space="preserve"> low.</w:t>
      </w:r>
      <w:r>
        <w:rPr>
          <w:rFonts w:ascii="Helvetica" w:hAnsi="Helvetica"/>
          <w:color w:val="000000"/>
          <w:sz w:val="21"/>
          <w:szCs w:val="21"/>
          <w:shd w:val="clear" w:color="auto" w:fill="FFFFFF"/>
        </w:rPr>
        <w:t xml:space="preserve"> </w:t>
      </w:r>
      <w:proofErr w:type="gramStart"/>
      <w:r>
        <w:rPr>
          <w:rFonts w:ascii="Helvetica" w:hAnsi="Helvetica"/>
          <w:color w:val="000000"/>
          <w:sz w:val="21"/>
          <w:szCs w:val="21"/>
          <w:shd w:val="clear" w:color="auto" w:fill="FFFFFF"/>
        </w:rPr>
        <w:t>Thus</w:t>
      </w:r>
      <w:proofErr w:type="gramEnd"/>
      <w:r>
        <w:rPr>
          <w:rFonts w:ascii="Helvetica" w:hAnsi="Helvetica"/>
          <w:color w:val="000000"/>
          <w:sz w:val="21"/>
          <w:szCs w:val="21"/>
          <w:shd w:val="clear" w:color="auto" w:fill="FFFFFF"/>
        </w:rPr>
        <w:t xml:space="preserve"> it would be appropriate to conduct regression analysis on our dataset.</w:t>
      </w:r>
    </w:p>
    <w:p w14:paraId="01CD2F39" w14:textId="77777777" w:rsidR="006604B6" w:rsidRDefault="003B182A" w:rsidP="006604B6">
      <w:pPr>
        <w:keepNext/>
      </w:pPr>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1090"/>
                    </a:xfrm>
                    <a:prstGeom prst="rect">
                      <a:avLst/>
                    </a:prstGeom>
                  </pic:spPr>
                </pic:pic>
              </a:graphicData>
            </a:graphic>
          </wp:inline>
        </w:drawing>
      </w:r>
    </w:p>
    <w:p w14:paraId="5DD3CECE" w14:textId="0707F926" w:rsidR="003B182A" w:rsidRDefault="006604B6" w:rsidP="006604B6">
      <w:pPr>
        <w:pStyle w:val="Caption"/>
        <w:jc w:val="center"/>
      </w:pPr>
      <w:r>
        <w:t xml:space="preserve">Figure </w:t>
      </w:r>
      <w:fldSimple w:instr=" SEQ Figure \* ARABIC ">
        <w:r w:rsidR="009D6823">
          <w:rPr>
            <w:noProof/>
          </w:rPr>
          <w:t>5</w:t>
        </w:r>
      </w:fldSimple>
      <w:r>
        <w:t xml:space="preserve">: </w:t>
      </w:r>
      <w:proofErr w:type="spellStart"/>
      <w:r>
        <w:t>Pairplots</w:t>
      </w:r>
      <w:proofErr w:type="spellEnd"/>
      <w:r>
        <w:t xml:space="preserve"> on the Original Dataset</w:t>
      </w:r>
    </w:p>
    <w:p w14:paraId="5D2A931D" w14:textId="5A158105" w:rsidR="003B182A" w:rsidRDefault="003B182A" w:rsidP="003B182A"/>
    <w:p w14:paraId="2F010A11" w14:textId="77777777" w:rsidR="006604B6" w:rsidRDefault="003B182A" w:rsidP="006604B6">
      <w:pPr>
        <w:keepNext/>
        <w:jc w:val="center"/>
      </w:pPr>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5543550"/>
                    </a:xfrm>
                    <a:prstGeom prst="rect">
                      <a:avLst/>
                    </a:prstGeom>
                  </pic:spPr>
                </pic:pic>
              </a:graphicData>
            </a:graphic>
          </wp:inline>
        </w:drawing>
      </w:r>
    </w:p>
    <w:p w14:paraId="06037456" w14:textId="653B9B51" w:rsidR="003B182A" w:rsidRDefault="006604B6" w:rsidP="006604B6">
      <w:pPr>
        <w:pStyle w:val="Caption"/>
        <w:jc w:val="center"/>
      </w:pPr>
      <w:r>
        <w:t xml:space="preserve">Figure </w:t>
      </w:r>
      <w:fldSimple w:instr=" SEQ Figure \* ARABIC ">
        <w:r w:rsidR="009D6823">
          <w:rPr>
            <w:noProof/>
          </w:rPr>
          <w:t>6</w:t>
        </w:r>
      </w:fldSimple>
      <w:r>
        <w:t>: OLS Regression Results on Original Dataset</w:t>
      </w:r>
    </w:p>
    <w:p w14:paraId="03CD6CF9" w14:textId="49947CC5" w:rsidR="006604B6" w:rsidRDefault="006604B6" w:rsidP="003B182A">
      <w:r w:rsidRPr="006604B6">
        <w:t xml:space="preserve">We see a low R-squared value of 0.697. p-value for </w:t>
      </w:r>
      <w:proofErr w:type="spellStart"/>
      <w:r w:rsidRPr="006604B6">
        <w:t>GenderGroup</w:t>
      </w:r>
      <w:proofErr w:type="spellEnd"/>
      <w:r w:rsidRPr="006604B6">
        <w:t xml:space="preserve"> is high (&gt;0.05) showing that it is not a significant factor for the change in spending score. We can drop </w:t>
      </w:r>
      <w:proofErr w:type="spellStart"/>
      <w:r w:rsidRPr="006604B6">
        <w:t>GenderGroup</w:t>
      </w:r>
      <w:proofErr w:type="spellEnd"/>
      <w:r w:rsidRPr="006604B6">
        <w:t xml:space="preserve"> from our model.</w:t>
      </w:r>
    </w:p>
    <w:p w14:paraId="60835CB8" w14:textId="77777777" w:rsidR="00C559A9" w:rsidRDefault="00C559A9" w:rsidP="003B182A">
      <w:pPr>
        <w:rPr>
          <w:lang w:val="en-CA"/>
        </w:rPr>
      </w:pPr>
    </w:p>
    <w:p w14:paraId="7402D91B" w14:textId="70262E5C" w:rsidR="003B182A" w:rsidRPr="003B182A" w:rsidRDefault="003B182A" w:rsidP="003B182A">
      <w:pPr>
        <w:rPr>
          <w:lang w:val="en-CA"/>
        </w:rPr>
      </w:pPr>
      <w:r w:rsidRPr="003B182A">
        <w:rPr>
          <w:lang w:val="en-CA"/>
        </w:rPr>
        <w:t xml:space="preserve">1. No clear linear relationship between the spending _score and independent variables like </w:t>
      </w:r>
      <w:proofErr w:type="spellStart"/>
      <w:r w:rsidRPr="003B182A">
        <w:rPr>
          <w:lang w:val="en-CA"/>
        </w:rPr>
        <w:t>annual_income</w:t>
      </w:r>
      <w:proofErr w:type="spellEnd"/>
      <w:r w:rsidRPr="003B182A">
        <w:rPr>
          <w:lang w:val="en-CA"/>
        </w:rPr>
        <w:t xml:space="preserve"> and age. </w:t>
      </w:r>
    </w:p>
    <w:p w14:paraId="2C4FCA62" w14:textId="48DC145D" w:rsidR="003B182A" w:rsidRPr="003B182A" w:rsidRDefault="003B182A" w:rsidP="003B182A">
      <w:pPr>
        <w:rPr>
          <w:lang w:val="en-CA"/>
        </w:rPr>
      </w:pPr>
      <w:r w:rsidRPr="003B182A">
        <w:rPr>
          <w:lang w:val="en-CA"/>
        </w:rPr>
        <w:t xml:space="preserve">2. A single linear multivariate regression that models the relationship between the dependent variable and the independent variables returns a low R-squared at around </w:t>
      </w:r>
      <w:r w:rsidR="00C559A9">
        <w:rPr>
          <w:lang w:val="en-CA"/>
        </w:rPr>
        <w:t>69.7</w:t>
      </w:r>
      <w:r w:rsidRPr="003B182A">
        <w:rPr>
          <w:lang w:val="en-CA"/>
        </w:rPr>
        <w:t>%</w:t>
      </w:r>
    </w:p>
    <w:p w14:paraId="0C13E8E6" w14:textId="49AAE27E" w:rsidR="003B182A" w:rsidRDefault="003B182A" w:rsidP="003B182A">
      <w:pPr>
        <w:rPr>
          <w:lang w:val="en-CA"/>
        </w:rPr>
      </w:pPr>
      <w:r w:rsidRPr="003B182A">
        <w:rPr>
          <w:lang w:val="en-CA"/>
        </w:rPr>
        <w:t xml:space="preserve">3. An intercept should be excluded as no annual income suggests no spending power/score. </w:t>
      </w:r>
    </w:p>
    <w:p w14:paraId="3BBFC50E" w14:textId="2F41E919" w:rsidR="009D6823" w:rsidRDefault="009D6823" w:rsidP="009D6823">
      <w:pPr>
        <w:pStyle w:val="Heading2"/>
        <w:rPr>
          <w:lang w:val="en-CA"/>
        </w:rPr>
      </w:pPr>
      <w:r>
        <w:rPr>
          <w:lang w:val="en-CA"/>
        </w:rPr>
        <w:lastRenderedPageBreak/>
        <w:t>Age Grouping</w:t>
      </w:r>
    </w:p>
    <w:p w14:paraId="0E9838E7" w14:textId="03AA9516" w:rsidR="009D6823" w:rsidRDefault="009D6823" w:rsidP="009D6823">
      <w:pPr>
        <w:rPr>
          <w:lang w:val="en-CA"/>
        </w:rPr>
      </w:pPr>
      <w:r w:rsidRPr="009D6823">
        <w:rPr>
          <w:lang w:val="en-CA"/>
        </w:rPr>
        <w:t>We will divide the data into the age groups</w:t>
      </w:r>
      <w:r>
        <w:rPr>
          <w:lang w:val="en-CA"/>
        </w:rPr>
        <w:t xml:space="preserve"> </w:t>
      </w:r>
      <w:r w:rsidRPr="009D6823">
        <w:rPr>
          <w:lang w:val="en-CA"/>
        </w:rPr>
        <w:t>and try to run regression analysis for each age group. We do this to find out which age group has more significant effect on the spending score</w:t>
      </w:r>
      <w:r>
        <w:rPr>
          <w:lang w:val="en-CA"/>
        </w:rPr>
        <w:t>.</w:t>
      </w:r>
    </w:p>
    <w:p w14:paraId="422628B6" w14:textId="7E2F85D6"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5"/>
                    <a:stretch>
                      <a:fillRect/>
                    </a:stretch>
                  </pic:blipFill>
                  <pic:spPr>
                    <a:xfrm>
                      <a:off x="0" y="0"/>
                      <a:ext cx="4671465" cy="1508891"/>
                    </a:xfrm>
                    <a:prstGeom prst="rect">
                      <a:avLst/>
                    </a:prstGeom>
                  </pic:spPr>
                </pic:pic>
              </a:graphicData>
            </a:graphic>
          </wp:inline>
        </w:drawing>
      </w:r>
    </w:p>
    <w:p w14:paraId="002E6366" w14:textId="08086ADA" w:rsidR="009D6823" w:rsidRPr="009D6823" w:rsidRDefault="009D6823" w:rsidP="009D6823">
      <w:pPr>
        <w:pStyle w:val="Caption"/>
        <w:jc w:val="center"/>
        <w:rPr>
          <w:lang w:val="en-CA"/>
        </w:rPr>
      </w:pPr>
      <w:r>
        <w:t xml:space="preserve">Figure </w:t>
      </w:r>
      <w:fldSimple w:instr=" SEQ Figure \* ARABIC ">
        <w:r>
          <w:rPr>
            <w:noProof/>
          </w:rPr>
          <w:t>7</w:t>
        </w:r>
      </w:fldSimple>
      <w:r>
        <w:t>: Dataset snippet after age grouping</w:t>
      </w:r>
    </w:p>
    <w:p w14:paraId="5F034EC6" w14:textId="1B46BECE" w:rsidR="00E523C3" w:rsidRDefault="0054346C" w:rsidP="0054346C">
      <w:pPr>
        <w:pStyle w:val="Heading1"/>
      </w:pPr>
      <w:r>
        <w:lastRenderedPageBreak/>
        <w:t>Model Building</w:t>
      </w:r>
    </w:p>
    <w:p w14:paraId="0412A9B3" w14:textId="6792DB78" w:rsidR="0054346C" w:rsidRPr="0054346C" w:rsidRDefault="0054346C" w:rsidP="009D6823">
      <w:pPr>
        <w:pStyle w:val="Heading2"/>
        <w:numPr>
          <w:ilvl w:val="0"/>
          <w:numId w:val="30"/>
        </w:numPr>
      </w:pPr>
      <w:r>
        <w:t>OLS with Forward Selection</w:t>
      </w:r>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47DA3E03" w:rsidR="0054346C" w:rsidRDefault="0054346C" w:rsidP="0054346C">
      <w:r>
        <w:t xml:space="preserve">We </w:t>
      </w:r>
      <w:r>
        <w:t xml:space="preserve">begin with only an intercept. </w:t>
      </w:r>
      <w:r>
        <w:t>We</w:t>
      </w:r>
      <w:r>
        <w:t xml:space="preserve"> test the various variables that may be relevant, and the ‘best’ variable—where “best” is determined by </w:t>
      </w:r>
      <w:r>
        <w:t>a</w:t>
      </w:r>
      <w:r>
        <w:t xml:space="preserve"> </w:t>
      </w:r>
      <w:proofErr w:type="gramStart"/>
      <w:r>
        <w:t>pre-determined criteria</w:t>
      </w:r>
      <w:proofErr w:type="gramEnd"/>
      <w:r>
        <w:t>—is added to the model.</w:t>
      </w:r>
    </w:p>
    <w:p w14:paraId="2504FEB6" w14:textId="3F07A342" w:rsidR="0054346C" w:rsidRDefault="0054346C" w:rsidP="0054346C">
      <w:r>
        <w:t xml:space="preserve">As the model continues to improve (per that same criteria) we continue the process, adding in one variable at a time and testing at each step. Once the model no longer improves with adding more variables, </w:t>
      </w:r>
      <w:r>
        <w:t>we stop the</w:t>
      </w:r>
      <w:r>
        <w:t xml:space="preserve"> process.</w:t>
      </w:r>
    </w:p>
    <w:p w14:paraId="0E04136D" w14:textId="77777777" w:rsidR="0054346C" w:rsidRDefault="0054346C" w:rsidP="0071315A"/>
    <w:p w14:paraId="09D8B495" w14:textId="41997018" w:rsidR="00E523C3" w:rsidRDefault="0054346C" w:rsidP="0071315A">
      <w:r>
        <w:t>As descried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4E96C08" w14:textId="77777777" w:rsidR="009D6823" w:rsidRDefault="009D6823" w:rsidP="009D6823">
      <w:pPr>
        <w:pStyle w:val="Heading1"/>
      </w:pPr>
      <w:r>
        <w:lastRenderedPageBreak/>
        <w:t>Results</w:t>
      </w:r>
    </w:p>
    <w:p w14:paraId="366E26C1" w14:textId="475FE89E" w:rsidR="009D6823" w:rsidRPr="009D6823" w:rsidRDefault="009D6823" w:rsidP="0071315A">
      <w:pPr>
        <w:rPr>
          <w:b/>
          <w:bCs/>
        </w:rPr>
      </w:pPr>
      <w:r w:rsidRPr="009D6823">
        <w:rPr>
          <w:b/>
          <w:bCs/>
        </w:rPr>
        <w:t>Results of regression analysis</w:t>
      </w:r>
      <w:r>
        <w:rPr>
          <w:b/>
          <w:bCs/>
        </w:rPr>
        <w:t xml:space="preserve"> (OLS with Forward Selection)</w:t>
      </w:r>
      <w:r w:rsidRPr="009D6823">
        <w:rPr>
          <w:b/>
          <w:bCs/>
        </w:rPr>
        <w:t>:</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E53487">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E53487">
            <w:r>
              <w:t>Age Group</w:t>
            </w:r>
          </w:p>
        </w:tc>
        <w:tc>
          <w:tcPr>
            <w:tcW w:w="7229" w:type="dxa"/>
          </w:tcPr>
          <w:p w14:paraId="07CE92DC" w14:textId="5103AD76" w:rsidR="003B182A" w:rsidRDefault="003B182A" w:rsidP="00E53487">
            <w:r>
              <w:t>Regression</w:t>
            </w:r>
            <w:r w:rsidR="009D6823">
              <w:t xml:space="preserve"> Equation</w:t>
            </w:r>
          </w:p>
        </w:tc>
        <w:tc>
          <w:tcPr>
            <w:tcW w:w="1134" w:type="dxa"/>
          </w:tcPr>
          <w:p w14:paraId="1AE4BEB1" w14:textId="77777777" w:rsidR="003B182A" w:rsidRDefault="003B182A" w:rsidP="00E53487">
            <w:r>
              <w:t>R-squared</w:t>
            </w:r>
          </w:p>
        </w:tc>
      </w:tr>
      <w:tr w:rsidR="003B182A" w14:paraId="4399923B" w14:textId="77777777" w:rsidTr="00E53487">
        <w:trPr>
          <w:trHeight w:val="69"/>
        </w:trPr>
        <w:tc>
          <w:tcPr>
            <w:tcW w:w="1271" w:type="dxa"/>
          </w:tcPr>
          <w:p w14:paraId="0C889268" w14:textId="77777777" w:rsidR="003B182A" w:rsidRDefault="003B182A" w:rsidP="00E53487">
            <w:r w:rsidRPr="00395FAF">
              <w:t>Below 25</w:t>
            </w:r>
          </w:p>
        </w:tc>
        <w:tc>
          <w:tcPr>
            <w:tcW w:w="7229" w:type="dxa"/>
          </w:tcPr>
          <w:p w14:paraId="6E654FBC" w14:textId="77777777" w:rsidR="003B182A" w:rsidRDefault="003B182A" w:rsidP="00E53487">
            <w:proofErr w:type="spellStart"/>
            <w:r w:rsidRPr="00395FAF">
              <w:t>Spending_Score</w:t>
            </w:r>
            <w:proofErr w:type="spellEnd"/>
            <w:r>
              <w:t xml:space="preserve"> = </w:t>
            </w:r>
            <w:r w:rsidRPr="00395FAF">
              <w:t>4.0296</w:t>
            </w:r>
            <w:r>
              <w:t xml:space="preserve"> * Age </w:t>
            </w:r>
            <w:r w:rsidRPr="00395FAF">
              <w:t>-</w:t>
            </w:r>
            <w:r>
              <w:t xml:space="preserve"> </w:t>
            </w:r>
            <w:r w:rsidRPr="00395FAF">
              <w:t>0.6769</w:t>
            </w:r>
            <w:r>
              <w:t xml:space="preserve"> * </w:t>
            </w:r>
            <w:proofErr w:type="spellStart"/>
            <w:r w:rsidRPr="00395FAF">
              <w:t>Annual_Income</w:t>
            </w:r>
            <w:proofErr w:type="spellEnd"/>
          </w:p>
          <w:p w14:paraId="3FB0C2BA" w14:textId="77777777" w:rsidR="003B182A" w:rsidRDefault="003B182A" w:rsidP="00E53487">
            <w:r>
              <w:t xml:space="preserve">                                             (T-value:0)             </w:t>
            </w:r>
            <w:proofErr w:type="gramStart"/>
            <w:r>
              <w:t xml:space="preserve">   (</w:t>
            </w:r>
            <w:proofErr w:type="gramEnd"/>
            <w:r>
              <w:t>T-value:0)</w:t>
            </w:r>
          </w:p>
        </w:tc>
        <w:tc>
          <w:tcPr>
            <w:tcW w:w="1134" w:type="dxa"/>
          </w:tcPr>
          <w:p w14:paraId="7B2B34E8" w14:textId="77777777" w:rsidR="003B182A" w:rsidRDefault="003B182A" w:rsidP="00E53487">
            <w:r>
              <w:t>89%</w:t>
            </w:r>
          </w:p>
        </w:tc>
      </w:tr>
      <w:tr w:rsidR="003B182A" w14:paraId="35CAE342" w14:textId="77777777" w:rsidTr="00E53487">
        <w:trPr>
          <w:trHeight w:val="69"/>
        </w:trPr>
        <w:tc>
          <w:tcPr>
            <w:tcW w:w="1271" w:type="dxa"/>
          </w:tcPr>
          <w:p w14:paraId="758BB547" w14:textId="77777777" w:rsidR="003B182A" w:rsidRDefault="003B182A" w:rsidP="00E53487">
            <w:r w:rsidRPr="00395FAF">
              <w:t>26 - 35</w:t>
            </w:r>
          </w:p>
        </w:tc>
        <w:tc>
          <w:tcPr>
            <w:tcW w:w="7229" w:type="dxa"/>
          </w:tcPr>
          <w:p w14:paraId="0BB64873" w14:textId="77777777" w:rsidR="003B182A" w:rsidRDefault="003B182A" w:rsidP="00E53487">
            <w:proofErr w:type="spellStart"/>
            <w:r w:rsidRPr="00395FAF">
              <w:t>Spending_Score</w:t>
            </w:r>
            <w:proofErr w:type="spellEnd"/>
            <w:r>
              <w:t xml:space="preserve"> = </w:t>
            </w:r>
            <w:r w:rsidRPr="00815E86">
              <w:t>1.6762</w:t>
            </w:r>
            <w:r>
              <w:t xml:space="preserve"> * Age + </w:t>
            </w:r>
            <w:r w:rsidRPr="00815E86">
              <w:t>0.1718</w:t>
            </w:r>
            <w:r>
              <w:t xml:space="preserve"> * </w:t>
            </w:r>
            <w:proofErr w:type="spellStart"/>
            <w:r w:rsidRPr="00395FAF">
              <w:t>Annual_Income</w:t>
            </w:r>
            <w:proofErr w:type="spellEnd"/>
          </w:p>
          <w:p w14:paraId="6B062DBB" w14:textId="77777777" w:rsidR="003B182A" w:rsidRDefault="003B182A" w:rsidP="00E53487">
            <w:r>
              <w:t xml:space="preserve">                                             (T-value:0)             </w:t>
            </w:r>
            <w:proofErr w:type="gramStart"/>
            <w:r>
              <w:t xml:space="preserve">   (</w:t>
            </w:r>
            <w:proofErr w:type="gramEnd"/>
            <w:r>
              <w:t>T-value:0.11)</w:t>
            </w:r>
          </w:p>
        </w:tc>
        <w:tc>
          <w:tcPr>
            <w:tcW w:w="1134" w:type="dxa"/>
          </w:tcPr>
          <w:p w14:paraId="6715437C" w14:textId="77777777" w:rsidR="003B182A" w:rsidRDefault="003B182A" w:rsidP="00E53487">
            <w:r>
              <w:t>86%</w:t>
            </w:r>
          </w:p>
        </w:tc>
      </w:tr>
      <w:tr w:rsidR="003B182A" w14:paraId="13484F7C" w14:textId="77777777" w:rsidTr="00E53487">
        <w:trPr>
          <w:trHeight w:val="69"/>
        </w:trPr>
        <w:tc>
          <w:tcPr>
            <w:tcW w:w="1271" w:type="dxa"/>
          </w:tcPr>
          <w:p w14:paraId="437D3471" w14:textId="77777777" w:rsidR="003B182A" w:rsidRDefault="003B182A" w:rsidP="00E53487">
            <w:r w:rsidRPr="00395FAF">
              <w:t>36 - 4</w:t>
            </w:r>
            <w:r>
              <w:t>5</w:t>
            </w:r>
          </w:p>
        </w:tc>
        <w:tc>
          <w:tcPr>
            <w:tcW w:w="7229" w:type="dxa"/>
          </w:tcPr>
          <w:p w14:paraId="3551A83F" w14:textId="77777777" w:rsidR="003B182A" w:rsidRDefault="003B182A" w:rsidP="00E53487">
            <w:proofErr w:type="spellStart"/>
            <w:r w:rsidRPr="00395FAF">
              <w:t>Spending_Score</w:t>
            </w:r>
            <w:proofErr w:type="spellEnd"/>
            <w:r>
              <w:t xml:space="preserve"> = </w:t>
            </w:r>
            <w:r w:rsidRPr="00815E86">
              <w:t>0.5828</w:t>
            </w:r>
            <w:r>
              <w:t xml:space="preserve"> * Age + </w:t>
            </w:r>
            <w:r w:rsidRPr="00815E86">
              <w:t>0.2917</w:t>
            </w:r>
            <w:r>
              <w:t xml:space="preserve"> * </w:t>
            </w:r>
            <w:proofErr w:type="spellStart"/>
            <w:r w:rsidRPr="00395FAF">
              <w:t>Annual_Income</w:t>
            </w:r>
            <w:proofErr w:type="spellEnd"/>
          </w:p>
          <w:p w14:paraId="18B04085" w14:textId="77777777" w:rsidR="003B182A" w:rsidRDefault="003B182A" w:rsidP="00E53487">
            <w:r>
              <w:t xml:space="preserve">                                             (T-value:0.13)       </w:t>
            </w:r>
            <w:proofErr w:type="gramStart"/>
            <w:r>
              <w:t xml:space="preserve">   (</w:t>
            </w:r>
            <w:proofErr w:type="gramEnd"/>
            <w:r>
              <w:t>T-value:0.15)</w:t>
            </w:r>
          </w:p>
        </w:tc>
        <w:tc>
          <w:tcPr>
            <w:tcW w:w="1134" w:type="dxa"/>
          </w:tcPr>
          <w:p w14:paraId="3CA7FAAB" w14:textId="77777777" w:rsidR="003B182A" w:rsidRDefault="003B182A" w:rsidP="00E53487">
            <w:r>
              <w:t>70%</w:t>
            </w:r>
          </w:p>
        </w:tc>
      </w:tr>
      <w:tr w:rsidR="003B182A" w14:paraId="310D3880" w14:textId="77777777" w:rsidTr="00E53487">
        <w:trPr>
          <w:trHeight w:val="69"/>
        </w:trPr>
        <w:tc>
          <w:tcPr>
            <w:tcW w:w="1271" w:type="dxa"/>
          </w:tcPr>
          <w:p w14:paraId="581E07F6" w14:textId="77777777" w:rsidR="003B182A" w:rsidRDefault="003B182A" w:rsidP="00E53487">
            <w:r w:rsidRPr="00395FAF">
              <w:t>46 - 55</w:t>
            </w:r>
          </w:p>
        </w:tc>
        <w:tc>
          <w:tcPr>
            <w:tcW w:w="7229" w:type="dxa"/>
          </w:tcPr>
          <w:p w14:paraId="13243FE3" w14:textId="77777777" w:rsidR="003B182A" w:rsidRDefault="003B182A" w:rsidP="00E53487">
            <w:proofErr w:type="spellStart"/>
            <w:r w:rsidRPr="00395FAF">
              <w:t>Spending_Score</w:t>
            </w:r>
            <w:proofErr w:type="spellEnd"/>
            <w:r>
              <w:t xml:space="preserve"> = </w:t>
            </w:r>
            <w:r w:rsidRPr="00815E86">
              <w:t xml:space="preserve">0.7401 </w:t>
            </w:r>
            <w:r>
              <w:t>* Age</w:t>
            </w:r>
          </w:p>
          <w:p w14:paraId="70B3A0EF" w14:textId="77777777" w:rsidR="003B182A" w:rsidRDefault="003B182A" w:rsidP="00E53487">
            <w:r>
              <w:t xml:space="preserve">                                             (T-value:0)</w:t>
            </w:r>
          </w:p>
        </w:tc>
        <w:tc>
          <w:tcPr>
            <w:tcW w:w="1134" w:type="dxa"/>
          </w:tcPr>
          <w:p w14:paraId="3631D6E1" w14:textId="77777777" w:rsidR="003B182A" w:rsidRDefault="003B182A" w:rsidP="00E53487">
            <w:r>
              <w:t>83%</w:t>
            </w:r>
          </w:p>
        </w:tc>
      </w:tr>
      <w:tr w:rsidR="003B182A" w14:paraId="1CAED1D7" w14:textId="77777777" w:rsidTr="00E53487">
        <w:trPr>
          <w:trHeight w:val="69"/>
        </w:trPr>
        <w:tc>
          <w:tcPr>
            <w:tcW w:w="1271" w:type="dxa"/>
          </w:tcPr>
          <w:p w14:paraId="633D5A45" w14:textId="77777777" w:rsidR="003B182A" w:rsidRDefault="003B182A" w:rsidP="00E53487">
            <w:r w:rsidRPr="00395FAF">
              <w:t>56 - 65</w:t>
            </w:r>
          </w:p>
        </w:tc>
        <w:tc>
          <w:tcPr>
            <w:tcW w:w="7229" w:type="dxa"/>
          </w:tcPr>
          <w:p w14:paraId="43BCE5C1" w14:textId="77777777" w:rsidR="003B182A" w:rsidRDefault="003B182A" w:rsidP="00E53487">
            <w:proofErr w:type="spellStart"/>
            <w:r w:rsidRPr="00395FAF">
              <w:t>Spending_Score</w:t>
            </w:r>
            <w:proofErr w:type="spellEnd"/>
            <w:r>
              <w:t xml:space="preserve"> = </w:t>
            </w:r>
            <w:r w:rsidRPr="00815E86">
              <w:t xml:space="preserve">0.5358 </w:t>
            </w:r>
            <w:r>
              <w:t>* Age</w:t>
            </w:r>
          </w:p>
          <w:p w14:paraId="40C6EB0A" w14:textId="77777777" w:rsidR="003B182A" w:rsidRDefault="003B182A" w:rsidP="00E53487">
            <w:r>
              <w:t xml:space="preserve">                                             (T-value:0)</w:t>
            </w:r>
          </w:p>
        </w:tc>
        <w:tc>
          <w:tcPr>
            <w:tcW w:w="1134" w:type="dxa"/>
          </w:tcPr>
          <w:p w14:paraId="2A33B4E0" w14:textId="77777777" w:rsidR="003B182A" w:rsidRDefault="003B182A" w:rsidP="00E53487">
            <w:r>
              <w:t>71%</w:t>
            </w:r>
          </w:p>
        </w:tc>
      </w:tr>
      <w:tr w:rsidR="003B182A" w14:paraId="7FBB54A5" w14:textId="77777777" w:rsidTr="00E53487">
        <w:trPr>
          <w:trHeight w:val="69"/>
        </w:trPr>
        <w:tc>
          <w:tcPr>
            <w:tcW w:w="1271" w:type="dxa"/>
          </w:tcPr>
          <w:p w14:paraId="79B4DE1F" w14:textId="77777777" w:rsidR="003B182A" w:rsidRDefault="003B182A" w:rsidP="00E53487">
            <w:r w:rsidRPr="00395FAF">
              <w:t>Above 66</w:t>
            </w:r>
          </w:p>
        </w:tc>
        <w:tc>
          <w:tcPr>
            <w:tcW w:w="7229" w:type="dxa"/>
          </w:tcPr>
          <w:p w14:paraId="2ABA543B" w14:textId="77777777" w:rsidR="003B182A" w:rsidRDefault="003B182A" w:rsidP="00E53487">
            <w:proofErr w:type="spellStart"/>
            <w:r w:rsidRPr="00395FAF">
              <w:t>Spending_Score</w:t>
            </w:r>
            <w:proofErr w:type="spellEnd"/>
            <w:r>
              <w:t xml:space="preserve"> = </w:t>
            </w:r>
            <w:r w:rsidRPr="00815E86">
              <w:t xml:space="preserve">0.2173 </w:t>
            </w:r>
            <w:r>
              <w:t xml:space="preserve">* Age + </w:t>
            </w:r>
            <w:r w:rsidRPr="00815E86">
              <w:t xml:space="preserve">0.6344 </w:t>
            </w:r>
            <w:r>
              <w:t xml:space="preserve">* </w:t>
            </w:r>
            <w:proofErr w:type="spellStart"/>
            <w:r w:rsidRPr="00395FAF">
              <w:t>Annual_Income</w:t>
            </w:r>
            <w:proofErr w:type="spellEnd"/>
          </w:p>
          <w:p w14:paraId="493E36C5" w14:textId="73E6985B" w:rsidR="003B182A" w:rsidRDefault="003B182A" w:rsidP="00E53487">
            <w:r>
              <w:t xml:space="preserve">                                             (T-value:0.01)   </w:t>
            </w:r>
            <w:proofErr w:type="gramStart"/>
            <w:r>
              <w:t xml:space="preserve">   (</w:t>
            </w:r>
            <w:proofErr w:type="gramEnd"/>
            <w:r>
              <w:t>T-value:0.19)</w:t>
            </w:r>
          </w:p>
        </w:tc>
        <w:tc>
          <w:tcPr>
            <w:tcW w:w="1134" w:type="dxa"/>
          </w:tcPr>
          <w:p w14:paraId="72C80D83" w14:textId="77777777" w:rsidR="003B182A" w:rsidRDefault="003B182A" w:rsidP="00E53487">
            <w:r>
              <w:t>97%</w:t>
            </w:r>
          </w:p>
        </w:tc>
      </w:tr>
    </w:tbl>
    <w:p w14:paraId="38E64892" w14:textId="3C8303F7" w:rsidR="003B182A" w:rsidRDefault="003B182A" w:rsidP="0071315A"/>
    <w:p w14:paraId="1E9B8A4A" w14:textId="77777777" w:rsidR="009D6823" w:rsidRDefault="003B182A" w:rsidP="009D6823">
      <w:pPr>
        <w:keepNext/>
      </w:pPr>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76675"/>
                    </a:xfrm>
                    <a:prstGeom prst="rect">
                      <a:avLst/>
                    </a:prstGeom>
                  </pic:spPr>
                </pic:pic>
              </a:graphicData>
            </a:graphic>
          </wp:inline>
        </w:drawing>
      </w:r>
    </w:p>
    <w:p w14:paraId="093BE07E" w14:textId="1C264FEC" w:rsidR="003B182A" w:rsidRPr="00E523C3" w:rsidRDefault="009D6823" w:rsidP="009D6823">
      <w:pPr>
        <w:pStyle w:val="Caption"/>
        <w:jc w:val="center"/>
      </w:pPr>
      <w:r>
        <w:t xml:space="preserve">Figure </w:t>
      </w:r>
      <w:fldSimple w:instr=" SEQ Figure \* ARABIC ">
        <w:r>
          <w:rPr>
            <w:noProof/>
          </w:rPr>
          <w:t>8</w:t>
        </w:r>
      </w:fldSimple>
      <w:r>
        <w:t xml:space="preserve">: </w:t>
      </w:r>
      <w:proofErr w:type="spellStart"/>
      <w:r>
        <w:t>qqplot</w:t>
      </w:r>
      <w:proofErr w:type="spellEnd"/>
      <w:r>
        <w:t xml:space="preserve"> of Residuals for the 6 Age Groups (OLS)</w:t>
      </w:r>
    </w:p>
    <w:p w14:paraId="7A2923CF" w14:textId="4F58673D" w:rsidR="009D6823" w:rsidRDefault="009D6823" w:rsidP="003B182A">
      <w:pPr>
        <w:rPr>
          <w:b/>
          <w:bCs/>
        </w:rPr>
      </w:pPr>
      <w:r>
        <w:rPr>
          <w:rFonts w:ascii="Helvetica" w:hAnsi="Helvetica"/>
          <w:color w:val="000000"/>
          <w:sz w:val="21"/>
          <w:szCs w:val="21"/>
          <w:shd w:val="clear" w:color="auto" w:fill="FFFFFF"/>
        </w:rPr>
        <w:lastRenderedPageBreak/>
        <w:t>From the above we can see that the residuals are along the diagonal, which shows normal distribution of residuals. The residuals are nearly normally distributed &amp; centered on 0.</w:t>
      </w:r>
    </w:p>
    <w:p w14:paraId="453A82BA" w14:textId="7B2CA0FE" w:rsidR="003B182A" w:rsidRPr="009D6823" w:rsidRDefault="003B182A" w:rsidP="003B182A">
      <w:pPr>
        <w:rPr>
          <w:b/>
          <w:bCs/>
        </w:rPr>
      </w:pPr>
      <w:r w:rsidRPr="009D6823">
        <w:rPr>
          <w:b/>
          <w:bCs/>
        </w:rPr>
        <w:t>Observation</w:t>
      </w:r>
      <w:r w:rsidR="009D6823" w:rsidRPr="009D6823">
        <w:rPr>
          <w:b/>
          <w:bCs/>
        </w:rPr>
        <w:t>s</w:t>
      </w:r>
      <w:r w:rsidRPr="009D6823">
        <w:rPr>
          <w:b/>
          <w:bCs/>
        </w:rPr>
        <w:t>:</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w:t>
      </w:r>
      <w:proofErr w:type="spellStart"/>
      <w:r>
        <w:t>spending_score</w:t>
      </w:r>
      <w:proofErr w:type="spellEnd"/>
      <w:r>
        <w:t xml:space="preserve">. However, we argue that including those variables give us the best predicting power as combing them with other variables yield highest R-squared.  </w:t>
      </w:r>
    </w:p>
    <w:p w14:paraId="224DF2D9" w14:textId="77777777" w:rsidR="003B182A" w:rsidRDefault="003B182A" w:rsidP="003B182A">
      <w:r>
        <w:t xml:space="preserve">4. </w:t>
      </w:r>
      <w:proofErr w:type="spellStart"/>
      <w:r>
        <w:t>Annual_Income</w:t>
      </w:r>
      <w:proofErr w:type="spellEnd"/>
      <w:r>
        <w:t xml:space="preserve"> is negatively correlated with the </w:t>
      </w:r>
      <w:proofErr w:type="spellStart"/>
      <w:r>
        <w:t>spending_score</w:t>
      </w:r>
      <w:proofErr w:type="spellEnd"/>
      <w:r>
        <w:t xml:space="preserve"> for customers below 25. </w:t>
      </w:r>
    </w:p>
    <w:p w14:paraId="236A2A67" w14:textId="77777777" w:rsidR="003B182A" w:rsidRDefault="003B182A" w:rsidP="003B182A">
      <w:r>
        <w:t xml:space="preserve">5. </w:t>
      </w:r>
      <w:proofErr w:type="spellStart"/>
      <w:r>
        <w:t>Annual_Income</w:t>
      </w:r>
      <w:proofErr w:type="spellEnd"/>
      <w:r>
        <w:t xml:space="preserve"> does not seem to have any relationship with the </w:t>
      </w:r>
      <w:proofErr w:type="spellStart"/>
      <w:r>
        <w:t>spending_score</w:t>
      </w:r>
      <w:proofErr w:type="spellEnd"/>
      <w:r>
        <w:t xml:space="preserve"> for customers between 46 years old to </w:t>
      </w:r>
      <w:proofErr w:type="gramStart"/>
      <w:r>
        <w:t>65 year old</w:t>
      </w:r>
      <w:proofErr w:type="gramEnd"/>
      <w:r>
        <w:t xml:space="preserve">. </w:t>
      </w:r>
    </w:p>
    <w:p w14:paraId="7A03778B" w14:textId="77777777" w:rsidR="009D6823" w:rsidRDefault="003B182A" w:rsidP="003B182A">
      <w:pPr>
        <w:spacing w:after="180" w:line="336" w:lineRule="auto"/>
        <w:contextualSpacing w:val="0"/>
      </w:pPr>
      <w:r>
        <w:t xml:space="preserve">6. there are not many data for the age group above 56 (56-65 and above 66). Therefore, the regression results in these two groups could change significantly with more data collection.  </w:t>
      </w:r>
    </w:p>
    <w:p w14:paraId="11019829" w14:textId="77777777" w:rsidR="009D6823" w:rsidRDefault="009D6823" w:rsidP="009D6823">
      <w:pPr>
        <w:pStyle w:val="Heading2"/>
      </w:pPr>
      <w:r>
        <w:t xml:space="preserve">II. </w:t>
      </w:r>
      <w:r w:rsidRPr="009D6823">
        <w:t>Bayesian Linear Regression with PyMC3</w:t>
      </w:r>
    </w:p>
    <w:p w14:paraId="4DC15572" w14:textId="77777777" w:rsidR="009D6823" w:rsidRDefault="009D6823" w:rsidP="009D6823">
      <w:r>
        <w:t xml:space="preserve">Now, we are going to introduce regression modelling in the Bayesian framework and carry out inference using the PyMC3 MCMC library. </w:t>
      </w:r>
    </w:p>
    <w:p w14:paraId="48F094AA" w14:textId="77777777"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proofErr w:type="spellStart"/>
      <w:r>
        <w:t>characterises</w:t>
      </w:r>
      <w:proofErr w:type="spellEnd"/>
      <w:r>
        <w:t xml:space="preserve"> our uncertainty on the different β coefficients. The immediate benefit of this is that after </w:t>
      </w:r>
      <w:proofErr w:type="gramStart"/>
      <w:r>
        <w:t>taking into account</w:t>
      </w:r>
      <w:proofErr w:type="gramEnd"/>
      <w:r>
        <w:t xml:space="preserve">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bookmarkStart w:id="5" w:name="_GoBack"/>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17"/>
                    <a:stretch>
                      <a:fillRect/>
                    </a:stretch>
                  </pic:blipFill>
                  <pic:spPr>
                    <a:xfrm>
                      <a:off x="0" y="0"/>
                      <a:ext cx="4819004" cy="4181102"/>
                    </a:xfrm>
                    <a:prstGeom prst="rect">
                      <a:avLst/>
                    </a:prstGeom>
                  </pic:spPr>
                </pic:pic>
              </a:graphicData>
            </a:graphic>
          </wp:inline>
        </w:drawing>
      </w:r>
      <w:bookmarkEnd w:id="5"/>
    </w:p>
    <w:p w14:paraId="7636F22A" w14:textId="7165F96D" w:rsidR="009D6823" w:rsidRDefault="009D6823" w:rsidP="009D6823">
      <w:pPr>
        <w:pStyle w:val="Caption"/>
        <w:jc w:val="center"/>
      </w:pPr>
      <w:r>
        <w:t xml:space="preserve">Figure </w:t>
      </w:r>
      <w:fldSimple w:instr=" SEQ Figure \* ARABIC ">
        <w:r>
          <w:rPr>
            <w:noProof/>
          </w:rPr>
          <w:t>9</w:t>
        </w:r>
      </w:fldSimple>
      <w:r>
        <w:t>: Bayesian Regression - Heatmap</w:t>
      </w:r>
    </w:p>
    <w:p w14:paraId="59946190" w14:textId="338EFCB5" w:rsidR="00D476F7" w:rsidRPr="009D6823" w:rsidRDefault="00D476F7" w:rsidP="009D6823">
      <w:pPr>
        <w:jc w:val="center"/>
      </w:pPr>
      <w:r w:rsidRPr="009D6823">
        <w:br w:type="page"/>
      </w:r>
    </w:p>
    <w:p w14:paraId="557D959E" w14:textId="77777777" w:rsidR="003B583F" w:rsidRPr="003B583F" w:rsidRDefault="003B583F" w:rsidP="003B583F">
      <w:bookmarkStart w:id="6" w:name="_Toc14979184"/>
    </w:p>
    <w:p w14:paraId="2C6FBC50" w14:textId="0B0D767C" w:rsidR="00D476F7" w:rsidRDefault="0071315A" w:rsidP="00D476F7">
      <w:pPr>
        <w:pStyle w:val="Heading1"/>
      </w:pPr>
      <w:r>
        <w:lastRenderedPageBreak/>
        <w:t>Conclusions</w:t>
      </w:r>
      <w:bookmarkEnd w:id="6"/>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w:t>
      </w:r>
      <w:proofErr w:type="gramStart"/>
      <w:r>
        <w:t>2 model</w:t>
      </w:r>
      <w:proofErr w:type="gramEnd"/>
      <w:r>
        <w:t xml:space="preserve">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7" w:name="_Toc14979185"/>
      <w:r>
        <w:lastRenderedPageBreak/>
        <w:t>FINANCIAL STATEMENTS</w:t>
      </w:r>
      <w:bookmarkEnd w:id="7"/>
    </w:p>
    <w:p w14:paraId="5B2F31D2" w14:textId="77777777" w:rsidR="002063EE" w:rsidRDefault="002063EE" w:rsidP="002063EE"/>
    <w:bookmarkStart w:id="8" w:name="_Toc14979186" w:displacedByCustomXml="next"/>
    <w:bookmarkStart w:id="9"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End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8" w:displacedByCustomXml="prev"/>
    <w:bookmarkEnd w:id="9"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0" w:name="_Toc14979187" w:displacedByCustomXml="next"/>
    <w:bookmarkStart w:id="11"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2063EE">
          <w:pPr>
            <w:pStyle w:val="Heading2"/>
          </w:pPr>
          <w:r>
            <w:t>Statement of Comprehensive Income (Profits and Losses)</w:t>
          </w:r>
        </w:p>
      </w:sdtContent>
    </w:sdt>
    <w:bookmarkEnd w:id="10" w:displacedByCustomXml="prev"/>
    <w:bookmarkEnd w:id="11"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2" w:name="_Toc14979188" w:displacedByCustomXml="next"/>
    <w:bookmarkStart w:id="13"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2063EE">
          <w:pPr>
            <w:pStyle w:val="Heading2"/>
          </w:pPr>
          <w:r>
            <w:t>Statement of Changes in Equity</w:t>
          </w:r>
        </w:p>
      </w:sdtContent>
    </w:sdt>
    <w:bookmarkEnd w:id="12" w:displacedByCustomXml="prev"/>
    <w:bookmarkEnd w:id="13"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1F0B79"/>
        </w:tc>
        <w:tc>
          <w:tcPr>
            <w:tcW w:w="855" w:type="pct"/>
          </w:tcPr>
          <w:p w14:paraId="5A3051F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1F0B79"/>
        </w:tc>
        <w:tc>
          <w:tcPr>
            <w:tcW w:w="855" w:type="pct"/>
          </w:tcPr>
          <w:p w14:paraId="2AACC9B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1F0B79"/>
        </w:tc>
        <w:tc>
          <w:tcPr>
            <w:tcW w:w="855" w:type="pct"/>
          </w:tcPr>
          <w:p w14:paraId="3C2A98E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1F0B79"/>
        </w:tc>
        <w:tc>
          <w:tcPr>
            <w:tcW w:w="855" w:type="pct"/>
          </w:tcPr>
          <w:p w14:paraId="01F073C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1F0B79"/>
        </w:tc>
        <w:tc>
          <w:tcPr>
            <w:tcW w:w="855" w:type="pct"/>
          </w:tcPr>
          <w:p w14:paraId="317D183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4" w:name="_Toc14979189" w:displacedByCustomXml="next"/>
    <w:bookmarkStart w:id="15"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2063EE">
          <w:pPr>
            <w:pStyle w:val="Heading2"/>
            <w:spacing w:before="500"/>
          </w:pPr>
          <w:r>
            <w:t>Statement of Cash Flows</w:t>
          </w:r>
        </w:p>
      </w:sdtContent>
    </w:sdt>
    <w:bookmarkEnd w:id="14" w:displacedByCustomXml="prev"/>
    <w:bookmarkEnd w:id="15"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16" w:name="_Toc14979190"/>
      <w:r>
        <w:lastRenderedPageBreak/>
        <w:t>References</w:t>
      </w:r>
      <w:bookmarkEnd w:id="16"/>
    </w:p>
    <w:p w14:paraId="0EB4829B" w14:textId="77777777" w:rsidR="00D55CBC" w:rsidRDefault="00D55CBC" w:rsidP="00D55CBC"/>
    <w:p w14:paraId="7ED6A686" w14:textId="02AEA2B4" w:rsidR="00D55CBC" w:rsidRPr="00D55CBC" w:rsidRDefault="00851DFD" w:rsidP="00851DFD">
      <w:pPr>
        <w:pStyle w:val="ListParagraph"/>
        <w:numPr>
          <w:ilvl w:val="0"/>
          <w:numId w:val="28"/>
        </w:numPr>
      </w:pPr>
      <w:hyperlink r:id="rId18" w:history="1">
        <w:r>
          <w:rPr>
            <w:rStyle w:val="Hyperlink"/>
          </w:rPr>
          <w:t>https://searchcustomerexperience.techtarget.com/definition/customer-segmentation</w:t>
        </w:r>
      </w:hyperlink>
    </w:p>
    <w:sectPr w:rsidR="00D55CBC" w:rsidRPr="00D55CBC" w:rsidSect="00CB27A1">
      <w:headerReference w:type="default" r:id="rId19"/>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3CA01FB" w14:textId="77777777" w:rsidR="00752CFF" w:rsidRDefault="00752CFF" w:rsidP="00A91D75">
      <w:r>
        <w:separator/>
      </w:r>
    </w:p>
  </w:endnote>
  <w:endnote w:type="continuationSeparator" w:id="0">
    <w:p w14:paraId="4A1645DE" w14:textId="77777777" w:rsidR="00752CFF" w:rsidRDefault="00752CFF"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61D60" w14:textId="77777777" w:rsidR="00752CFF" w:rsidRDefault="00752CFF" w:rsidP="00A91D75">
      <w:r>
        <w:separator/>
      </w:r>
    </w:p>
  </w:footnote>
  <w:footnote w:type="continuationSeparator" w:id="0">
    <w:p w14:paraId="512751F2" w14:textId="77777777" w:rsidR="00752CFF" w:rsidRDefault="00752CFF"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FF14D25" w14:textId="77777777" w:rsidTr="00A7217A">
      <w:trPr>
        <w:trHeight w:val="1060"/>
      </w:trPr>
      <w:tc>
        <w:tcPr>
          <w:tcW w:w="5861" w:type="dxa"/>
        </w:tcPr>
        <w:p w14:paraId="3DA0FB63" w14:textId="77777777" w:rsidR="008759A8" w:rsidRDefault="008759A8"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5"/>
  </w:num>
  <w:num w:numId="10">
    <w:abstractNumId w:val="12"/>
  </w:num>
  <w:num w:numId="11">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1"/>
  </w:num>
  <w:num w:numId="22">
    <w:abstractNumId w:val="8"/>
  </w:num>
  <w:num w:numId="23">
    <w:abstractNumId w:val="5"/>
  </w:num>
  <w:num w:numId="24">
    <w:abstractNumId w:val="1"/>
  </w:num>
  <w:num w:numId="25">
    <w:abstractNumId w:val="10"/>
  </w:num>
  <w:num w:numId="26">
    <w:abstractNumId w:val="13"/>
  </w:num>
  <w:num w:numId="27">
    <w:abstractNumId w:val="14"/>
  </w:num>
  <w:num w:numId="28">
    <w:abstractNumId w:val="6"/>
  </w:num>
  <w:num w:numId="29">
    <w:abstractNumId w:val="4"/>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047E9"/>
    <w:rsid w:val="00162818"/>
    <w:rsid w:val="0018436F"/>
    <w:rsid w:val="00184B35"/>
    <w:rsid w:val="001865F2"/>
    <w:rsid w:val="001E59F3"/>
    <w:rsid w:val="002063EE"/>
    <w:rsid w:val="00226FF2"/>
    <w:rsid w:val="002A1C47"/>
    <w:rsid w:val="00342438"/>
    <w:rsid w:val="0037680D"/>
    <w:rsid w:val="003A3BF9"/>
    <w:rsid w:val="003B182A"/>
    <w:rsid w:val="003B583F"/>
    <w:rsid w:val="003F3012"/>
    <w:rsid w:val="003F429C"/>
    <w:rsid w:val="0054346C"/>
    <w:rsid w:val="00577305"/>
    <w:rsid w:val="005C2E0B"/>
    <w:rsid w:val="006604B6"/>
    <w:rsid w:val="006C4F20"/>
    <w:rsid w:val="0071315A"/>
    <w:rsid w:val="00714898"/>
    <w:rsid w:val="00752CFF"/>
    <w:rsid w:val="00760843"/>
    <w:rsid w:val="007B0DFA"/>
    <w:rsid w:val="007E5E59"/>
    <w:rsid w:val="00823D33"/>
    <w:rsid w:val="00851DFD"/>
    <w:rsid w:val="00852973"/>
    <w:rsid w:val="008759A8"/>
    <w:rsid w:val="008B46AB"/>
    <w:rsid w:val="008E707B"/>
    <w:rsid w:val="008F2567"/>
    <w:rsid w:val="009210A6"/>
    <w:rsid w:val="00924378"/>
    <w:rsid w:val="00944D7A"/>
    <w:rsid w:val="009A0F76"/>
    <w:rsid w:val="009D6823"/>
    <w:rsid w:val="00A03BCD"/>
    <w:rsid w:val="00A7217A"/>
    <w:rsid w:val="00A830A9"/>
    <w:rsid w:val="00A86068"/>
    <w:rsid w:val="00A91D75"/>
    <w:rsid w:val="00AC343A"/>
    <w:rsid w:val="00C50FEA"/>
    <w:rsid w:val="00C559A9"/>
    <w:rsid w:val="00C6323A"/>
    <w:rsid w:val="00C74808"/>
    <w:rsid w:val="00C87193"/>
    <w:rsid w:val="00CB27A1"/>
    <w:rsid w:val="00D327B1"/>
    <w:rsid w:val="00D476F7"/>
    <w:rsid w:val="00D55CBC"/>
    <w:rsid w:val="00D76BAD"/>
    <w:rsid w:val="00D8631A"/>
    <w:rsid w:val="00D87CD8"/>
    <w:rsid w:val="00DF1CFA"/>
    <w:rsid w:val="00DF476D"/>
    <w:rsid w:val="00E523C3"/>
    <w:rsid w:val="00E5388E"/>
    <w:rsid w:val="00E6016B"/>
    <w:rsid w:val="00E94B95"/>
    <w:rsid w:val="00EC630E"/>
    <w:rsid w:val="00ED086C"/>
    <w:rsid w:val="00ED6905"/>
    <w:rsid w:val="00EF64C7"/>
    <w:rsid w:val="00F203C9"/>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searchcustomerexperience.techtarget.com/definition/customer-segmentation"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2A7C71" w:rsidRPr="00D476F7" w:rsidRDefault="005975F2" w:rsidP="00D476F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2A7C71" w:rsidRPr="002063EE" w:rsidRDefault="005975F2" w:rsidP="002063EE">
          <w:pPr>
            <w:pStyle w:val="ListBullet"/>
          </w:pPr>
          <w:r w:rsidRPr="002063EE">
            <w:t>Liabilities</w:t>
          </w:r>
        </w:p>
        <w:p w:rsidR="002A7C71" w:rsidRPr="002063EE" w:rsidRDefault="005975F2" w:rsidP="002063EE">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2A7C71" w:rsidRPr="00DF1CFA" w:rsidRDefault="005975F2" w:rsidP="002063EE">
          <w:pPr>
            <w:pStyle w:val="ListBullet"/>
          </w:pPr>
          <w:r w:rsidRPr="00DF1CFA">
            <w:t>Income</w:t>
          </w:r>
        </w:p>
        <w:p w:rsidR="002A7C71" w:rsidRPr="00DF1CFA" w:rsidRDefault="005975F2" w:rsidP="002063EE">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2A7C71" w:rsidRDefault="005975F2" w:rsidP="002063EE">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2A7C71" w:rsidRPr="005C2E0B" w:rsidRDefault="005975F2" w:rsidP="002063EE">
          <w:pPr>
            <w:pStyle w:val="ListBullet"/>
          </w:pPr>
          <w:r w:rsidRPr="005C2E0B">
            <w:t>Operating</w:t>
          </w:r>
        </w:p>
        <w:p w:rsidR="002A7C71" w:rsidRPr="005C2E0B" w:rsidRDefault="005975F2" w:rsidP="002063EE">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64197E"/>
    <w:rsid w:val="00C437B9"/>
    <w:rsid w:val="00D538B4"/>
    <w:rsid w:val="00DF4017"/>
    <w:rsid w:val="00EB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541</TotalTime>
  <Pages>17</Pages>
  <Words>1553</Words>
  <Characters>8853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11</cp:revision>
  <dcterms:created xsi:type="dcterms:W3CDTF">2019-07-29T00:14:00Z</dcterms:created>
  <dcterms:modified xsi:type="dcterms:W3CDTF">2019-07-30T20:50:00Z</dcterms:modified>
  <cp:contentStatus/>
  <cp:version/>
</cp:coreProperties>
</file>