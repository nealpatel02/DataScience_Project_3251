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641EFB6E" w:rsidR="00A91D75" w:rsidRDefault="005F71DC" w:rsidP="00A91D75">
            <w:r>
              <w:rPr>
                <w:noProof/>
              </w:rPr>
              <mc:AlternateContent>
                <mc:Choice Requires="wps">
                  <w:drawing>
                    <wp:inline distT="0" distB="0" distL="0" distR="0" wp14:anchorId="13A0A180" wp14:editId="14606C9E">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24AB8BCD" w14:textId="77777777" w:rsidR="00604EFA" w:rsidRPr="00A91D75" w:rsidRDefault="00604EFA" w:rsidP="005F71DC">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3A0A180"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24AB8BCD" w14:textId="77777777" w:rsidR="00604EFA" w:rsidRPr="00A91D75" w:rsidRDefault="00604EFA" w:rsidP="005F71DC">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03E87B9B" w:rsidR="00A91D75" w:rsidRDefault="008A3390" w:rsidP="00A91D75">
            <w:pPr>
              <w:rPr>
                <w:noProof/>
              </w:rPr>
            </w:pPr>
            <w:r w:rsidRPr="008A3390">
              <w:rPr>
                <w:noProof/>
              </w:rPr>
              <mc:AlternateContent>
                <mc:Choice Requires="wps">
                  <w:drawing>
                    <wp:anchor distT="0" distB="0" distL="114300" distR="114300" simplePos="0" relativeHeight="251663360" behindDoc="0" locked="0" layoutInCell="1" allowOverlap="1" wp14:anchorId="44D483FF" wp14:editId="20A6D18D">
                      <wp:simplePos x="0" y="0"/>
                      <wp:positionH relativeFrom="column">
                        <wp:posOffset>-2752</wp:posOffset>
                      </wp:positionH>
                      <wp:positionV relativeFrom="paragraph">
                        <wp:posOffset>4657</wp:posOffset>
                      </wp:positionV>
                      <wp:extent cx="5486400" cy="313266"/>
                      <wp:effectExtent l="0" t="0" r="0" b="0"/>
                      <wp:wrapNone/>
                      <wp:docPr id="69" name="Text Placeholder 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313266"/>
                              </a:xfrm>
                              <a:prstGeom prst="rect">
                                <a:avLst/>
                              </a:prstGeom>
                            </wps:spPr>
                            <wps:txbx>
                              <w:txbxContent>
                                <w:p w14:paraId="7D669B43" w14:textId="3AC1C78B" w:rsidR="008A3390" w:rsidRPr="008A3390" w:rsidRDefault="008A3390" w:rsidP="008A3390">
                                  <w:pPr>
                                    <w:rPr>
                                      <w:rFonts w:hAnsi="Microsoft Sans Serif"/>
                                      <w:color w:val="auto"/>
                                      <w:kern w:val="24"/>
                                      <w:szCs w:val="24"/>
                                    </w:rPr>
                                  </w:pPr>
                                  <w:r w:rsidRPr="00AE1E83">
                                    <w:rPr>
                                      <w:rFonts w:hAnsi="Microsoft Sans Serif"/>
                                      <w:color w:val="auto"/>
                                      <w:kern w:val="24"/>
                                      <w:szCs w:val="24"/>
                                    </w:rPr>
                                    <w:t>Anshita Varshney</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Bhavnil</w:t>
                                  </w:r>
                                  <w:proofErr w:type="spellEnd"/>
                                  <w:r w:rsidRPr="00AE1E83">
                                    <w:rPr>
                                      <w:rFonts w:hAnsi="Microsoft Sans Serif"/>
                                      <w:color w:val="auto"/>
                                      <w:kern w:val="24"/>
                                      <w:szCs w:val="24"/>
                                    </w:rPr>
                                    <w:t xml:space="preserve"> Patel</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Chongli</w:t>
                                  </w:r>
                                  <w:proofErr w:type="spellEnd"/>
                                  <w:r w:rsidRPr="00AE1E83">
                                    <w:rPr>
                                      <w:rFonts w:hAnsi="Microsoft Sans Serif"/>
                                      <w:color w:val="auto"/>
                                      <w:kern w:val="24"/>
                                      <w:szCs w:val="24"/>
                                    </w:rPr>
                                    <w:t xml:space="preserve"> Zhao</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Dhairya</w:t>
                                  </w:r>
                                  <w:proofErr w:type="spellEnd"/>
                                  <w:r w:rsidRPr="00AE1E83">
                                    <w:rPr>
                                      <w:rFonts w:hAnsi="Microsoft Sans Serif"/>
                                      <w:color w:val="auto"/>
                                      <w:kern w:val="24"/>
                                      <w:szCs w:val="24"/>
                                    </w:rPr>
                                    <w:t xml:space="preserve"> </w:t>
                                  </w:r>
                                  <w:proofErr w:type="spellStart"/>
                                  <w:r w:rsidRPr="00AE1E83">
                                    <w:rPr>
                                      <w:rFonts w:hAnsi="Microsoft Sans Serif"/>
                                      <w:color w:val="auto"/>
                                      <w:kern w:val="24"/>
                                      <w:szCs w:val="24"/>
                                    </w:rPr>
                                    <w:t>Sheth</w:t>
                                  </w:r>
                                  <w:proofErr w:type="spellEnd"/>
                                  <w:r w:rsidR="00AE1E83" w:rsidRPr="00AE1E83">
                                    <w:rPr>
                                      <w:rFonts w:hAnsi="Microsoft Sans Serif"/>
                                      <w:color w:val="auto"/>
                                      <w:kern w:val="24"/>
                                      <w:szCs w:val="24"/>
                                    </w:rPr>
                                    <w:t xml:space="preserve">, </w:t>
                                  </w:r>
                                  <w:r w:rsidRPr="00AE1E83">
                                    <w:rPr>
                                      <w:color w:val="auto"/>
                                      <w:szCs w:val="24"/>
                                    </w:rPr>
                                    <w:t xml:space="preserve">Jyoti </w:t>
                                  </w:r>
                                  <w:proofErr w:type="spellStart"/>
                                  <w:r w:rsidRPr="00AE1E83">
                                    <w:rPr>
                                      <w:color w:val="auto"/>
                                      <w:szCs w:val="24"/>
                                    </w:rPr>
                                    <w:t>Lnu</w:t>
                                  </w:r>
                                  <w:proofErr w:type="spellEnd"/>
                                  <w:r w:rsidR="00AE1E83" w:rsidRPr="00AE1E83">
                                    <w:rPr>
                                      <w:rFonts w:hAnsi="Microsoft Sans Serif"/>
                                      <w:color w:val="auto"/>
                                      <w:kern w:val="24"/>
                                      <w:szCs w:val="24"/>
                                    </w:rPr>
                                    <w:t xml:space="preserve">, </w:t>
                                  </w:r>
                                  <w:proofErr w:type="spellStart"/>
                                  <w:r w:rsidRPr="008A3390">
                                    <w:rPr>
                                      <w:color w:val="auto"/>
                                      <w:szCs w:val="24"/>
                                    </w:rPr>
                                    <w:t>Ruofan</w:t>
                                  </w:r>
                                  <w:proofErr w:type="spellEnd"/>
                                  <w:r w:rsidRPr="008A3390">
                                    <w:rPr>
                                      <w:color w:val="auto"/>
                                      <w:szCs w:val="24"/>
                                    </w:rPr>
                                    <w:t xml:space="preserve"> Wu </w:t>
                                  </w:r>
                                </w:p>
                                <w:p w14:paraId="3740DF6B" w14:textId="77777777" w:rsidR="008A3390" w:rsidRPr="00AE1E83" w:rsidRDefault="008A3390" w:rsidP="008A3390">
                                  <w:pPr>
                                    <w:rPr>
                                      <w:color w:val="auto"/>
                                      <w:szCs w:val="24"/>
                                    </w:rPr>
                                  </w:pPr>
                                </w:p>
                                <w:p w14:paraId="05C0B02E" w14:textId="77777777" w:rsidR="008A3390" w:rsidRPr="00AE1E83" w:rsidRDefault="008A3390" w:rsidP="008A3390">
                                  <w:pPr>
                                    <w:rPr>
                                      <w:color w:val="auto"/>
                                      <w:szCs w:val="24"/>
                                    </w:rPr>
                                  </w:pPr>
                                </w:p>
                                <w:p w14:paraId="335F36B4" w14:textId="77777777" w:rsidR="008A3390" w:rsidRPr="00AE1E83" w:rsidRDefault="008A3390" w:rsidP="008A3390">
                                  <w:pPr>
                                    <w:rPr>
                                      <w:color w:val="auto"/>
                                      <w:szCs w:val="24"/>
                                    </w:rPr>
                                  </w:pP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44D483FF" id="Text Placeholder 3" o:spid="_x0000_s1027" type="#_x0000_t202" style="position:absolute;margin-left:-.2pt;margin-top:.35pt;width:6in;height:24.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" filled="f" stroked="f">
                      <v:textbox>
                        <w:txbxContent>
                          <w:p w14:paraId="7D669B43" w14:textId="3AC1C78B" w:rsidR="008A3390" w:rsidRPr="008A3390" w:rsidRDefault="008A3390" w:rsidP="008A3390">
                            <w:pPr>
                              <w:rPr>
                                <w:rFonts w:hAnsi="Microsoft Sans Serif"/>
                                <w:color w:val="auto"/>
                                <w:kern w:val="24"/>
                                <w:szCs w:val="24"/>
                              </w:rPr>
                            </w:pPr>
                            <w:r w:rsidRPr="00AE1E83">
                              <w:rPr>
                                <w:rFonts w:hAnsi="Microsoft Sans Serif"/>
                                <w:color w:val="auto"/>
                                <w:kern w:val="24"/>
                                <w:szCs w:val="24"/>
                              </w:rPr>
                              <w:t>Anshita Varshney</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Bhavnil</w:t>
                            </w:r>
                            <w:proofErr w:type="spellEnd"/>
                            <w:r w:rsidRPr="00AE1E83">
                              <w:rPr>
                                <w:rFonts w:hAnsi="Microsoft Sans Serif"/>
                                <w:color w:val="auto"/>
                                <w:kern w:val="24"/>
                                <w:szCs w:val="24"/>
                              </w:rPr>
                              <w:t xml:space="preserve"> Patel</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Chongli</w:t>
                            </w:r>
                            <w:proofErr w:type="spellEnd"/>
                            <w:r w:rsidRPr="00AE1E83">
                              <w:rPr>
                                <w:rFonts w:hAnsi="Microsoft Sans Serif"/>
                                <w:color w:val="auto"/>
                                <w:kern w:val="24"/>
                                <w:szCs w:val="24"/>
                              </w:rPr>
                              <w:t xml:space="preserve"> Zhao</w:t>
                            </w:r>
                            <w:r w:rsidR="00AE1E83" w:rsidRPr="00AE1E83">
                              <w:rPr>
                                <w:rFonts w:hAnsi="Microsoft Sans Serif"/>
                                <w:color w:val="auto"/>
                                <w:kern w:val="24"/>
                                <w:szCs w:val="24"/>
                              </w:rPr>
                              <w:t xml:space="preserve">, </w:t>
                            </w:r>
                            <w:proofErr w:type="spellStart"/>
                            <w:r w:rsidRPr="00AE1E83">
                              <w:rPr>
                                <w:rFonts w:hAnsi="Microsoft Sans Serif"/>
                                <w:color w:val="auto"/>
                                <w:kern w:val="24"/>
                                <w:szCs w:val="24"/>
                              </w:rPr>
                              <w:t>Dhairya</w:t>
                            </w:r>
                            <w:proofErr w:type="spellEnd"/>
                            <w:r w:rsidRPr="00AE1E83">
                              <w:rPr>
                                <w:rFonts w:hAnsi="Microsoft Sans Serif"/>
                                <w:color w:val="auto"/>
                                <w:kern w:val="24"/>
                                <w:szCs w:val="24"/>
                              </w:rPr>
                              <w:t xml:space="preserve"> </w:t>
                            </w:r>
                            <w:proofErr w:type="spellStart"/>
                            <w:r w:rsidRPr="00AE1E83">
                              <w:rPr>
                                <w:rFonts w:hAnsi="Microsoft Sans Serif"/>
                                <w:color w:val="auto"/>
                                <w:kern w:val="24"/>
                                <w:szCs w:val="24"/>
                              </w:rPr>
                              <w:t>Sheth</w:t>
                            </w:r>
                            <w:proofErr w:type="spellEnd"/>
                            <w:r w:rsidR="00AE1E83" w:rsidRPr="00AE1E83">
                              <w:rPr>
                                <w:rFonts w:hAnsi="Microsoft Sans Serif"/>
                                <w:color w:val="auto"/>
                                <w:kern w:val="24"/>
                                <w:szCs w:val="24"/>
                              </w:rPr>
                              <w:t xml:space="preserve">, </w:t>
                            </w:r>
                            <w:r w:rsidRPr="00AE1E83">
                              <w:rPr>
                                <w:color w:val="auto"/>
                                <w:szCs w:val="24"/>
                              </w:rPr>
                              <w:t xml:space="preserve">Jyoti </w:t>
                            </w:r>
                            <w:proofErr w:type="spellStart"/>
                            <w:r w:rsidRPr="00AE1E83">
                              <w:rPr>
                                <w:color w:val="auto"/>
                                <w:szCs w:val="24"/>
                              </w:rPr>
                              <w:t>Lnu</w:t>
                            </w:r>
                            <w:proofErr w:type="spellEnd"/>
                            <w:r w:rsidR="00AE1E83" w:rsidRPr="00AE1E83">
                              <w:rPr>
                                <w:rFonts w:hAnsi="Microsoft Sans Serif"/>
                                <w:color w:val="auto"/>
                                <w:kern w:val="24"/>
                                <w:szCs w:val="24"/>
                              </w:rPr>
                              <w:t xml:space="preserve">, </w:t>
                            </w:r>
                            <w:proofErr w:type="spellStart"/>
                            <w:r w:rsidRPr="008A3390">
                              <w:rPr>
                                <w:color w:val="auto"/>
                                <w:szCs w:val="24"/>
                              </w:rPr>
                              <w:t>Ruofan</w:t>
                            </w:r>
                            <w:proofErr w:type="spellEnd"/>
                            <w:r w:rsidRPr="008A3390">
                              <w:rPr>
                                <w:color w:val="auto"/>
                                <w:szCs w:val="24"/>
                              </w:rPr>
                              <w:t xml:space="preserve"> Wu </w:t>
                            </w:r>
                          </w:p>
                          <w:p w14:paraId="3740DF6B" w14:textId="77777777" w:rsidR="008A3390" w:rsidRPr="00AE1E83" w:rsidRDefault="008A3390" w:rsidP="008A3390">
                            <w:pPr>
                              <w:rPr>
                                <w:color w:val="auto"/>
                                <w:szCs w:val="24"/>
                              </w:rPr>
                            </w:pPr>
                          </w:p>
                          <w:p w14:paraId="05C0B02E" w14:textId="77777777" w:rsidR="008A3390" w:rsidRPr="00AE1E83" w:rsidRDefault="008A3390" w:rsidP="008A3390">
                            <w:pPr>
                              <w:rPr>
                                <w:color w:val="auto"/>
                                <w:szCs w:val="24"/>
                              </w:rPr>
                            </w:pPr>
                          </w:p>
                          <w:p w14:paraId="335F36B4" w14:textId="77777777" w:rsidR="008A3390" w:rsidRPr="00AE1E83" w:rsidRDefault="008A3390" w:rsidP="008A3390">
                            <w:pPr>
                              <w:rPr>
                                <w:color w:val="auto"/>
                                <w:szCs w:val="24"/>
                              </w:rPr>
                            </w:pPr>
                          </w:p>
                        </w:txbxContent>
                      </v:textbox>
                    </v:shape>
                  </w:pict>
                </mc:Fallback>
              </mc:AlternateContent>
            </w:r>
            <w:r w:rsidRPr="008A3390">
              <w:rPr>
                <w:noProof/>
              </w:rPr>
              <mc:AlternateContent>
                <mc:Choice Requires="wps">
                  <w:drawing>
                    <wp:anchor distT="0" distB="0" distL="114300" distR="114300" simplePos="0" relativeHeight="251667456" behindDoc="0" locked="0" layoutInCell="1" allowOverlap="1" wp14:anchorId="6561E426" wp14:editId="08DAAD6C">
                      <wp:simplePos x="0" y="0"/>
                      <wp:positionH relativeFrom="column">
                        <wp:posOffset>114935</wp:posOffset>
                      </wp:positionH>
                      <wp:positionV relativeFrom="paragraph">
                        <wp:posOffset>1337310</wp:posOffset>
                      </wp:positionV>
                      <wp:extent cx="3521514" cy="288000"/>
                      <wp:effectExtent l="0" t="0" r="0" b="0"/>
                      <wp:wrapNone/>
                      <wp:docPr id="73" name="Text Placeholder 5"/>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1514" cy="288000"/>
                              </a:xfrm>
                              <a:prstGeom prst="rect">
                                <a:avLst/>
                              </a:prstGeom>
                            </wps:spPr>
                            <wps:txbx>
                              <w:txbxContent>
                                <w:p w14:paraId="1DF30BE8" w14:textId="77777777" w:rsidR="008A3390" w:rsidRPr="008A3390" w:rsidRDefault="008A3390" w:rsidP="008A3390">
                                  <w:pPr>
                                    <w:rPr>
                                      <w:color w:val="auto"/>
                                      <w:sz w:val="20"/>
                                    </w:rPr>
                                  </w:pPr>
                                  <w:r w:rsidRPr="008A3390">
                                    <w:rPr>
                                      <w:rFonts w:hAnsi="Microsoft Sans Serif"/>
                                      <w:color w:val="auto"/>
                                      <w:kern w:val="24"/>
                                      <w:sz w:val="20"/>
                                    </w:rPr>
                                    <w:t xml:space="preserve">Jyoti </w:t>
                                  </w:r>
                                  <w:proofErr w:type="spellStart"/>
                                  <w:r w:rsidRPr="008A3390">
                                    <w:rPr>
                                      <w:rFonts w:hAnsi="Microsoft Sans Serif"/>
                                      <w:color w:val="auto"/>
                                      <w:kern w:val="24"/>
                                      <w:sz w:val="20"/>
                                    </w:rPr>
                                    <w:t>Lnu</w:t>
                                  </w:r>
                                  <w:proofErr w:type="spellEnd"/>
                                  <w:r w:rsidRPr="008A3390">
                                    <w:rPr>
                                      <w:rFonts w:hAnsi="Microsoft Sans Serif"/>
                                      <w:color w:val="auto"/>
                                      <w:kern w:val="24"/>
                                      <w:sz w:val="20"/>
                                    </w:rPr>
                                    <w:t xml:space="preserve"> </w:t>
                                  </w:r>
                                </w:p>
                              </w:txbxContent>
                            </wps:txbx>
                            <wps:bodyPr vert="horz" lIns="0" tIns="0" rIns="0" bIns="0" rtlCol="0">
                              <a:noAutofit/>
                            </wps:bodyPr>
                          </wps:wsp>
                        </a:graphicData>
                      </a:graphic>
                    </wp:anchor>
                  </w:drawing>
                </mc:Choice>
                <mc:Fallback>
                  <w:pict>
                    <v:shape w14:anchorId="6561E426" id="Text Placeholder 5" o:spid="_x0000_s1028" type="#_x0000_t202" style="position:absolute;margin-left:9.05pt;margin-top:105.3pt;width:277.3pt;height:22.7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" filled="f" stroked="f">
                      <v:textbox inset="0,0,0,0">
                        <w:txbxContent>
                          <w:p w14:paraId="1DF30BE8" w14:textId="77777777" w:rsidR="008A3390" w:rsidRPr="008A3390" w:rsidRDefault="008A3390" w:rsidP="008A3390">
                            <w:pPr>
                              <w:rPr>
                                <w:color w:val="auto"/>
                                <w:sz w:val="20"/>
                              </w:rPr>
                            </w:pPr>
                            <w:r w:rsidRPr="008A3390">
                              <w:rPr>
                                <w:rFonts w:hAnsi="Microsoft Sans Serif"/>
                                <w:color w:val="auto"/>
                                <w:kern w:val="24"/>
                                <w:sz w:val="20"/>
                              </w:rPr>
                              <w:t xml:space="preserve">Jyoti </w:t>
                            </w:r>
                            <w:proofErr w:type="spellStart"/>
                            <w:r w:rsidRPr="008A3390">
                              <w:rPr>
                                <w:rFonts w:hAnsi="Microsoft Sans Serif"/>
                                <w:color w:val="auto"/>
                                <w:kern w:val="24"/>
                                <w:sz w:val="20"/>
                              </w:rPr>
                              <w:t>Lnu</w:t>
                            </w:r>
                            <w:proofErr w:type="spellEnd"/>
                            <w:r w:rsidRPr="008A3390">
                              <w:rPr>
                                <w:rFonts w:hAnsi="Microsoft Sans Serif"/>
                                <w:color w:val="auto"/>
                                <w:kern w:val="24"/>
                                <w:sz w:val="20"/>
                              </w:rPr>
                              <w:t xml:space="preserve"> </w:t>
                            </w:r>
                          </w:p>
                        </w:txbxContent>
                      </v:textbox>
                    </v:shape>
                  </w:pict>
                </mc:Fallback>
              </mc:AlternateContent>
            </w:r>
            <w:r w:rsidRPr="008A3390">
              <w:rPr>
                <w:noProof/>
              </w:rPr>
              <mc:AlternateContent>
                <mc:Choice Requires="wps">
                  <w:drawing>
                    <wp:anchor distT="0" distB="0" distL="114300" distR="114300" simplePos="0" relativeHeight="251668480" behindDoc="0" locked="0" layoutInCell="1" allowOverlap="1" wp14:anchorId="30C1BFEE" wp14:editId="13ECC908">
                      <wp:simplePos x="0" y="0"/>
                      <wp:positionH relativeFrom="column">
                        <wp:posOffset>122555</wp:posOffset>
                      </wp:positionH>
                      <wp:positionV relativeFrom="paragraph">
                        <wp:posOffset>1697355</wp:posOffset>
                      </wp:positionV>
                      <wp:extent cx="3521514" cy="288000"/>
                      <wp:effectExtent l="0" t="0" r="0" b="0"/>
                      <wp:wrapNone/>
                      <wp:docPr id="74" name="Text Placeholder 5"/>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21514" cy="288000"/>
                              </a:xfrm>
                              <a:prstGeom prst="rect">
                                <a:avLst/>
                              </a:prstGeom>
                            </wps:spPr>
                            <wps:txbx>
                              <w:txbxContent>
                                <w:p w14:paraId="101C812D" w14:textId="77777777" w:rsidR="008A3390" w:rsidRPr="008A3390" w:rsidRDefault="008A3390" w:rsidP="008A3390">
                                  <w:pPr>
                                    <w:rPr>
                                      <w:color w:val="auto"/>
                                      <w:sz w:val="20"/>
                                    </w:rPr>
                                  </w:pPr>
                                  <w:proofErr w:type="spellStart"/>
                                  <w:r w:rsidRPr="008A3390">
                                    <w:rPr>
                                      <w:rFonts w:hAnsi="Microsoft Sans Serif"/>
                                      <w:color w:val="auto"/>
                                      <w:kern w:val="24"/>
                                      <w:sz w:val="20"/>
                                    </w:rPr>
                                    <w:t>Ruofan</w:t>
                                  </w:r>
                                  <w:proofErr w:type="spellEnd"/>
                                  <w:r w:rsidRPr="008A3390">
                                    <w:rPr>
                                      <w:rFonts w:hAnsi="Microsoft Sans Serif"/>
                                      <w:color w:val="auto"/>
                                      <w:kern w:val="24"/>
                                      <w:sz w:val="20"/>
                                    </w:rPr>
                                    <w:t xml:space="preserve"> Wu </w:t>
                                  </w:r>
                                </w:p>
                              </w:txbxContent>
                            </wps:txbx>
                            <wps:bodyPr vert="horz" lIns="0" tIns="0" rIns="0" bIns="0" rtlCol="0">
                              <a:noAutofit/>
                            </wps:bodyPr>
                          </wps:wsp>
                        </a:graphicData>
                      </a:graphic>
                    </wp:anchor>
                  </w:drawing>
                </mc:Choice>
                <mc:Fallback>
                  <w:pict>
                    <v:shape w14:anchorId="30C1BFEE" id="_x0000_s1029" type="#_x0000_t202" style="position:absolute;margin-left:9.65pt;margin-top:133.65pt;width:277.3pt;height:22.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" filled="f" stroked="f">
                      <v:textbox inset="0,0,0,0">
                        <w:txbxContent>
                          <w:p w14:paraId="101C812D" w14:textId="77777777" w:rsidR="008A3390" w:rsidRPr="008A3390" w:rsidRDefault="008A3390" w:rsidP="008A3390">
                            <w:pPr>
                              <w:rPr>
                                <w:color w:val="auto"/>
                                <w:sz w:val="20"/>
                              </w:rPr>
                            </w:pPr>
                            <w:proofErr w:type="spellStart"/>
                            <w:r w:rsidRPr="008A3390">
                              <w:rPr>
                                <w:rFonts w:hAnsi="Microsoft Sans Serif"/>
                                <w:color w:val="auto"/>
                                <w:kern w:val="24"/>
                                <w:sz w:val="20"/>
                              </w:rPr>
                              <w:t>Ruofan</w:t>
                            </w:r>
                            <w:proofErr w:type="spellEnd"/>
                            <w:r w:rsidRPr="008A3390">
                              <w:rPr>
                                <w:rFonts w:hAnsi="Microsoft Sans Serif"/>
                                <w:color w:val="auto"/>
                                <w:kern w:val="24"/>
                                <w:sz w:val="20"/>
                              </w:rPr>
                              <w:t xml:space="preserve"> Wu </w:t>
                            </w:r>
                          </w:p>
                        </w:txbxContent>
                      </v:textbox>
                    </v:shape>
                  </w:pict>
                </mc:Fallback>
              </mc:AlternateContent>
            </w:r>
          </w:p>
        </w:tc>
        <w:tc>
          <w:tcPr>
            <w:tcW w:w="2940" w:type="dxa"/>
            <w:vAlign w:val="bottom"/>
          </w:tcPr>
          <w:p w14:paraId="5A99EE50" w14:textId="2A8BADA0" w:rsidR="00A91D75" w:rsidRDefault="00A91D75" w:rsidP="00A91D75">
            <w:pPr>
              <w:rPr>
                <w:noProof/>
              </w:rPr>
            </w:pPr>
            <w:bookmarkStart w:id="1" w:name="_GoBack"/>
            <w:bookmarkEnd w:id="1"/>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5D9AA31D">
                    <wp:simplePos x="0" y="0"/>
                    <wp:positionH relativeFrom="margin">
                      <wp:align>center</wp:align>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C5DA9" id="Rectangle 31" o:spid="_x0000_s1026" alt="colored contents page background" style="position:absolute;margin-left:0;margin-top:-.05pt;width:617.05pt;height:794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" fillcolor="#f3d569 [3204]" stroked="f" strokeweight="2pt">
                    <w10:wrap anchorx="margin" anchory="page"/>
                  </v:rect>
                </w:pict>
              </mc:Fallback>
            </mc:AlternateContent>
          </w:r>
          <w:r w:rsidR="00D476F7">
            <w:t>TABLE OF CONTENTS</w:t>
          </w:r>
        </w:p>
        <w:p w14:paraId="2D35A27B" w14:textId="256A2B47" w:rsidR="002613F5"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821501" w:history="1">
            <w:r w:rsidR="002613F5" w:rsidRPr="00792CA9">
              <w:rPr>
                <w:rStyle w:val="Hyperlink"/>
              </w:rPr>
              <w:t>Predictive Analysis of Customer Spending Power (Customer Segmentation)</w:t>
            </w:r>
            <w:r w:rsidR="002613F5">
              <w:rPr>
                <w:webHidden/>
              </w:rPr>
              <w:tab/>
            </w:r>
            <w:r w:rsidR="002613F5">
              <w:rPr>
                <w:webHidden/>
              </w:rPr>
              <w:fldChar w:fldCharType="begin"/>
            </w:r>
            <w:r w:rsidR="002613F5">
              <w:rPr>
                <w:webHidden/>
              </w:rPr>
              <w:instrText xml:space="preserve"> PAGEREF _Toc15821501 \h </w:instrText>
            </w:r>
            <w:r w:rsidR="002613F5">
              <w:rPr>
                <w:webHidden/>
              </w:rPr>
            </w:r>
            <w:r w:rsidR="002613F5">
              <w:rPr>
                <w:webHidden/>
              </w:rPr>
              <w:fldChar w:fldCharType="separate"/>
            </w:r>
            <w:r w:rsidR="002613F5">
              <w:rPr>
                <w:webHidden/>
              </w:rPr>
              <w:t>4</w:t>
            </w:r>
            <w:r w:rsidR="002613F5">
              <w:rPr>
                <w:webHidden/>
              </w:rPr>
              <w:fldChar w:fldCharType="end"/>
            </w:r>
          </w:hyperlink>
        </w:p>
        <w:p w14:paraId="7DA70B97" w14:textId="1B865683" w:rsidR="002613F5" w:rsidRDefault="002613F5">
          <w:pPr>
            <w:pStyle w:val="TOC2"/>
            <w:tabs>
              <w:tab w:val="right" w:leader="underscore" w:pos="9926"/>
            </w:tabs>
            <w:rPr>
              <w:rFonts w:eastAsiaTheme="minorEastAsia"/>
              <w:noProof/>
              <w:color w:val="auto"/>
              <w:sz w:val="22"/>
              <w:szCs w:val="22"/>
              <w:lang w:eastAsia="en-US"/>
            </w:rPr>
          </w:pPr>
          <w:hyperlink w:anchor="_Toc15821502" w:history="1">
            <w:r w:rsidRPr="00792CA9">
              <w:rPr>
                <w:rStyle w:val="Hyperlink"/>
                <w:noProof/>
              </w:rPr>
              <w:t>Strategic Highlights / Business Case</w:t>
            </w:r>
            <w:r>
              <w:rPr>
                <w:noProof/>
                <w:webHidden/>
              </w:rPr>
              <w:tab/>
            </w:r>
            <w:r>
              <w:rPr>
                <w:noProof/>
                <w:webHidden/>
              </w:rPr>
              <w:fldChar w:fldCharType="begin"/>
            </w:r>
            <w:r>
              <w:rPr>
                <w:noProof/>
                <w:webHidden/>
              </w:rPr>
              <w:instrText xml:space="preserve"> PAGEREF _Toc15821502 \h </w:instrText>
            </w:r>
            <w:r>
              <w:rPr>
                <w:noProof/>
                <w:webHidden/>
              </w:rPr>
            </w:r>
            <w:r>
              <w:rPr>
                <w:noProof/>
                <w:webHidden/>
              </w:rPr>
              <w:fldChar w:fldCharType="separate"/>
            </w:r>
            <w:r>
              <w:rPr>
                <w:noProof/>
                <w:webHidden/>
              </w:rPr>
              <w:t>4</w:t>
            </w:r>
            <w:r>
              <w:rPr>
                <w:noProof/>
                <w:webHidden/>
              </w:rPr>
              <w:fldChar w:fldCharType="end"/>
            </w:r>
          </w:hyperlink>
        </w:p>
        <w:p w14:paraId="0C74A7EE" w14:textId="181B84D7" w:rsidR="002613F5" w:rsidRDefault="002613F5">
          <w:pPr>
            <w:pStyle w:val="TOC2"/>
            <w:tabs>
              <w:tab w:val="right" w:leader="underscore" w:pos="9926"/>
            </w:tabs>
            <w:rPr>
              <w:rFonts w:eastAsiaTheme="minorEastAsia"/>
              <w:noProof/>
              <w:color w:val="auto"/>
              <w:sz w:val="22"/>
              <w:szCs w:val="22"/>
              <w:lang w:eastAsia="en-US"/>
            </w:rPr>
          </w:pPr>
          <w:hyperlink w:anchor="_Toc15821503" w:history="1">
            <w:r w:rsidRPr="00792CA9">
              <w:rPr>
                <w:rStyle w:val="Hyperlink"/>
                <w:noProof/>
              </w:rPr>
              <w:t>Objective</w:t>
            </w:r>
            <w:r>
              <w:rPr>
                <w:noProof/>
                <w:webHidden/>
              </w:rPr>
              <w:tab/>
            </w:r>
            <w:r>
              <w:rPr>
                <w:noProof/>
                <w:webHidden/>
              </w:rPr>
              <w:fldChar w:fldCharType="begin"/>
            </w:r>
            <w:r>
              <w:rPr>
                <w:noProof/>
                <w:webHidden/>
              </w:rPr>
              <w:instrText xml:space="preserve"> PAGEREF _Toc15821503 \h </w:instrText>
            </w:r>
            <w:r>
              <w:rPr>
                <w:noProof/>
                <w:webHidden/>
              </w:rPr>
            </w:r>
            <w:r>
              <w:rPr>
                <w:noProof/>
                <w:webHidden/>
              </w:rPr>
              <w:fldChar w:fldCharType="separate"/>
            </w:r>
            <w:r>
              <w:rPr>
                <w:noProof/>
                <w:webHidden/>
              </w:rPr>
              <w:t>4</w:t>
            </w:r>
            <w:r>
              <w:rPr>
                <w:noProof/>
                <w:webHidden/>
              </w:rPr>
              <w:fldChar w:fldCharType="end"/>
            </w:r>
          </w:hyperlink>
        </w:p>
        <w:p w14:paraId="725B038A" w14:textId="4522EBA5" w:rsidR="002613F5" w:rsidRDefault="002613F5">
          <w:pPr>
            <w:pStyle w:val="TOC2"/>
            <w:tabs>
              <w:tab w:val="right" w:leader="underscore" w:pos="9926"/>
            </w:tabs>
            <w:rPr>
              <w:rFonts w:eastAsiaTheme="minorEastAsia"/>
              <w:noProof/>
              <w:color w:val="auto"/>
              <w:sz w:val="22"/>
              <w:szCs w:val="22"/>
              <w:lang w:eastAsia="en-US"/>
            </w:rPr>
          </w:pPr>
          <w:hyperlink w:anchor="_Toc15821504" w:history="1">
            <w:r w:rsidRPr="00792CA9">
              <w:rPr>
                <w:rStyle w:val="Hyperlink"/>
                <w:noProof/>
              </w:rPr>
              <w:t>Data Collection</w:t>
            </w:r>
            <w:r>
              <w:rPr>
                <w:noProof/>
                <w:webHidden/>
              </w:rPr>
              <w:tab/>
            </w:r>
            <w:r>
              <w:rPr>
                <w:noProof/>
                <w:webHidden/>
              </w:rPr>
              <w:fldChar w:fldCharType="begin"/>
            </w:r>
            <w:r>
              <w:rPr>
                <w:noProof/>
                <w:webHidden/>
              </w:rPr>
              <w:instrText xml:space="preserve"> PAGEREF _Toc15821504 \h </w:instrText>
            </w:r>
            <w:r>
              <w:rPr>
                <w:noProof/>
                <w:webHidden/>
              </w:rPr>
            </w:r>
            <w:r>
              <w:rPr>
                <w:noProof/>
                <w:webHidden/>
              </w:rPr>
              <w:fldChar w:fldCharType="separate"/>
            </w:r>
            <w:r>
              <w:rPr>
                <w:noProof/>
                <w:webHidden/>
              </w:rPr>
              <w:t>5</w:t>
            </w:r>
            <w:r>
              <w:rPr>
                <w:noProof/>
                <w:webHidden/>
              </w:rPr>
              <w:fldChar w:fldCharType="end"/>
            </w:r>
          </w:hyperlink>
        </w:p>
        <w:p w14:paraId="28A3BA2C" w14:textId="477EF80D" w:rsidR="002613F5" w:rsidRDefault="002613F5">
          <w:pPr>
            <w:pStyle w:val="TOC2"/>
            <w:tabs>
              <w:tab w:val="right" w:leader="underscore" w:pos="9926"/>
            </w:tabs>
            <w:rPr>
              <w:rFonts w:eastAsiaTheme="minorEastAsia"/>
              <w:noProof/>
              <w:color w:val="auto"/>
              <w:sz w:val="22"/>
              <w:szCs w:val="22"/>
              <w:lang w:eastAsia="en-US"/>
            </w:rPr>
          </w:pPr>
          <w:hyperlink w:anchor="_Toc15821505" w:history="1">
            <w:r w:rsidRPr="00792CA9">
              <w:rPr>
                <w:rStyle w:val="Hyperlink"/>
                <w:noProof/>
              </w:rPr>
              <w:t>Data Preparation</w:t>
            </w:r>
            <w:r>
              <w:rPr>
                <w:noProof/>
                <w:webHidden/>
              </w:rPr>
              <w:tab/>
            </w:r>
            <w:r>
              <w:rPr>
                <w:noProof/>
                <w:webHidden/>
              </w:rPr>
              <w:fldChar w:fldCharType="begin"/>
            </w:r>
            <w:r>
              <w:rPr>
                <w:noProof/>
                <w:webHidden/>
              </w:rPr>
              <w:instrText xml:space="preserve"> PAGEREF _Toc15821505 \h </w:instrText>
            </w:r>
            <w:r>
              <w:rPr>
                <w:noProof/>
                <w:webHidden/>
              </w:rPr>
            </w:r>
            <w:r>
              <w:rPr>
                <w:noProof/>
                <w:webHidden/>
              </w:rPr>
              <w:fldChar w:fldCharType="separate"/>
            </w:r>
            <w:r>
              <w:rPr>
                <w:noProof/>
                <w:webHidden/>
              </w:rPr>
              <w:t>5</w:t>
            </w:r>
            <w:r>
              <w:rPr>
                <w:noProof/>
                <w:webHidden/>
              </w:rPr>
              <w:fldChar w:fldCharType="end"/>
            </w:r>
          </w:hyperlink>
        </w:p>
        <w:p w14:paraId="2C29F956" w14:textId="2FD7210D" w:rsidR="002613F5" w:rsidRDefault="002613F5">
          <w:pPr>
            <w:pStyle w:val="TOC3"/>
            <w:tabs>
              <w:tab w:val="right" w:leader="underscore" w:pos="9926"/>
            </w:tabs>
            <w:rPr>
              <w:rFonts w:eastAsiaTheme="minorEastAsia"/>
              <w:noProof/>
              <w:color w:val="auto"/>
              <w:sz w:val="22"/>
              <w:szCs w:val="22"/>
              <w:lang w:eastAsia="en-US"/>
            </w:rPr>
          </w:pPr>
          <w:hyperlink w:anchor="_Toc15821506" w:history="1">
            <w:r w:rsidRPr="00792CA9">
              <w:rPr>
                <w:rStyle w:val="Hyperlink"/>
                <w:noProof/>
              </w:rPr>
              <w:t>Dataset Details:</w:t>
            </w:r>
            <w:r>
              <w:rPr>
                <w:noProof/>
                <w:webHidden/>
              </w:rPr>
              <w:tab/>
            </w:r>
            <w:r>
              <w:rPr>
                <w:noProof/>
                <w:webHidden/>
              </w:rPr>
              <w:fldChar w:fldCharType="begin"/>
            </w:r>
            <w:r>
              <w:rPr>
                <w:noProof/>
                <w:webHidden/>
              </w:rPr>
              <w:instrText xml:space="preserve"> PAGEREF _Toc15821506 \h </w:instrText>
            </w:r>
            <w:r>
              <w:rPr>
                <w:noProof/>
                <w:webHidden/>
              </w:rPr>
            </w:r>
            <w:r>
              <w:rPr>
                <w:noProof/>
                <w:webHidden/>
              </w:rPr>
              <w:fldChar w:fldCharType="separate"/>
            </w:r>
            <w:r>
              <w:rPr>
                <w:noProof/>
                <w:webHidden/>
              </w:rPr>
              <w:t>5</w:t>
            </w:r>
            <w:r>
              <w:rPr>
                <w:noProof/>
                <w:webHidden/>
              </w:rPr>
              <w:fldChar w:fldCharType="end"/>
            </w:r>
          </w:hyperlink>
        </w:p>
        <w:p w14:paraId="614F196E" w14:textId="5F79F617" w:rsidR="002613F5" w:rsidRDefault="002613F5">
          <w:pPr>
            <w:pStyle w:val="TOC2"/>
            <w:tabs>
              <w:tab w:val="right" w:leader="underscore" w:pos="9926"/>
            </w:tabs>
            <w:rPr>
              <w:rFonts w:eastAsiaTheme="minorEastAsia"/>
              <w:noProof/>
              <w:color w:val="auto"/>
              <w:sz w:val="22"/>
              <w:szCs w:val="22"/>
              <w:lang w:eastAsia="en-US"/>
            </w:rPr>
          </w:pPr>
          <w:hyperlink w:anchor="_Toc15821507" w:history="1">
            <w:r w:rsidRPr="00792CA9">
              <w:rPr>
                <w:rStyle w:val="Hyperlink"/>
                <w:noProof/>
              </w:rPr>
              <w:t>Data Exploration &amp; Visualization</w:t>
            </w:r>
            <w:r>
              <w:rPr>
                <w:noProof/>
                <w:webHidden/>
              </w:rPr>
              <w:tab/>
            </w:r>
            <w:r>
              <w:rPr>
                <w:noProof/>
                <w:webHidden/>
              </w:rPr>
              <w:fldChar w:fldCharType="begin"/>
            </w:r>
            <w:r>
              <w:rPr>
                <w:noProof/>
                <w:webHidden/>
              </w:rPr>
              <w:instrText xml:space="preserve"> PAGEREF _Toc15821507 \h </w:instrText>
            </w:r>
            <w:r>
              <w:rPr>
                <w:noProof/>
                <w:webHidden/>
              </w:rPr>
            </w:r>
            <w:r>
              <w:rPr>
                <w:noProof/>
                <w:webHidden/>
              </w:rPr>
              <w:fldChar w:fldCharType="separate"/>
            </w:r>
            <w:r>
              <w:rPr>
                <w:noProof/>
                <w:webHidden/>
              </w:rPr>
              <w:t>6</w:t>
            </w:r>
            <w:r>
              <w:rPr>
                <w:noProof/>
                <w:webHidden/>
              </w:rPr>
              <w:fldChar w:fldCharType="end"/>
            </w:r>
          </w:hyperlink>
        </w:p>
        <w:p w14:paraId="328F6BDA" w14:textId="202B23AF" w:rsidR="002613F5" w:rsidRDefault="002613F5">
          <w:pPr>
            <w:pStyle w:val="TOC3"/>
            <w:tabs>
              <w:tab w:val="right" w:leader="underscore" w:pos="9926"/>
            </w:tabs>
            <w:rPr>
              <w:rFonts w:eastAsiaTheme="minorEastAsia"/>
              <w:noProof/>
              <w:color w:val="auto"/>
              <w:sz w:val="22"/>
              <w:szCs w:val="22"/>
              <w:lang w:eastAsia="en-US"/>
            </w:rPr>
          </w:pPr>
          <w:hyperlink w:anchor="_Toc15821508" w:history="1">
            <w:r w:rsidRPr="00792CA9">
              <w:rPr>
                <w:rStyle w:val="Hyperlink"/>
                <w:noProof/>
              </w:rPr>
              <w:t>Basic statistical details of the dataset using describe() method:</w:t>
            </w:r>
            <w:r>
              <w:rPr>
                <w:noProof/>
                <w:webHidden/>
              </w:rPr>
              <w:tab/>
            </w:r>
            <w:r>
              <w:rPr>
                <w:noProof/>
                <w:webHidden/>
              </w:rPr>
              <w:fldChar w:fldCharType="begin"/>
            </w:r>
            <w:r>
              <w:rPr>
                <w:noProof/>
                <w:webHidden/>
              </w:rPr>
              <w:instrText xml:space="preserve"> PAGEREF _Toc15821508 \h </w:instrText>
            </w:r>
            <w:r>
              <w:rPr>
                <w:noProof/>
                <w:webHidden/>
              </w:rPr>
            </w:r>
            <w:r>
              <w:rPr>
                <w:noProof/>
                <w:webHidden/>
              </w:rPr>
              <w:fldChar w:fldCharType="separate"/>
            </w:r>
            <w:r>
              <w:rPr>
                <w:noProof/>
                <w:webHidden/>
              </w:rPr>
              <w:t>6</w:t>
            </w:r>
            <w:r>
              <w:rPr>
                <w:noProof/>
                <w:webHidden/>
              </w:rPr>
              <w:fldChar w:fldCharType="end"/>
            </w:r>
          </w:hyperlink>
        </w:p>
        <w:p w14:paraId="43294A56" w14:textId="0934A275" w:rsidR="002613F5" w:rsidRDefault="002613F5">
          <w:pPr>
            <w:pStyle w:val="TOC3"/>
            <w:tabs>
              <w:tab w:val="right" w:leader="underscore" w:pos="9926"/>
            </w:tabs>
            <w:rPr>
              <w:rFonts w:eastAsiaTheme="minorEastAsia"/>
              <w:noProof/>
              <w:color w:val="auto"/>
              <w:sz w:val="22"/>
              <w:szCs w:val="22"/>
              <w:lang w:eastAsia="en-US"/>
            </w:rPr>
          </w:pPr>
          <w:hyperlink w:anchor="_Toc15821509" w:history="1">
            <w:r w:rsidRPr="00792CA9">
              <w:rPr>
                <w:rStyle w:val="Hyperlink"/>
                <w:noProof/>
              </w:rPr>
              <w:t>Histogram Plots:</w:t>
            </w:r>
            <w:r>
              <w:rPr>
                <w:noProof/>
                <w:webHidden/>
              </w:rPr>
              <w:tab/>
            </w:r>
            <w:r>
              <w:rPr>
                <w:noProof/>
                <w:webHidden/>
              </w:rPr>
              <w:fldChar w:fldCharType="begin"/>
            </w:r>
            <w:r>
              <w:rPr>
                <w:noProof/>
                <w:webHidden/>
              </w:rPr>
              <w:instrText xml:space="preserve"> PAGEREF _Toc15821509 \h </w:instrText>
            </w:r>
            <w:r>
              <w:rPr>
                <w:noProof/>
                <w:webHidden/>
              </w:rPr>
            </w:r>
            <w:r>
              <w:rPr>
                <w:noProof/>
                <w:webHidden/>
              </w:rPr>
              <w:fldChar w:fldCharType="separate"/>
            </w:r>
            <w:r>
              <w:rPr>
                <w:noProof/>
                <w:webHidden/>
              </w:rPr>
              <w:t>6</w:t>
            </w:r>
            <w:r>
              <w:rPr>
                <w:noProof/>
                <w:webHidden/>
              </w:rPr>
              <w:fldChar w:fldCharType="end"/>
            </w:r>
          </w:hyperlink>
        </w:p>
        <w:p w14:paraId="22158B4D" w14:textId="2973F019" w:rsidR="002613F5" w:rsidRDefault="002613F5">
          <w:pPr>
            <w:pStyle w:val="TOC3"/>
            <w:tabs>
              <w:tab w:val="right" w:leader="underscore" w:pos="9926"/>
            </w:tabs>
            <w:rPr>
              <w:rFonts w:eastAsiaTheme="minorEastAsia"/>
              <w:noProof/>
              <w:color w:val="auto"/>
              <w:sz w:val="22"/>
              <w:szCs w:val="22"/>
              <w:lang w:eastAsia="en-US"/>
            </w:rPr>
          </w:pPr>
          <w:hyperlink w:anchor="_Toc15821510" w:history="1">
            <w:r w:rsidRPr="00792CA9">
              <w:rPr>
                <w:rStyle w:val="Hyperlink"/>
                <w:noProof/>
              </w:rPr>
              <w:t>Boxplot &amp; Swarmplots</w:t>
            </w:r>
            <w:r>
              <w:rPr>
                <w:noProof/>
                <w:webHidden/>
              </w:rPr>
              <w:tab/>
            </w:r>
            <w:r>
              <w:rPr>
                <w:noProof/>
                <w:webHidden/>
              </w:rPr>
              <w:fldChar w:fldCharType="begin"/>
            </w:r>
            <w:r>
              <w:rPr>
                <w:noProof/>
                <w:webHidden/>
              </w:rPr>
              <w:instrText xml:space="preserve"> PAGEREF _Toc15821510 \h </w:instrText>
            </w:r>
            <w:r>
              <w:rPr>
                <w:noProof/>
                <w:webHidden/>
              </w:rPr>
            </w:r>
            <w:r>
              <w:rPr>
                <w:noProof/>
                <w:webHidden/>
              </w:rPr>
              <w:fldChar w:fldCharType="separate"/>
            </w:r>
            <w:r>
              <w:rPr>
                <w:noProof/>
                <w:webHidden/>
              </w:rPr>
              <w:t>7</w:t>
            </w:r>
            <w:r>
              <w:rPr>
                <w:noProof/>
                <w:webHidden/>
              </w:rPr>
              <w:fldChar w:fldCharType="end"/>
            </w:r>
          </w:hyperlink>
        </w:p>
        <w:p w14:paraId="2F8DDC72" w14:textId="0A343235" w:rsidR="002613F5" w:rsidRDefault="002613F5">
          <w:pPr>
            <w:pStyle w:val="TOC3"/>
            <w:tabs>
              <w:tab w:val="right" w:leader="underscore" w:pos="9926"/>
            </w:tabs>
            <w:rPr>
              <w:rFonts w:eastAsiaTheme="minorEastAsia"/>
              <w:noProof/>
              <w:color w:val="auto"/>
              <w:sz w:val="22"/>
              <w:szCs w:val="22"/>
              <w:lang w:eastAsia="en-US"/>
            </w:rPr>
          </w:pPr>
          <w:hyperlink w:anchor="_Toc15821511" w:history="1">
            <w:r w:rsidRPr="00792CA9">
              <w:rPr>
                <w:rStyle w:val="Hyperlink"/>
                <w:noProof/>
              </w:rPr>
              <w:t>Summary observation on original dataset:</w:t>
            </w:r>
            <w:r>
              <w:rPr>
                <w:noProof/>
                <w:webHidden/>
              </w:rPr>
              <w:tab/>
            </w:r>
            <w:r>
              <w:rPr>
                <w:noProof/>
                <w:webHidden/>
              </w:rPr>
              <w:fldChar w:fldCharType="begin"/>
            </w:r>
            <w:r>
              <w:rPr>
                <w:noProof/>
                <w:webHidden/>
              </w:rPr>
              <w:instrText xml:space="preserve"> PAGEREF _Toc15821511 \h </w:instrText>
            </w:r>
            <w:r>
              <w:rPr>
                <w:noProof/>
                <w:webHidden/>
              </w:rPr>
            </w:r>
            <w:r>
              <w:rPr>
                <w:noProof/>
                <w:webHidden/>
              </w:rPr>
              <w:fldChar w:fldCharType="separate"/>
            </w:r>
            <w:r>
              <w:rPr>
                <w:noProof/>
                <w:webHidden/>
              </w:rPr>
              <w:t>8</w:t>
            </w:r>
            <w:r>
              <w:rPr>
                <w:noProof/>
                <w:webHidden/>
              </w:rPr>
              <w:fldChar w:fldCharType="end"/>
            </w:r>
          </w:hyperlink>
        </w:p>
        <w:p w14:paraId="704EC239" w14:textId="74F3045A" w:rsidR="002613F5" w:rsidRDefault="002613F5">
          <w:pPr>
            <w:pStyle w:val="TOC2"/>
            <w:tabs>
              <w:tab w:val="right" w:leader="underscore" w:pos="9926"/>
            </w:tabs>
            <w:rPr>
              <w:rFonts w:eastAsiaTheme="minorEastAsia"/>
              <w:noProof/>
              <w:color w:val="auto"/>
              <w:sz w:val="22"/>
              <w:szCs w:val="22"/>
              <w:lang w:eastAsia="en-US"/>
            </w:rPr>
          </w:pPr>
          <w:hyperlink w:anchor="_Toc15821512" w:history="1">
            <w:r w:rsidRPr="00792CA9">
              <w:rPr>
                <w:rStyle w:val="Hyperlink"/>
                <w:noProof/>
              </w:rPr>
              <w:t>Data Manipulation</w:t>
            </w:r>
            <w:r>
              <w:rPr>
                <w:noProof/>
                <w:webHidden/>
              </w:rPr>
              <w:tab/>
            </w:r>
            <w:r>
              <w:rPr>
                <w:noProof/>
                <w:webHidden/>
              </w:rPr>
              <w:fldChar w:fldCharType="begin"/>
            </w:r>
            <w:r>
              <w:rPr>
                <w:noProof/>
                <w:webHidden/>
              </w:rPr>
              <w:instrText xml:space="preserve"> PAGEREF _Toc15821512 \h </w:instrText>
            </w:r>
            <w:r>
              <w:rPr>
                <w:noProof/>
                <w:webHidden/>
              </w:rPr>
            </w:r>
            <w:r>
              <w:rPr>
                <w:noProof/>
                <w:webHidden/>
              </w:rPr>
              <w:fldChar w:fldCharType="separate"/>
            </w:r>
            <w:r>
              <w:rPr>
                <w:noProof/>
                <w:webHidden/>
              </w:rPr>
              <w:t>8</w:t>
            </w:r>
            <w:r>
              <w:rPr>
                <w:noProof/>
                <w:webHidden/>
              </w:rPr>
              <w:fldChar w:fldCharType="end"/>
            </w:r>
          </w:hyperlink>
        </w:p>
        <w:p w14:paraId="187E097C" w14:textId="0637EBA0" w:rsidR="002613F5" w:rsidRDefault="002613F5">
          <w:pPr>
            <w:pStyle w:val="TOC3"/>
            <w:tabs>
              <w:tab w:val="right" w:leader="underscore" w:pos="9926"/>
            </w:tabs>
            <w:rPr>
              <w:rFonts w:eastAsiaTheme="minorEastAsia"/>
              <w:noProof/>
              <w:color w:val="auto"/>
              <w:sz w:val="22"/>
              <w:szCs w:val="22"/>
              <w:lang w:eastAsia="en-US"/>
            </w:rPr>
          </w:pPr>
          <w:hyperlink w:anchor="_Toc15821513" w:history="1">
            <w:r w:rsidRPr="00792CA9">
              <w:rPr>
                <w:rStyle w:val="Hyperlink"/>
                <w:noProof/>
              </w:rPr>
              <w:t>OLS Regression on initial dataset:</w:t>
            </w:r>
            <w:r>
              <w:rPr>
                <w:noProof/>
                <w:webHidden/>
              </w:rPr>
              <w:tab/>
            </w:r>
            <w:r>
              <w:rPr>
                <w:noProof/>
                <w:webHidden/>
              </w:rPr>
              <w:fldChar w:fldCharType="begin"/>
            </w:r>
            <w:r>
              <w:rPr>
                <w:noProof/>
                <w:webHidden/>
              </w:rPr>
              <w:instrText xml:space="preserve"> PAGEREF _Toc15821513 \h </w:instrText>
            </w:r>
            <w:r>
              <w:rPr>
                <w:noProof/>
                <w:webHidden/>
              </w:rPr>
            </w:r>
            <w:r>
              <w:rPr>
                <w:noProof/>
                <w:webHidden/>
              </w:rPr>
              <w:fldChar w:fldCharType="separate"/>
            </w:r>
            <w:r>
              <w:rPr>
                <w:noProof/>
                <w:webHidden/>
              </w:rPr>
              <w:t>9</w:t>
            </w:r>
            <w:r>
              <w:rPr>
                <w:noProof/>
                <w:webHidden/>
              </w:rPr>
              <w:fldChar w:fldCharType="end"/>
            </w:r>
          </w:hyperlink>
        </w:p>
        <w:p w14:paraId="363E886E" w14:textId="3D2F14C7" w:rsidR="002613F5" w:rsidRDefault="002613F5">
          <w:pPr>
            <w:pStyle w:val="TOC3"/>
            <w:tabs>
              <w:tab w:val="right" w:leader="underscore" w:pos="9926"/>
            </w:tabs>
            <w:rPr>
              <w:rFonts w:eastAsiaTheme="minorEastAsia"/>
              <w:noProof/>
              <w:color w:val="auto"/>
              <w:sz w:val="22"/>
              <w:szCs w:val="22"/>
              <w:lang w:eastAsia="en-US"/>
            </w:rPr>
          </w:pPr>
          <w:hyperlink w:anchor="_Toc15821514" w:history="1">
            <w:r w:rsidRPr="00792CA9">
              <w:rPr>
                <w:rStyle w:val="Hyperlink"/>
                <w:noProof/>
                <w:lang w:val="en-CA"/>
              </w:rPr>
              <w:t>Age Grouping</w:t>
            </w:r>
            <w:r>
              <w:rPr>
                <w:noProof/>
                <w:webHidden/>
              </w:rPr>
              <w:tab/>
            </w:r>
            <w:r>
              <w:rPr>
                <w:noProof/>
                <w:webHidden/>
              </w:rPr>
              <w:fldChar w:fldCharType="begin"/>
            </w:r>
            <w:r>
              <w:rPr>
                <w:noProof/>
                <w:webHidden/>
              </w:rPr>
              <w:instrText xml:space="preserve"> PAGEREF _Toc15821514 \h </w:instrText>
            </w:r>
            <w:r>
              <w:rPr>
                <w:noProof/>
                <w:webHidden/>
              </w:rPr>
            </w:r>
            <w:r>
              <w:rPr>
                <w:noProof/>
                <w:webHidden/>
              </w:rPr>
              <w:fldChar w:fldCharType="separate"/>
            </w:r>
            <w:r>
              <w:rPr>
                <w:noProof/>
                <w:webHidden/>
              </w:rPr>
              <w:t>10</w:t>
            </w:r>
            <w:r>
              <w:rPr>
                <w:noProof/>
                <w:webHidden/>
              </w:rPr>
              <w:fldChar w:fldCharType="end"/>
            </w:r>
          </w:hyperlink>
        </w:p>
        <w:p w14:paraId="1804A826" w14:textId="10E3A341" w:rsidR="002613F5" w:rsidRDefault="002613F5">
          <w:pPr>
            <w:pStyle w:val="TOC1"/>
            <w:rPr>
              <w:rFonts w:eastAsiaTheme="minorEastAsia"/>
              <w:color w:val="auto"/>
              <w:kern w:val="0"/>
              <w:sz w:val="22"/>
              <w:szCs w:val="22"/>
              <w:lang w:eastAsia="en-US"/>
            </w:rPr>
          </w:pPr>
          <w:hyperlink w:anchor="_Toc15821515" w:history="1">
            <w:r w:rsidRPr="00792CA9">
              <w:rPr>
                <w:rStyle w:val="Hyperlink"/>
              </w:rPr>
              <w:t>Model Building</w:t>
            </w:r>
            <w:r>
              <w:rPr>
                <w:webHidden/>
              </w:rPr>
              <w:tab/>
            </w:r>
            <w:r>
              <w:rPr>
                <w:webHidden/>
              </w:rPr>
              <w:fldChar w:fldCharType="begin"/>
            </w:r>
            <w:r>
              <w:rPr>
                <w:webHidden/>
              </w:rPr>
              <w:instrText xml:space="preserve"> PAGEREF _Toc15821515 \h </w:instrText>
            </w:r>
            <w:r>
              <w:rPr>
                <w:webHidden/>
              </w:rPr>
            </w:r>
            <w:r>
              <w:rPr>
                <w:webHidden/>
              </w:rPr>
              <w:fldChar w:fldCharType="separate"/>
            </w:r>
            <w:r>
              <w:rPr>
                <w:webHidden/>
              </w:rPr>
              <w:t>11</w:t>
            </w:r>
            <w:r>
              <w:rPr>
                <w:webHidden/>
              </w:rPr>
              <w:fldChar w:fldCharType="end"/>
            </w:r>
          </w:hyperlink>
        </w:p>
        <w:p w14:paraId="05B37886" w14:textId="0DD2F6DA" w:rsidR="002613F5" w:rsidRDefault="002613F5">
          <w:pPr>
            <w:pStyle w:val="TOC2"/>
            <w:tabs>
              <w:tab w:val="right" w:leader="underscore" w:pos="9926"/>
            </w:tabs>
            <w:rPr>
              <w:rFonts w:eastAsiaTheme="minorEastAsia"/>
              <w:noProof/>
              <w:color w:val="auto"/>
              <w:sz w:val="22"/>
              <w:szCs w:val="22"/>
              <w:lang w:eastAsia="en-US"/>
            </w:rPr>
          </w:pPr>
          <w:hyperlink w:anchor="_Toc15821516" w:history="1">
            <w:r w:rsidRPr="00792CA9">
              <w:rPr>
                <w:rStyle w:val="Hyperlink"/>
                <w:noProof/>
              </w:rPr>
              <w:t>Model I: OLS with Forward Selection</w:t>
            </w:r>
            <w:r>
              <w:rPr>
                <w:noProof/>
                <w:webHidden/>
              </w:rPr>
              <w:tab/>
            </w:r>
            <w:r>
              <w:rPr>
                <w:noProof/>
                <w:webHidden/>
              </w:rPr>
              <w:fldChar w:fldCharType="begin"/>
            </w:r>
            <w:r>
              <w:rPr>
                <w:noProof/>
                <w:webHidden/>
              </w:rPr>
              <w:instrText xml:space="preserve"> PAGEREF _Toc15821516 \h </w:instrText>
            </w:r>
            <w:r>
              <w:rPr>
                <w:noProof/>
                <w:webHidden/>
              </w:rPr>
            </w:r>
            <w:r>
              <w:rPr>
                <w:noProof/>
                <w:webHidden/>
              </w:rPr>
              <w:fldChar w:fldCharType="separate"/>
            </w:r>
            <w:r>
              <w:rPr>
                <w:noProof/>
                <w:webHidden/>
              </w:rPr>
              <w:t>11</w:t>
            </w:r>
            <w:r>
              <w:rPr>
                <w:noProof/>
                <w:webHidden/>
              </w:rPr>
              <w:fldChar w:fldCharType="end"/>
            </w:r>
          </w:hyperlink>
        </w:p>
        <w:p w14:paraId="5123616E" w14:textId="0CD6983B" w:rsidR="002613F5" w:rsidRDefault="002613F5">
          <w:pPr>
            <w:pStyle w:val="TOC3"/>
            <w:tabs>
              <w:tab w:val="right" w:leader="underscore" w:pos="9926"/>
            </w:tabs>
            <w:rPr>
              <w:rFonts w:eastAsiaTheme="minorEastAsia"/>
              <w:noProof/>
              <w:color w:val="auto"/>
              <w:sz w:val="22"/>
              <w:szCs w:val="22"/>
              <w:lang w:eastAsia="en-US"/>
            </w:rPr>
          </w:pPr>
          <w:hyperlink w:anchor="_Toc15821517" w:history="1">
            <w:r w:rsidRPr="00792CA9">
              <w:rPr>
                <w:rStyle w:val="Hyperlink"/>
                <w:noProof/>
              </w:rPr>
              <w:t>Predicted Spending Score VS Actual Spending Score</w:t>
            </w:r>
            <w:r>
              <w:rPr>
                <w:noProof/>
                <w:webHidden/>
              </w:rPr>
              <w:tab/>
            </w:r>
            <w:r>
              <w:rPr>
                <w:noProof/>
                <w:webHidden/>
              </w:rPr>
              <w:fldChar w:fldCharType="begin"/>
            </w:r>
            <w:r>
              <w:rPr>
                <w:noProof/>
                <w:webHidden/>
              </w:rPr>
              <w:instrText xml:space="preserve"> PAGEREF _Toc15821517 \h </w:instrText>
            </w:r>
            <w:r>
              <w:rPr>
                <w:noProof/>
                <w:webHidden/>
              </w:rPr>
            </w:r>
            <w:r>
              <w:rPr>
                <w:noProof/>
                <w:webHidden/>
              </w:rPr>
              <w:fldChar w:fldCharType="separate"/>
            </w:r>
            <w:r>
              <w:rPr>
                <w:noProof/>
                <w:webHidden/>
              </w:rPr>
              <w:t>11</w:t>
            </w:r>
            <w:r>
              <w:rPr>
                <w:noProof/>
                <w:webHidden/>
              </w:rPr>
              <w:fldChar w:fldCharType="end"/>
            </w:r>
          </w:hyperlink>
        </w:p>
        <w:p w14:paraId="555D8E01" w14:textId="033163C2" w:rsidR="002613F5" w:rsidRDefault="002613F5">
          <w:pPr>
            <w:pStyle w:val="TOC3"/>
            <w:tabs>
              <w:tab w:val="right" w:leader="underscore" w:pos="9926"/>
            </w:tabs>
            <w:rPr>
              <w:rFonts w:eastAsiaTheme="minorEastAsia"/>
              <w:noProof/>
              <w:color w:val="auto"/>
              <w:sz w:val="22"/>
              <w:szCs w:val="22"/>
              <w:lang w:eastAsia="en-US"/>
            </w:rPr>
          </w:pPr>
          <w:hyperlink w:anchor="_Toc15821518" w:history="1">
            <w:r w:rsidRPr="00792CA9">
              <w:rPr>
                <w:rStyle w:val="Hyperlink"/>
                <w:noProof/>
              </w:rPr>
              <w:t>QQPlots for Residuals</w:t>
            </w:r>
            <w:r>
              <w:rPr>
                <w:noProof/>
                <w:webHidden/>
              </w:rPr>
              <w:tab/>
            </w:r>
            <w:r>
              <w:rPr>
                <w:noProof/>
                <w:webHidden/>
              </w:rPr>
              <w:fldChar w:fldCharType="begin"/>
            </w:r>
            <w:r>
              <w:rPr>
                <w:noProof/>
                <w:webHidden/>
              </w:rPr>
              <w:instrText xml:space="preserve"> PAGEREF _Toc15821518 \h </w:instrText>
            </w:r>
            <w:r>
              <w:rPr>
                <w:noProof/>
                <w:webHidden/>
              </w:rPr>
            </w:r>
            <w:r>
              <w:rPr>
                <w:noProof/>
                <w:webHidden/>
              </w:rPr>
              <w:fldChar w:fldCharType="separate"/>
            </w:r>
            <w:r>
              <w:rPr>
                <w:noProof/>
                <w:webHidden/>
              </w:rPr>
              <w:t>12</w:t>
            </w:r>
            <w:r>
              <w:rPr>
                <w:noProof/>
                <w:webHidden/>
              </w:rPr>
              <w:fldChar w:fldCharType="end"/>
            </w:r>
          </w:hyperlink>
        </w:p>
        <w:p w14:paraId="011D9C6D" w14:textId="2E461B10" w:rsidR="002613F5" w:rsidRDefault="002613F5">
          <w:pPr>
            <w:pStyle w:val="TOC2"/>
            <w:tabs>
              <w:tab w:val="right" w:leader="underscore" w:pos="9926"/>
            </w:tabs>
            <w:rPr>
              <w:rFonts w:eastAsiaTheme="minorEastAsia"/>
              <w:noProof/>
              <w:color w:val="auto"/>
              <w:sz w:val="22"/>
              <w:szCs w:val="22"/>
              <w:lang w:eastAsia="en-US"/>
            </w:rPr>
          </w:pPr>
          <w:hyperlink w:anchor="_Toc15821519" w:history="1">
            <w:r w:rsidRPr="00792CA9">
              <w:rPr>
                <w:rStyle w:val="Hyperlink"/>
                <w:noProof/>
              </w:rPr>
              <w:t>Model I: Results of regression analysis (OLS with Forward Selection):</w:t>
            </w:r>
            <w:r>
              <w:rPr>
                <w:noProof/>
                <w:webHidden/>
              </w:rPr>
              <w:tab/>
            </w:r>
            <w:r>
              <w:rPr>
                <w:noProof/>
                <w:webHidden/>
              </w:rPr>
              <w:fldChar w:fldCharType="begin"/>
            </w:r>
            <w:r>
              <w:rPr>
                <w:noProof/>
                <w:webHidden/>
              </w:rPr>
              <w:instrText xml:space="preserve"> PAGEREF _Toc15821519 \h </w:instrText>
            </w:r>
            <w:r>
              <w:rPr>
                <w:noProof/>
                <w:webHidden/>
              </w:rPr>
            </w:r>
            <w:r>
              <w:rPr>
                <w:noProof/>
                <w:webHidden/>
              </w:rPr>
              <w:fldChar w:fldCharType="separate"/>
            </w:r>
            <w:r>
              <w:rPr>
                <w:noProof/>
                <w:webHidden/>
              </w:rPr>
              <w:t>12</w:t>
            </w:r>
            <w:r>
              <w:rPr>
                <w:noProof/>
                <w:webHidden/>
              </w:rPr>
              <w:fldChar w:fldCharType="end"/>
            </w:r>
          </w:hyperlink>
        </w:p>
        <w:p w14:paraId="6806AFD4" w14:textId="7468E639" w:rsidR="002613F5" w:rsidRDefault="002613F5">
          <w:pPr>
            <w:pStyle w:val="TOC3"/>
            <w:tabs>
              <w:tab w:val="right" w:leader="underscore" w:pos="9926"/>
            </w:tabs>
            <w:rPr>
              <w:rFonts w:eastAsiaTheme="minorEastAsia"/>
              <w:noProof/>
              <w:color w:val="auto"/>
              <w:sz w:val="22"/>
              <w:szCs w:val="22"/>
              <w:lang w:eastAsia="en-US"/>
            </w:rPr>
          </w:pPr>
          <w:hyperlink w:anchor="_Toc15821520" w:history="1">
            <w:r w:rsidRPr="00792CA9">
              <w:rPr>
                <w:rStyle w:val="Hyperlink"/>
                <w:noProof/>
              </w:rPr>
              <w:t>Coefficients (Slope) of Age and Annual Income explained:</w:t>
            </w:r>
            <w:r>
              <w:rPr>
                <w:noProof/>
                <w:webHidden/>
              </w:rPr>
              <w:tab/>
            </w:r>
            <w:r>
              <w:rPr>
                <w:noProof/>
                <w:webHidden/>
              </w:rPr>
              <w:fldChar w:fldCharType="begin"/>
            </w:r>
            <w:r>
              <w:rPr>
                <w:noProof/>
                <w:webHidden/>
              </w:rPr>
              <w:instrText xml:space="preserve"> PAGEREF _Toc15821520 \h </w:instrText>
            </w:r>
            <w:r>
              <w:rPr>
                <w:noProof/>
                <w:webHidden/>
              </w:rPr>
            </w:r>
            <w:r>
              <w:rPr>
                <w:noProof/>
                <w:webHidden/>
              </w:rPr>
              <w:fldChar w:fldCharType="separate"/>
            </w:r>
            <w:r>
              <w:rPr>
                <w:noProof/>
                <w:webHidden/>
              </w:rPr>
              <w:t>13</w:t>
            </w:r>
            <w:r>
              <w:rPr>
                <w:noProof/>
                <w:webHidden/>
              </w:rPr>
              <w:fldChar w:fldCharType="end"/>
            </w:r>
          </w:hyperlink>
        </w:p>
        <w:p w14:paraId="639434A0" w14:textId="38DAC53E" w:rsidR="002613F5" w:rsidRDefault="002613F5">
          <w:pPr>
            <w:pStyle w:val="TOC3"/>
            <w:tabs>
              <w:tab w:val="right" w:leader="underscore" w:pos="9926"/>
            </w:tabs>
            <w:rPr>
              <w:rFonts w:eastAsiaTheme="minorEastAsia"/>
              <w:noProof/>
              <w:color w:val="auto"/>
              <w:sz w:val="22"/>
              <w:szCs w:val="22"/>
              <w:lang w:eastAsia="en-US"/>
            </w:rPr>
          </w:pPr>
          <w:hyperlink w:anchor="_Toc15821521" w:history="1">
            <w:r w:rsidRPr="00792CA9">
              <w:rPr>
                <w:rStyle w:val="Hyperlink"/>
                <w:noProof/>
              </w:rPr>
              <w:t>P-Value Explained:</w:t>
            </w:r>
            <w:r>
              <w:rPr>
                <w:noProof/>
                <w:webHidden/>
              </w:rPr>
              <w:tab/>
            </w:r>
            <w:r>
              <w:rPr>
                <w:noProof/>
                <w:webHidden/>
              </w:rPr>
              <w:fldChar w:fldCharType="begin"/>
            </w:r>
            <w:r>
              <w:rPr>
                <w:noProof/>
                <w:webHidden/>
              </w:rPr>
              <w:instrText xml:space="preserve"> PAGEREF _Toc15821521 \h </w:instrText>
            </w:r>
            <w:r>
              <w:rPr>
                <w:noProof/>
                <w:webHidden/>
              </w:rPr>
            </w:r>
            <w:r>
              <w:rPr>
                <w:noProof/>
                <w:webHidden/>
              </w:rPr>
              <w:fldChar w:fldCharType="separate"/>
            </w:r>
            <w:r>
              <w:rPr>
                <w:noProof/>
                <w:webHidden/>
              </w:rPr>
              <w:t>13</w:t>
            </w:r>
            <w:r>
              <w:rPr>
                <w:noProof/>
                <w:webHidden/>
              </w:rPr>
              <w:fldChar w:fldCharType="end"/>
            </w:r>
          </w:hyperlink>
        </w:p>
        <w:p w14:paraId="47B3D6E9" w14:textId="506F6D65" w:rsidR="002613F5" w:rsidRDefault="002613F5">
          <w:pPr>
            <w:pStyle w:val="TOC3"/>
            <w:tabs>
              <w:tab w:val="right" w:leader="underscore" w:pos="9926"/>
            </w:tabs>
            <w:rPr>
              <w:rFonts w:eastAsiaTheme="minorEastAsia"/>
              <w:noProof/>
              <w:color w:val="auto"/>
              <w:sz w:val="22"/>
              <w:szCs w:val="22"/>
              <w:lang w:eastAsia="en-US"/>
            </w:rPr>
          </w:pPr>
          <w:hyperlink w:anchor="_Toc15821522" w:history="1">
            <w:r w:rsidRPr="00792CA9">
              <w:rPr>
                <w:rStyle w:val="Hyperlink"/>
                <w:noProof/>
              </w:rPr>
              <w:t>R-Squared Explained:</w:t>
            </w:r>
            <w:r>
              <w:rPr>
                <w:noProof/>
                <w:webHidden/>
              </w:rPr>
              <w:tab/>
            </w:r>
            <w:r>
              <w:rPr>
                <w:noProof/>
                <w:webHidden/>
              </w:rPr>
              <w:fldChar w:fldCharType="begin"/>
            </w:r>
            <w:r>
              <w:rPr>
                <w:noProof/>
                <w:webHidden/>
              </w:rPr>
              <w:instrText xml:space="preserve"> PAGEREF _Toc15821522 \h </w:instrText>
            </w:r>
            <w:r>
              <w:rPr>
                <w:noProof/>
                <w:webHidden/>
              </w:rPr>
            </w:r>
            <w:r>
              <w:rPr>
                <w:noProof/>
                <w:webHidden/>
              </w:rPr>
              <w:fldChar w:fldCharType="separate"/>
            </w:r>
            <w:r>
              <w:rPr>
                <w:noProof/>
                <w:webHidden/>
              </w:rPr>
              <w:t>14</w:t>
            </w:r>
            <w:r>
              <w:rPr>
                <w:noProof/>
                <w:webHidden/>
              </w:rPr>
              <w:fldChar w:fldCharType="end"/>
            </w:r>
          </w:hyperlink>
        </w:p>
        <w:p w14:paraId="59487AFD" w14:textId="4EA63B22" w:rsidR="002613F5" w:rsidRDefault="002613F5">
          <w:pPr>
            <w:pStyle w:val="TOC3"/>
            <w:tabs>
              <w:tab w:val="right" w:leader="underscore" w:pos="9926"/>
            </w:tabs>
            <w:rPr>
              <w:rFonts w:eastAsiaTheme="minorEastAsia"/>
              <w:noProof/>
              <w:color w:val="auto"/>
              <w:sz w:val="22"/>
              <w:szCs w:val="22"/>
              <w:lang w:eastAsia="en-US"/>
            </w:rPr>
          </w:pPr>
          <w:hyperlink w:anchor="_Toc15821523" w:history="1">
            <w:r w:rsidRPr="00792CA9">
              <w:rPr>
                <w:rStyle w:val="Hyperlink"/>
                <w:noProof/>
              </w:rPr>
              <w:t>Concluding Observations:</w:t>
            </w:r>
            <w:r>
              <w:rPr>
                <w:noProof/>
                <w:webHidden/>
              </w:rPr>
              <w:tab/>
            </w:r>
            <w:r>
              <w:rPr>
                <w:noProof/>
                <w:webHidden/>
              </w:rPr>
              <w:fldChar w:fldCharType="begin"/>
            </w:r>
            <w:r>
              <w:rPr>
                <w:noProof/>
                <w:webHidden/>
              </w:rPr>
              <w:instrText xml:space="preserve"> PAGEREF _Toc15821523 \h </w:instrText>
            </w:r>
            <w:r>
              <w:rPr>
                <w:noProof/>
                <w:webHidden/>
              </w:rPr>
            </w:r>
            <w:r>
              <w:rPr>
                <w:noProof/>
                <w:webHidden/>
              </w:rPr>
              <w:fldChar w:fldCharType="separate"/>
            </w:r>
            <w:r>
              <w:rPr>
                <w:noProof/>
                <w:webHidden/>
              </w:rPr>
              <w:t>15</w:t>
            </w:r>
            <w:r>
              <w:rPr>
                <w:noProof/>
                <w:webHidden/>
              </w:rPr>
              <w:fldChar w:fldCharType="end"/>
            </w:r>
          </w:hyperlink>
        </w:p>
        <w:p w14:paraId="4CA32DA7" w14:textId="666953B8" w:rsidR="002613F5" w:rsidRDefault="002613F5">
          <w:pPr>
            <w:pStyle w:val="TOC2"/>
            <w:tabs>
              <w:tab w:val="right" w:leader="underscore" w:pos="9926"/>
            </w:tabs>
            <w:rPr>
              <w:rFonts w:eastAsiaTheme="minorEastAsia"/>
              <w:noProof/>
              <w:color w:val="auto"/>
              <w:sz w:val="22"/>
              <w:szCs w:val="22"/>
              <w:lang w:eastAsia="en-US"/>
            </w:rPr>
          </w:pPr>
          <w:hyperlink w:anchor="_Toc15821524" w:history="1">
            <w:r w:rsidRPr="00792CA9">
              <w:rPr>
                <w:rStyle w:val="Hyperlink"/>
                <w:noProof/>
              </w:rPr>
              <w:t>Model II: Bayesian Linear Regression with PyMC3</w:t>
            </w:r>
            <w:r>
              <w:rPr>
                <w:noProof/>
                <w:webHidden/>
              </w:rPr>
              <w:tab/>
            </w:r>
            <w:r>
              <w:rPr>
                <w:noProof/>
                <w:webHidden/>
              </w:rPr>
              <w:fldChar w:fldCharType="begin"/>
            </w:r>
            <w:r>
              <w:rPr>
                <w:noProof/>
                <w:webHidden/>
              </w:rPr>
              <w:instrText xml:space="preserve"> PAGEREF _Toc15821524 \h </w:instrText>
            </w:r>
            <w:r>
              <w:rPr>
                <w:noProof/>
                <w:webHidden/>
              </w:rPr>
            </w:r>
            <w:r>
              <w:rPr>
                <w:noProof/>
                <w:webHidden/>
              </w:rPr>
              <w:fldChar w:fldCharType="separate"/>
            </w:r>
            <w:r>
              <w:rPr>
                <w:noProof/>
                <w:webHidden/>
              </w:rPr>
              <w:t>15</w:t>
            </w:r>
            <w:r>
              <w:rPr>
                <w:noProof/>
                <w:webHidden/>
              </w:rPr>
              <w:fldChar w:fldCharType="end"/>
            </w:r>
          </w:hyperlink>
        </w:p>
        <w:p w14:paraId="2B1B2F2B" w14:textId="3C938449" w:rsidR="002613F5" w:rsidRDefault="002613F5">
          <w:pPr>
            <w:pStyle w:val="TOC3"/>
            <w:tabs>
              <w:tab w:val="right" w:leader="underscore" w:pos="9926"/>
            </w:tabs>
            <w:rPr>
              <w:rFonts w:eastAsiaTheme="minorEastAsia"/>
              <w:noProof/>
              <w:color w:val="auto"/>
              <w:sz w:val="22"/>
              <w:szCs w:val="22"/>
              <w:lang w:eastAsia="en-US"/>
            </w:rPr>
          </w:pPr>
          <w:hyperlink w:anchor="_Toc15821525" w:history="1">
            <w:r w:rsidRPr="00792CA9">
              <w:rPr>
                <w:rStyle w:val="Hyperlink"/>
                <w:noProof/>
              </w:rPr>
              <w:t>Create Model in PyMC3 and Sample from Posterior</w:t>
            </w:r>
            <w:r>
              <w:rPr>
                <w:noProof/>
                <w:webHidden/>
              </w:rPr>
              <w:tab/>
            </w:r>
            <w:r>
              <w:rPr>
                <w:noProof/>
                <w:webHidden/>
              </w:rPr>
              <w:fldChar w:fldCharType="begin"/>
            </w:r>
            <w:r>
              <w:rPr>
                <w:noProof/>
                <w:webHidden/>
              </w:rPr>
              <w:instrText xml:space="preserve"> PAGEREF _Toc15821525 \h </w:instrText>
            </w:r>
            <w:r>
              <w:rPr>
                <w:noProof/>
                <w:webHidden/>
              </w:rPr>
            </w:r>
            <w:r>
              <w:rPr>
                <w:noProof/>
                <w:webHidden/>
              </w:rPr>
              <w:fldChar w:fldCharType="separate"/>
            </w:r>
            <w:r>
              <w:rPr>
                <w:noProof/>
                <w:webHidden/>
              </w:rPr>
              <w:t>17</w:t>
            </w:r>
            <w:r>
              <w:rPr>
                <w:noProof/>
                <w:webHidden/>
              </w:rPr>
              <w:fldChar w:fldCharType="end"/>
            </w:r>
          </w:hyperlink>
        </w:p>
        <w:p w14:paraId="4CED53BF" w14:textId="2313CEC2" w:rsidR="002613F5" w:rsidRDefault="002613F5">
          <w:pPr>
            <w:pStyle w:val="TOC3"/>
            <w:tabs>
              <w:tab w:val="right" w:leader="underscore" w:pos="9926"/>
            </w:tabs>
            <w:rPr>
              <w:rFonts w:eastAsiaTheme="minorEastAsia"/>
              <w:noProof/>
              <w:color w:val="auto"/>
              <w:sz w:val="22"/>
              <w:szCs w:val="22"/>
              <w:lang w:eastAsia="en-US"/>
            </w:rPr>
          </w:pPr>
          <w:hyperlink w:anchor="_Toc15821526" w:history="1">
            <w:r w:rsidRPr="00792CA9">
              <w:rPr>
                <w:rStyle w:val="Hyperlink"/>
                <w:bCs/>
                <w:noProof/>
              </w:rPr>
              <w:t>Examining Bayesian Linear Regression Results with Posterior Distributions</w:t>
            </w:r>
            <w:r>
              <w:rPr>
                <w:noProof/>
                <w:webHidden/>
              </w:rPr>
              <w:tab/>
            </w:r>
            <w:r>
              <w:rPr>
                <w:noProof/>
                <w:webHidden/>
              </w:rPr>
              <w:fldChar w:fldCharType="begin"/>
            </w:r>
            <w:r>
              <w:rPr>
                <w:noProof/>
                <w:webHidden/>
              </w:rPr>
              <w:instrText xml:space="preserve"> PAGEREF _Toc15821526 \h </w:instrText>
            </w:r>
            <w:r>
              <w:rPr>
                <w:noProof/>
                <w:webHidden/>
              </w:rPr>
            </w:r>
            <w:r>
              <w:rPr>
                <w:noProof/>
                <w:webHidden/>
              </w:rPr>
              <w:fldChar w:fldCharType="separate"/>
            </w:r>
            <w:r>
              <w:rPr>
                <w:noProof/>
                <w:webHidden/>
              </w:rPr>
              <w:t>17</w:t>
            </w:r>
            <w:r>
              <w:rPr>
                <w:noProof/>
                <w:webHidden/>
              </w:rPr>
              <w:fldChar w:fldCharType="end"/>
            </w:r>
          </w:hyperlink>
        </w:p>
        <w:p w14:paraId="47B29908" w14:textId="63C86BED" w:rsidR="002613F5" w:rsidRDefault="002613F5">
          <w:pPr>
            <w:pStyle w:val="TOC3"/>
            <w:tabs>
              <w:tab w:val="right" w:leader="underscore" w:pos="9926"/>
            </w:tabs>
            <w:rPr>
              <w:rFonts w:eastAsiaTheme="minorEastAsia"/>
              <w:noProof/>
              <w:color w:val="auto"/>
              <w:sz w:val="22"/>
              <w:szCs w:val="22"/>
              <w:lang w:eastAsia="en-US"/>
            </w:rPr>
          </w:pPr>
          <w:hyperlink w:anchor="_Toc15821527" w:history="1">
            <w:r w:rsidRPr="00792CA9">
              <w:rPr>
                <w:rStyle w:val="Hyperlink"/>
                <w:noProof/>
              </w:rPr>
              <w:t>Summary of MCMC Model for Different Age Groups:</w:t>
            </w:r>
            <w:r>
              <w:rPr>
                <w:noProof/>
                <w:webHidden/>
              </w:rPr>
              <w:tab/>
            </w:r>
            <w:r>
              <w:rPr>
                <w:noProof/>
                <w:webHidden/>
              </w:rPr>
              <w:fldChar w:fldCharType="begin"/>
            </w:r>
            <w:r>
              <w:rPr>
                <w:noProof/>
                <w:webHidden/>
              </w:rPr>
              <w:instrText xml:space="preserve"> PAGEREF _Toc15821527 \h </w:instrText>
            </w:r>
            <w:r>
              <w:rPr>
                <w:noProof/>
                <w:webHidden/>
              </w:rPr>
            </w:r>
            <w:r>
              <w:rPr>
                <w:noProof/>
                <w:webHidden/>
              </w:rPr>
              <w:fldChar w:fldCharType="separate"/>
            </w:r>
            <w:r>
              <w:rPr>
                <w:noProof/>
                <w:webHidden/>
              </w:rPr>
              <w:t>23</w:t>
            </w:r>
            <w:r>
              <w:rPr>
                <w:noProof/>
                <w:webHidden/>
              </w:rPr>
              <w:fldChar w:fldCharType="end"/>
            </w:r>
          </w:hyperlink>
        </w:p>
        <w:p w14:paraId="29A5AF29" w14:textId="4B41F9D9" w:rsidR="002613F5" w:rsidRDefault="002613F5">
          <w:pPr>
            <w:pStyle w:val="TOC3"/>
            <w:tabs>
              <w:tab w:val="right" w:leader="underscore" w:pos="9926"/>
            </w:tabs>
            <w:rPr>
              <w:rFonts w:eastAsiaTheme="minorEastAsia"/>
              <w:noProof/>
              <w:color w:val="auto"/>
              <w:sz w:val="22"/>
              <w:szCs w:val="22"/>
              <w:lang w:eastAsia="en-US"/>
            </w:rPr>
          </w:pPr>
          <w:hyperlink w:anchor="_Toc15821528" w:history="1">
            <w:r w:rsidRPr="00792CA9">
              <w:rPr>
                <w:rStyle w:val="Hyperlink"/>
                <w:noProof/>
              </w:rPr>
              <w:t>Interpretations</w:t>
            </w:r>
            <w:r>
              <w:rPr>
                <w:noProof/>
                <w:webHidden/>
              </w:rPr>
              <w:tab/>
            </w:r>
            <w:r>
              <w:rPr>
                <w:noProof/>
                <w:webHidden/>
              </w:rPr>
              <w:fldChar w:fldCharType="begin"/>
            </w:r>
            <w:r>
              <w:rPr>
                <w:noProof/>
                <w:webHidden/>
              </w:rPr>
              <w:instrText xml:space="preserve"> PAGEREF _Toc15821528 \h </w:instrText>
            </w:r>
            <w:r>
              <w:rPr>
                <w:noProof/>
                <w:webHidden/>
              </w:rPr>
            </w:r>
            <w:r>
              <w:rPr>
                <w:noProof/>
                <w:webHidden/>
              </w:rPr>
              <w:fldChar w:fldCharType="separate"/>
            </w:r>
            <w:r>
              <w:rPr>
                <w:noProof/>
                <w:webHidden/>
              </w:rPr>
              <w:t>24</w:t>
            </w:r>
            <w:r>
              <w:rPr>
                <w:noProof/>
                <w:webHidden/>
              </w:rPr>
              <w:fldChar w:fldCharType="end"/>
            </w:r>
          </w:hyperlink>
        </w:p>
        <w:p w14:paraId="543D76E9" w14:textId="4AFA3274" w:rsidR="002613F5" w:rsidRDefault="002613F5">
          <w:pPr>
            <w:pStyle w:val="TOC3"/>
            <w:tabs>
              <w:tab w:val="right" w:leader="underscore" w:pos="9926"/>
            </w:tabs>
            <w:rPr>
              <w:rFonts w:eastAsiaTheme="minorEastAsia"/>
              <w:noProof/>
              <w:color w:val="auto"/>
              <w:sz w:val="22"/>
              <w:szCs w:val="22"/>
              <w:lang w:eastAsia="en-US"/>
            </w:rPr>
          </w:pPr>
          <w:hyperlink w:anchor="_Toc15821529" w:history="1">
            <w:r w:rsidRPr="00792CA9">
              <w:rPr>
                <w:rStyle w:val="Hyperlink"/>
                <w:noProof/>
              </w:rPr>
              <w:t>Prediction of Response Variable:</w:t>
            </w:r>
            <w:r>
              <w:rPr>
                <w:noProof/>
                <w:webHidden/>
              </w:rPr>
              <w:tab/>
            </w:r>
            <w:r>
              <w:rPr>
                <w:noProof/>
                <w:webHidden/>
              </w:rPr>
              <w:fldChar w:fldCharType="begin"/>
            </w:r>
            <w:r>
              <w:rPr>
                <w:noProof/>
                <w:webHidden/>
              </w:rPr>
              <w:instrText xml:space="preserve"> PAGEREF _Toc15821529 \h </w:instrText>
            </w:r>
            <w:r>
              <w:rPr>
                <w:noProof/>
                <w:webHidden/>
              </w:rPr>
            </w:r>
            <w:r>
              <w:rPr>
                <w:noProof/>
                <w:webHidden/>
              </w:rPr>
              <w:fldChar w:fldCharType="separate"/>
            </w:r>
            <w:r>
              <w:rPr>
                <w:noProof/>
                <w:webHidden/>
              </w:rPr>
              <w:t>24</w:t>
            </w:r>
            <w:r>
              <w:rPr>
                <w:noProof/>
                <w:webHidden/>
              </w:rPr>
              <w:fldChar w:fldCharType="end"/>
            </w:r>
          </w:hyperlink>
        </w:p>
        <w:p w14:paraId="55079944" w14:textId="34E289E0" w:rsidR="002613F5" w:rsidRDefault="002613F5">
          <w:pPr>
            <w:pStyle w:val="TOC3"/>
            <w:tabs>
              <w:tab w:val="right" w:leader="underscore" w:pos="9926"/>
            </w:tabs>
            <w:rPr>
              <w:rFonts w:eastAsiaTheme="minorEastAsia"/>
              <w:noProof/>
              <w:color w:val="auto"/>
              <w:sz w:val="22"/>
              <w:szCs w:val="22"/>
              <w:lang w:eastAsia="en-US"/>
            </w:rPr>
          </w:pPr>
          <w:hyperlink w:anchor="_Toc15821530" w:history="1">
            <w:r w:rsidRPr="00792CA9">
              <w:rPr>
                <w:rStyle w:val="Hyperlink"/>
                <w:noProof/>
              </w:rPr>
              <w:t>Prediction for Single Point:</w:t>
            </w:r>
            <w:r>
              <w:rPr>
                <w:noProof/>
                <w:webHidden/>
              </w:rPr>
              <w:tab/>
            </w:r>
            <w:r>
              <w:rPr>
                <w:noProof/>
                <w:webHidden/>
              </w:rPr>
              <w:fldChar w:fldCharType="begin"/>
            </w:r>
            <w:r>
              <w:rPr>
                <w:noProof/>
                <w:webHidden/>
              </w:rPr>
              <w:instrText xml:space="preserve"> PAGEREF _Toc15821530 \h </w:instrText>
            </w:r>
            <w:r>
              <w:rPr>
                <w:noProof/>
                <w:webHidden/>
              </w:rPr>
            </w:r>
            <w:r>
              <w:rPr>
                <w:noProof/>
                <w:webHidden/>
              </w:rPr>
              <w:fldChar w:fldCharType="separate"/>
            </w:r>
            <w:r>
              <w:rPr>
                <w:noProof/>
                <w:webHidden/>
              </w:rPr>
              <w:t>26</w:t>
            </w:r>
            <w:r>
              <w:rPr>
                <w:noProof/>
                <w:webHidden/>
              </w:rPr>
              <w:fldChar w:fldCharType="end"/>
            </w:r>
          </w:hyperlink>
        </w:p>
        <w:p w14:paraId="1F8FB0A1" w14:textId="2B4A111C" w:rsidR="002613F5" w:rsidRDefault="002613F5">
          <w:pPr>
            <w:pStyle w:val="TOC1"/>
            <w:rPr>
              <w:rFonts w:eastAsiaTheme="minorEastAsia"/>
              <w:color w:val="auto"/>
              <w:kern w:val="0"/>
              <w:sz w:val="22"/>
              <w:szCs w:val="22"/>
              <w:lang w:eastAsia="en-US"/>
            </w:rPr>
          </w:pPr>
          <w:hyperlink w:anchor="_Toc15821531" w:history="1">
            <w:r w:rsidRPr="00792CA9">
              <w:rPr>
                <w:rStyle w:val="Hyperlink"/>
              </w:rPr>
              <w:t>Conclusions</w:t>
            </w:r>
            <w:r>
              <w:rPr>
                <w:webHidden/>
              </w:rPr>
              <w:tab/>
            </w:r>
            <w:r>
              <w:rPr>
                <w:webHidden/>
              </w:rPr>
              <w:fldChar w:fldCharType="begin"/>
            </w:r>
            <w:r>
              <w:rPr>
                <w:webHidden/>
              </w:rPr>
              <w:instrText xml:space="preserve"> PAGEREF _Toc15821531 \h </w:instrText>
            </w:r>
            <w:r>
              <w:rPr>
                <w:webHidden/>
              </w:rPr>
            </w:r>
            <w:r>
              <w:rPr>
                <w:webHidden/>
              </w:rPr>
              <w:fldChar w:fldCharType="separate"/>
            </w:r>
            <w:r>
              <w:rPr>
                <w:webHidden/>
              </w:rPr>
              <w:t>28</w:t>
            </w:r>
            <w:r>
              <w:rPr>
                <w:webHidden/>
              </w:rPr>
              <w:fldChar w:fldCharType="end"/>
            </w:r>
          </w:hyperlink>
        </w:p>
        <w:p w14:paraId="6677CBAE" w14:textId="2458DE1F" w:rsidR="002613F5" w:rsidRDefault="002613F5">
          <w:pPr>
            <w:pStyle w:val="TOC2"/>
            <w:tabs>
              <w:tab w:val="right" w:leader="underscore" w:pos="9926"/>
            </w:tabs>
            <w:rPr>
              <w:rFonts w:eastAsiaTheme="minorEastAsia"/>
              <w:noProof/>
              <w:color w:val="auto"/>
              <w:sz w:val="22"/>
              <w:szCs w:val="22"/>
              <w:lang w:eastAsia="en-US"/>
            </w:rPr>
          </w:pPr>
          <w:hyperlink w:anchor="_Toc15821532" w:history="1">
            <w:r w:rsidRPr="00792CA9">
              <w:rPr>
                <w:rStyle w:val="Hyperlink"/>
                <w:noProof/>
              </w:rPr>
              <w:t>Comparison of the two models’ Results:</w:t>
            </w:r>
            <w:r>
              <w:rPr>
                <w:noProof/>
                <w:webHidden/>
              </w:rPr>
              <w:tab/>
            </w:r>
            <w:r>
              <w:rPr>
                <w:noProof/>
                <w:webHidden/>
              </w:rPr>
              <w:fldChar w:fldCharType="begin"/>
            </w:r>
            <w:r>
              <w:rPr>
                <w:noProof/>
                <w:webHidden/>
              </w:rPr>
              <w:instrText xml:space="preserve"> PAGEREF _Toc15821532 \h </w:instrText>
            </w:r>
            <w:r>
              <w:rPr>
                <w:noProof/>
                <w:webHidden/>
              </w:rPr>
            </w:r>
            <w:r>
              <w:rPr>
                <w:noProof/>
                <w:webHidden/>
              </w:rPr>
              <w:fldChar w:fldCharType="separate"/>
            </w:r>
            <w:r>
              <w:rPr>
                <w:noProof/>
                <w:webHidden/>
              </w:rPr>
              <w:t>28</w:t>
            </w:r>
            <w:r>
              <w:rPr>
                <w:noProof/>
                <w:webHidden/>
              </w:rPr>
              <w:fldChar w:fldCharType="end"/>
            </w:r>
          </w:hyperlink>
        </w:p>
        <w:p w14:paraId="1CCDBF16" w14:textId="78539FED" w:rsidR="002613F5" w:rsidRDefault="002613F5">
          <w:pPr>
            <w:pStyle w:val="TOC1"/>
            <w:rPr>
              <w:rFonts w:eastAsiaTheme="minorEastAsia"/>
              <w:color w:val="auto"/>
              <w:kern w:val="0"/>
              <w:sz w:val="22"/>
              <w:szCs w:val="22"/>
              <w:lang w:eastAsia="en-US"/>
            </w:rPr>
          </w:pPr>
          <w:hyperlink w:anchor="_Toc15821533" w:history="1">
            <w:r w:rsidRPr="00792CA9">
              <w:rPr>
                <w:rStyle w:val="Hyperlink"/>
              </w:rPr>
              <w:t>References</w:t>
            </w:r>
            <w:r>
              <w:rPr>
                <w:webHidden/>
              </w:rPr>
              <w:tab/>
            </w:r>
            <w:r>
              <w:rPr>
                <w:webHidden/>
              </w:rPr>
              <w:fldChar w:fldCharType="begin"/>
            </w:r>
            <w:r>
              <w:rPr>
                <w:webHidden/>
              </w:rPr>
              <w:instrText xml:space="preserve"> PAGEREF _Toc15821533 \h </w:instrText>
            </w:r>
            <w:r>
              <w:rPr>
                <w:webHidden/>
              </w:rPr>
            </w:r>
            <w:r>
              <w:rPr>
                <w:webHidden/>
              </w:rPr>
              <w:fldChar w:fldCharType="separate"/>
            </w:r>
            <w:r>
              <w:rPr>
                <w:webHidden/>
              </w:rPr>
              <w:t>29</w:t>
            </w:r>
            <w:r>
              <w:rPr>
                <w:webHidden/>
              </w:rPr>
              <w:fldChar w:fldCharType="end"/>
            </w:r>
          </w:hyperlink>
        </w:p>
        <w:p w14:paraId="2F17BBC3" w14:textId="0B1B310E" w:rsidR="00E523C3" w:rsidRDefault="00E523C3">
          <w:r>
            <w:rPr>
              <w:b/>
              <w:bCs/>
              <w:noProof/>
            </w:rPr>
            <w:fldChar w:fldCharType="end"/>
          </w:r>
        </w:p>
      </w:sdtContent>
    </w:sdt>
    <w:p w14:paraId="3981DC44" w14:textId="788FFE52" w:rsidR="00E523C3" w:rsidRDefault="00162818" w:rsidP="00ED086C">
      <w:pPr>
        <w:pStyle w:val="Heading1"/>
      </w:pPr>
      <w:bookmarkStart w:id="2" w:name="_Toc15821501"/>
      <w:r w:rsidRPr="00162818">
        <w:lastRenderedPageBreak/>
        <w:t>Predictive Analysis of Customer Spending Power (Customer Segmentation)</w:t>
      </w:r>
      <w:bookmarkEnd w:id="2"/>
    </w:p>
    <w:bookmarkStart w:id="3" w:name="_Toc15821502"/>
    <w:p w14:paraId="45EBF2CC" w14:textId="2CAD4696" w:rsidR="00E523C3" w:rsidRDefault="00604EFA" w:rsidP="00D72AD9">
      <w:pPr>
        <w:pStyle w:val="Heading2"/>
      </w:pPr>
      <w:sdt>
        <w:sdtPr>
          <w:id w:val="1394625952"/>
          <w:placeholder>
            <w:docPart w:val="5BFB5A27CF8F40679BDCD30266EDF504"/>
          </w:placeholder>
          <w:temporary/>
          <w:showingPlcHdr/>
          <w15:appearance w15:val="hidden"/>
        </w:sdtPr>
        <w:sdtContent>
          <w:r w:rsidR="00E523C3">
            <w:t>Strategic Highlights</w:t>
          </w:r>
        </w:sdtContent>
      </w:sdt>
      <w:r w:rsidR="00852973">
        <w:t xml:space="preserve"> / Business Case</w:t>
      </w:r>
      <w:bookmarkEnd w:id="3"/>
    </w:p>
    <w:p w14:paraId="5FCF5E4A" w14:textId="4C376F11"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w:t>
      </w:r>
      <w:r w:rsidR="008B0073">
        <w:rPr>
          <w:rFonts w:ascii="Arial" w:hAnsi="Arial" w:cs="Arial"/>
          <w:i/>
          <w:iCs/>
          <w:sz w:val="21"/>
          <w:szCs w:val="21"/>
          <w:shd w:val="clear" w:color="auto" w:fill="FFFFFF"/>
        </w:rPr>
        <w:t xml:space="preserve"> in the dataset and predicting</w:t>
      </w:r>
      <w:r w:rsidR="00851DFD" w:rsidRPr="00714898">
        <w:rPr>
          <w:rFonts w:ascii="Arial" w:hAnsi="Arial" w:cs="Arial"/>
          <w:i/>
          <w:iCs/>
          <w:sz w:val="21"/>
          <w:szCs w:val="21"/>
          <w:shd w:val="clear" w:color="auto" w:fill="FFFFFF"/>
        </w:rPr>
        <w:t xml:space="preserve">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085C11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D72AD9" w14:paraId="3751B790" w14:textId="77777777" w:rsidTr="008B0073">
        <w:trPr>
          <w:trHeight w:val="2073"/>
        </w:trPr>
        <w:tc>
          <w:tcPr>
            <w:tcW w:w="10326" w:type="dxa"/>
            <w:tcBorders>
              <w:top w:val="nil"/>
              <w:left w:val="nil"/>
              <w:bottom w:val="nil"/>
              <w:right w:val="nil"/>
            </w:tcBorders>
            <w:shd w:val="clear" w:color="auto" w:fill="262140" w:themeFill="text1"/>
            <w:vAlign w:val="center"/>
          </w:tcPr>
          <w:p w14:paraId="39EC3FA0" w14:textId="77777777" w:rsidR="00D72AD9" w:rsidRDefault="00D72AD9" w:rsidP="008B0073">
            <w:pPr>
              <w:pStyle w:val="Signature"/>
              <w:spacing w:before="0"/>
            </w:pPr>
            <w:r>
              <w:rPr>
                <w:noProof/>
                <w:lang w:eastAsia="en-US"/>
              </w:rPr>
              <mc:AlternateContent>
                <mc:Choice Requires="wps">
                  <w:drawing>
                    <wp:inline distT="0" distB="0" distL="0" distR="0" wp14:anchorId="54FBF25E" wp14:editId="608DDEEE">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51AA6" w14:textId="77777777" w:rsidR="00604EFA" w:rsidRPr="00D55CBC" w:rsidRDefault="00604EFA"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54FBF25E" id="Text Box 5" o:spid="_x0000_s1030"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Bt&#10;5CeWiAIAAHIFAAAOAAAAAAAAAAAAAAAAAC4CAABkcnMvZTJvRG9jLnhtbFBLAQItABQABgAIAAAA&#10;IQDKR8+s2wAAAAYBAAAPAAAAAAAAAAAAAAAAAOIEAABkcnMvZG93bnJldi54bWxQSwUGAAAAAAQA&#10;BADzAAAA6gUAAAAA&#10;" filled="f" stroked="f" strokeweight=".5pt">
                      <v:textbox inset="3.6pt,0,3.6pt,0">
                        <w:txbxContent>
                          <w:p w14:paraId="76551AA6" w14:textId="77777777" w:rsidR="00604EFA" w:rsidRPr="00D55CBC" w:rsidRDefault="00604EFA"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764E67DF" w14:textId="77777777" w:rsidR="00D72AD9" w:rsidRDefault="00D72AD9" w:rsidP="00852973"/>
    <w:p w14:paraId="200EFA2E" w14:textId="11DDE33B" w:rsidR="00E523C3" w:rsidRDefault="0071315A" w:rsidP="00D72AD9">
      <w:pPr>
        <w:pStyle w:val="Heading2"/>
      </w:pPr>
      <w:bookmarkStart w:id="4" w:name="_Toc15821503"/>
      <w:r>
        <w:t>Objective</w:t>
      </w:r>
      <w:bookmarkEnd w:id="4"/>
    </w:p>
    <w:p w14:paraId="44CBD0DC" w14:textId="28FBF652" w:rsidR="003B182A" w:rsidRDefault="00714898" w:rsidP="00D872B3">
      <w:pPr>
        <w:pStyle w:val="ListParagraph"/>
        <w:numPr>
          <w:ilvl w:val="0"/>
          <w:numId w:val="31"/>
        </w:numPr>
      </w:pPr>
      <w:r>
        <w:t>Analyze the dataset to understand the dependency of spending score on available factors: Age, Annual Income, and Gender.</w:t>
      </w:r>
    </w:p>
    <w:p w14:paraId="52FDA9FF" w14:textId="2C90C9C3" w:rsidR="003B182A" w:rsidRDefault="00714898" w:rsidP="00D872B3">
      <w:pPr>
        <w:pStyle w:val="ListParagraph"/>
        <w:numPr>
          <w:ilvl w:val="0"/>
          <w:numId w:val="31"/>
        </w:numPr>
      </w:pPr>
      <w:r>
        <w:t>Create 2 models to predict spending score of the target customers (in the available dataset).</w:t>
      </w:r>
    </w:p>
    <w:p w14:paraId="4999059F" w14:textId="14C6797E" w:rsidR="00714898" w:rsidRDefault="00714898" w:rsidP="00D872B3">
      <w:pPr>
        <w:pStyle w:val="ListParagraph"/>
        <w:numPr>
          <w:ilvl w:val="0"/>
          <w:numId w:val="31"/>
        </w:numPr>
      </w:pPr>
      <w:r>
        <w:t xml:space="preserve">Comparative analysis of the two models (Ordinary Least Squares (OLS) with Forward Selection, and Bayesian Linear Regression with PyMC3) </w:t>
      </w:r>
    </w:p>
    <w:p w14:paraId="1D2F80BC" w14:textId="7D9CF41C" w:rsidR="004F676A" w:rsidRDefault="004F676A" w:rsidP="00D872B3">
      <w:pPr>
        <w:pStyle w:val="ListParagraph"/>
        <w:numPr>
          <w:ilvl w:val="0"/>
          <w:numId w:val="31"/>
        </w:numPr>
      </w:pPr>
      <w:r>
        <w:t>Concluding on target customers from the customer base available in the dataset.</w:t>
      </w:r>
    </w:p>
    <w:p w14:paraId="1B5E365E" w14:textId="6261CB91" w:rsidR="00E523C3" w:rsidRDefault="00EC630E" w:rsidP="00D72AD9">
      <w:pPr>
        <w:pStyle w:val="Heading2"/>
      </w:pPr>
      <w:bookmarkStart w:id="5" w:name="_Toc15821504"/>
      <w:r>
        <w:lastRenderedPageBreak/>
        <w:t>Data Collection</w:t>
      </w:r>
      <w:bookmarkEnd w:id="5"/>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0CBB03F6" w14:textId="43F82FBC" w:rsidR="00234221" w:rsidRPr="00234221" w:rsidRDefault="00343A17" w:rsidP="00234221">
      <w:r>
        <w:t>(The data in our case study is simulated)</w:t>
      </w:r>
    </w:p>
    <w:p w14:paraId="2B8B0F17" w14:textId="3DAE480C" w:rsidR="00162818" w:rsidRPr="00D72AD9" w:rsidRDefault="00EC630E" w:rsidP="00D72AD9">
      <w:pPr>
        <w:pStyle w:val="Heading2"/>
      </w:pPr>
      <w:bookmarkStart w:id="6" w:name="_Toc15821505"/>
      <w:r w:rsidRPr="00D72AD9">
        <w:t>Data Preparation</w:t>
      </w:r>
      <w:bookmarkEnd w:id="6"/>
    </w:p>
    <w:p w14:paraId="30A9FE98" w14:textId="6FD179BC" w:rsidR="008F2567" w:rsidRPr="00D72AD9" w:rsidRDefault="008F2567" w:rsidP="00D72AD9">
      <w:pPr>
        <w:pStyle w:val="Heading3"/>
      </w:pPr>
      <w:bookmarkStart w:id="7" w:name="_Toc15821506"/>
      <w:r w:rsidRPr="00D72AD9">
        <w:t>Dataset Details:</w:t>
      </w:r>
      <w:bookmarkEnd w:id="7"/>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5AB8367D" w:rsid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p w14:paraId="680F4AC6" w14:textId="666B6281" w:rsidR="00234221" w:rsidRPr="00234221" w:rsidRDefault="00234221" w:rsidP="00234221">
      <w:pPr>
        <w:pStyle w:val="ListParagraph"/>
        <w:rPr>
          <w:b/>
          <w:i/>
          <w:iCs/>
        </w:rPr>
      </w:pPr>
      <w:r w:rsidRPr="00234221">
        <w:rPr>
          <w:b/>
          <w:i/>
          <w:iCs/>
        </w:rPr>
        <w:t>Spending score is a score assigned to the customer based on certain defined parameters like customer behavior and purchasing data.</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43A17">
            <w:pPr>
              <w:jc w:val="center"/>
            </w:pPr>
            <w:r>
              <w:t>Age, Annual Income, Gender</w:t>
            </w:r>
          </w:p>
        </w:tc>
        <w:tc>
          <w:tcPr>
            <w:tcW w:w="4963" w:type="dxa"/>
          </w:tcPr>
          <w:p w14:paraId="3F802310" w14:textId="3A2D1D80" w:rsidR="008F2567" w:rsidRDefault="00F203C9" w:rsidP="00343A17">
            <w:pPr>
              <w:jc w:val="center"/>
            </w:pPr>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10"/>
                    <a:stretch>
                      <a:fillRect/>
                    </a:stretch>
                  </pic:blipFill>
                  <pic:spPr>
                    <a:xfrm>
                      <a:off x="0" y="0"/>
                      <a:ext cx="4458086" cy="1486029"/>
                    </a:xfrm>
                    <a:prstGeom prst="rect">
                      <a:avLst/>
                    </a:prstGeom>
                  </pic:spPr>
                </pic:pic>
              </a:graphicData>
            </a:graphic>
          </wp:inline>
        </w:drawing>
      </w:r>
    </w:p>
    <w:p w14:paraId="453ED696" w14:textId="2901A797" w:rsidR="00F203C9" w:rsidRDefault="00F203C9" w:rsidP="00F203C9">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w:t>
      </w:r>
      <w:r w:rsidR="00604EFA">
        <w:rPr>
          <w:noProof/>
        </w:rPr>
        <w:fldChar w:fldCharType="end"/>
      </w:r>
      <w:r>
        <w:t>: Snippet of Dataset</w:t>
      </w:r>
    </w:p>
    <w:p w14:paraId="577AA1A9" w14:textId="00C7FD34" w:rsidR="00F203C9" w:rsidRDefault="001047E9" w:rsidP="00D72AD9">
      <w:pPr>
        <w:pStyle w:val="Heading2"/>
      </w:pPr>
      <w:bookmarkStart w:id="8" w:name="_Toc15821507"/>
      <w:r>
        <w:lastRenderedPageBreak/>
        <w:t>Data Exploration</w:t>
      </w:r>
      <w:r w:rsidR="006604B6">
        <w:t xml:space="preserve"> &amp; Visualization</w:t>
      </w:r>
      <w:bookmarkEnd w:id="8"/>
    </w:p>
    <w:p w14:paraId="2B2B8899" w14:textId="406ED21E" w:rsidR="001047E9" w:rsidRPr="00D72AD9" w:rsidRDefault="001047E9" w:rsidP="00D72AD9">
      <w:pPr>
        <w:pStyle w:val="Heading3"/>
      </w:pPr>
      <w:bookmarkStart w:id="9" w:name="_Toc15821508"/>
      <w:r w:rsidRPr="00D72AD9">
        <w:t>Basic statistical details of the dataset</w:t>
      </w:r>
      <w:r w:rsidR="00D72AD9">
        <w:t xml:space="preserve"> using </w:t>
      </w:r>
      <w:proofErr w:type="gramStart"/>
      <w:r w:rsidR="00D72AD9">
        <w:t>describe(</w:t>
      </w:r>
      <w:proofErr w:type="gramEnd"/>
      <w:r w:rsidR="00D72AD9">
        <w:t>) method</w:t>
      </w:r>
      <w:r w:rsidRPr="00D72AD9">
        <w:t>:</w:t>
      </w:r>
      <w:bookmarkEnd w:id="9"/>
    </w:p>
    <w:p w14:paraId="179DF07E" w14:textId="1D2DFD6B" w:rsidR="00A830A9" w:rsidRDefault="00343A17" w:rsidP="00A830A9">
      <w:pPr>
        <w:keepNext/>
        <w:jc w:val="center"/>
      </w:pPr>
      <w:r>
        <w:rPr>
          <w:noProof/>
        </w:rPr>
        <w:drawing>
          <wp:inline distT="0" distB="0" distL="0" distR="0" wp14:anchorId="085FBEFA" wp14:editId="736F8658">
            <wp:extent cx="4364355" cy="225298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11"/>
                    <a:stretch>
                      <a:fillRect/>
                    </a:stretch>
                  </pic:blipFill>
                  <pic:spPr bwMode="auto">
                    <a:xfrm>
                      <a:off x="0" y="0"/>
                      <a:ext cx="4364355" cy="2252980"/>
                    </a:xfrm>
                    <a:prstGeom prst="rect">
                      <a:avLst/>
                    </a:prstGeom>
                  </pic:spPr>
                </pic:pic>
              </a:graphicData>
            </a:graphic>
          </wp:inline>
        </w:drawing>
      </w:r>
    </w:p>
    <w:p w14:paraId="394B57FB" w14:textId="16465848" w:rsidR="001047E9" w:rsidRDefault="00A830A9" w:rsidP="00A830A9">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2</w:t>
      </w:r>
      <w:r w:rsidR="00604EFA">
        <w:rPr>
          <w:noProof/>
        </w:rPr>
        <w:fldChar w:fldCharType="end"/>
      </w:r>
      <w:r>
        <w:t>: Basic Statistical Details of Dataset</w:t>
      </w:r>
    </w:p>
    <w:p w14:paraId="42624B28" w14:textId="7DF39E74" w:rsidR="00426469" w:rsidRDefault="00426469" w:rsidP="00A830A9">
      <w:pPr>
        <w:pStyle w:val="Caption"/>
        <w:jc w:val="center"/>
      </w:pPr>
    </w:p>
    <w:p w14:paraId="357762DE" w14:textId="77777777" w:rsidR="00426469" w:rsidRDefault="00426469" w:rsidP="00426469">
      <w:r>
        <w:rPr>
          <w:rFonts w:ascii="Helvetica" w:hAnsi="Helvetica"/>
          <w:color w:val="000000"/>
          <w:sz w:val="21"/>
          <w:szCs w:val="21"/>
          <w:shd w:val="clear" w:color="auto" w:fill="FFFFFF"/>
        </w:rPr>
        <w:t xml:space="preserve">Using the build in function, </w:t>
      </w:r>
      <w:proofErr w:type="spellStart"/>
      <w:proofErr w:type="gramStart"/>
      <w:r>
        <w:rPr>
          <w:rFonts w:ascii="Helvetica" w:hAnsi="Helvetica"/>
          <w:color w:val="000000"/>
          <w:sz w:val="21"/>
          <w:szCs w:val="21"/>
          <w:shd w:val="clear" w:color="auto" w:fill="FFFFFF"/>
        </w:rPr>
        <w:t>df.describe</w:t>
      </w:r>
      <w:proofErr w:type="spellEnd"/>
      <w:proofErr w:type="gramEnd"/>
      <w:r>
        <w:rPr>
          <w:rFonts w:ascii="Helvetica" w:hAnsi="Helvetica"/>
          <w:color w:val="000000"/>
          <w:sz w:val="21"/>
          <w:szCs w:val="21"/>
          <w:shd w:val="clear" w:color="auto" w:fill="FFFFFF"/>
        </w:rPr>
        <w:t>(), as shown above, we see that there are two hundred customers. For the category Age, we see that it ranges from 18 to 70 with a mean of 38.85 and a standard deviation of 13.969 years old. For the category Annual Income, we see that it ranges from $15k to $137k. It has an average of $60.56k with a standard deviation of $26.26k. Lastly, we see that the spending score ranges from 1 to 99 with a mean of 50.2 and standard deviation of 25.823.</w:t>
      </w:r>
    </w:p>
    <w:p w14:paraId="0612C187" w14:textId="77777777" w:rsidR="00426469" w:rsidRPr="001047E9" w:rsidRDefault="00426469" w:rsidP="00A830A9">
      <w:pPr>
        <w:pStyle w:val="Caption"/>
        <w:jc w:val="center"/>
      </w:pPr>
    </w:p>
    <w:p w14:paraId="436685FD" w14:textId="3F69A46B" w:rsidR="0054346C" w:rsidRDefault="006604B6" w:rsidP="00D72AD9">
      <w:pPr>
        <w:pStyle w:val="Heading3"/>
      </w:pPr>
      <w:bookmarkStart w:id="10" w:name="_Toc15821509"/>
      <w:r>
        <w:t>Histogram Plots:</w:t>
      </w:r>
      <w:bookmarkEnd w:id="10"/>
    </w:p>
    <w:p w14:paraId="52D577C2" w14:textId="3E079CD3" w:rsidR="006604B6" w:rsidRDefault="00426469"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We plotted the histogram using </w:t>
      </w:r>
      <w:proofErr w:type="spellStart"/>
      <w:proofErr w:type="gramStart"/>
      <w:r>
        <w:rPr>
          <w:rFonts w:ascii="Helvetica" w:hAnsi="Helvetica"/>
          <w:color w:val="000000"/>
          <w:sz w:val="21"/>
          <w:szCs w:val="21"/>
          <w:shd w:val="clear" w:color="auto" w:fill="FFFFFF"/>
        </w:rPr>
        <w:t>matplotlib.pyplot</w:t>
      </w:r>
      <w:proofErr w:type="spellEnd"/>
      <w:proofErr w:type="gramEnd"/>
      <w:r>
        <w:rPr>
          <w:rFonts w:ascii="Helvetica" w:hAnsi="Helvetica"/>
          <w:color w:val="000000"/>
          <w:sz w:val="21"/>
          <w:szCs w:val="21"/>
          <w:shd w:val="clear" w:color="auto" w:fill="FFFFFF"/>
        </w:rPr>
        <w:t xml:space="preserve">. </w:t>
      </w:r>
      <w:r w:rsidR="006604B6">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2"/>
                    <a:stretch>
                      <a:fillRect/>
                    </a:stretch>
                  </pic:blipFill>
                  <pic:spPr>
                    <a:xfrm>
                      <a:off x="0" y="0"/>
                      <a:ext cx="6309360" cy="2707005"/>
                    </a:xfrm>
                    <a:prstGeom prst="rect">
                      <a:avLst/>
                    </a:prstGeom>
                  </pic:spPr>
                </pic:pic>
              </a:graphicData>
            </a:graphic>
          </wp:inline>
        </w:drawing>
      </w:r>
    </w:p>
    <w:p w14:paraId="4C7D228C" w14:textId="6AB7DFEE" w:rsidR="006604B6" w:rsidRDefault="006604B6" w:rsidP="006604B6">
      <w:pPr>
        <w:pStyle w:val="Caption"/>
        <w:jc w:val="center"/>
        <w:rPr>
          <w:b/>
          <w:bCs/>
        </w:rPr>
      </w:pPr>
      <w:r>
        <w:t xml:space="preserve">Figure </w:t>
      </w:r>
      <w:r w:rsidR="00604EFA">
        <w:fldChar w:fldCharType="begin"/>
      </w:r>
      <w:r w:rsidR="00604EFA">
        <w:instrText xml:space="preserve"> SEQ Figure \* ARABIC </w:instrText>
      </w:r>
      <w:r w:rsidR="00604EFA">
        <w:fldChar w:fldCharType="separate"/>
      </w:r>
      <w:r w:rsidR="005340EA">
        <w:rPr>
          <w:noProof/>
        </w:rPr>
        <w:t>3</w:t>
      </w:r>
      <w:r w:rsidR="00604EFA">
        <w:rPr>
          <w:noProof/>
        </w:rPr>
        <w:fldChar w:fldCharType="end"/>
      </w:r>
      <w:r>
        <w:t>: Histogram Plots</w:t>
      </w:r>
    </w:p>
    <w:p w14:paraId="4EB2C753" w14:textId="733EAE2E" w:rsidR="006604B6" w:rsidRPr="006604B6" w:rsidRDefault="006604B6" w:rsidP="00D72AD9">
      <w:pPr>
        <w:pStyle w:val="Heading3"/>
      </w:pPr>
      <w:bookmarkStart w:id="11" w:name="_Toc15821510"/>
      <w:r w:rsidRPr="006604B6">
        <w:lastRenderedPageBreak/>
        <w:t xml:space="preserve">Boxplot &amp; </w:t>
      </w:r>
      <w:proofErr w:type="spellStart"/>
      <w:r w:rsidRPr="006604B6">
        <w:t>Swarmplots</w:t>
      </w:r>
      <w:bookmarkEnd w:id="11"/>
      <w:proofErr w:type="spellEnd"/>
    </w:p>
    <w:p w14:paraId="5B8EE846" w14:textId="77777777" w:rsidR="006604B6" w:rsidRDefault="006604B6" w:rsidP="006604B6">
      <w:pPr>
        <w:keepNext/>
      </w:pPr>
      <w:r>
        <w:rPr>
          <w:noProof/>
        </w:rPr>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3"/>
                    <a:stretch>
                      <a:fillRect/>
                    </a:stretch>
                  </pic:blipFill>
                  <pic:spPr>
                    <a:xfrm>
                      <a:off x="0" y="0"/>
                      <a:ext cx="6309360" cy="2981325"/>
                    </a:xfrm>
                    <a:prstGeom prst="rect">
                      <a:avLst/>
                    </a:prstGeom>
                  </pic:spPr>
                </pic:pic>
              </a:graphicData>
            </a:graphic>
          </wp:inline>
        </w:drawing>
      </w:r>
    </w:p>
    <w:p w14:paraId="46AD1764" w14:textId="4215ED65" w:rsidR="006604B6" w:rsidRDefault="006604B6" w:rsidP="006604B6">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4</w:t>
      </w:r>
      <w:r w:rsidR="00604EFA">
        <w:rPr>
          <w:noProof/>
        </w:rPr>
        <w:fldChar w:fldCharType="end"/>
      </w:r>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D72AD9">
      <w:pPr>
        <w:pStyle w:val="Heading3"/>
      </w:pPr>
      <w:bookmarkStart w:id="12" w:name="_Toc15821511"/>
      <w:r w:rsidRPr="00F203C9">
        <w:lastRenderedPageBreak/>
        <w:t>Summary observation on original dataset:</w:t>
      </w:r>
      <w:bookmarkEnd w:id="12"/>
    </w:p>
    <w:p w14:paraId="01CD2F39" w14:textId="77777777" w:rsidR="006604B6" w:rsidRDefault="003B182A" w:rsidP="006604B6">
      <w:pPr>
        <w:keepNext/>
      </w:pPr>
      <w:r>
        <w:rPr>
          <w:noProof/>
        </w:rPr>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1090"/>
                    </a:xfrm>
                    <a:prstGeom prst="rect">
                      <a:avLst/>
                    </a:prstGeom>
                  </pic:spPr>
                </pic:pic>
              </a:graphicData>
            </a:graphic>
          </wp:inline>
        </w:drawing>
      </w:r>
    </w:p>
    <w:p w14:paraId="5DD3CECE" w14:textId="1EC446DB" w:rsidR="003B182A" w:rsidRDefault="006604B6" w:rsidP="006604B6">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5</w:t>
      </w:r>
      <w:r w:rsidR="00604EFA">
        <w:rPr>
          <w:noProof/>
        </w:rPr>
        <w:fldChar w:fldCharType="end"/>
      </w:r>
      <w:r>
        <w:t xml:space="preserve">: </w:t>
      </w:r>
      <w:proofErr w:type="spellStart"/>
      <w:r>
        <w:t>Pairplots</w:t>
      </w:r>
      <w:proofErr w:type="spellEnd"/>
      <w:r>
        <w:t xml:space="preserve"> on the Original Dataset</w:t>
      </w:r>
    </w:p>
    <w:p w14:paraId="68522E32" w14:textId="604A8838" w:rsidR="00B77BA6" w:rsidRDefault="00B77BA6" w:rsidP="00B77BA6">
      <w:pPr>
        <w:rPr>
          <w:rFonts w:ascii="Helvetica" w:hAnsi="Helvetica"/>
          <w:color w:val="000000"/>
          <w:sz w:val="21"/>
          <w:szCs w:val="21"/>
          <w:shd w:val="clear" w:color="auto" w:fill="FFFFFF"/>
        </w:rPr>
      </w:pPr>
      <w:r>
        <w:rPr>
          <w:rFonts w:ascii="Helvetica" w:hAnsi="Helvetica"/>
          <w:color w:val="000000"/>
          <w:sz w:val="21"/>
          <w:szCs w:val="21"/>
          <w:shd w:val="clear" w:color="auto" w:fill="FFFFFF"/>
        </w:rPr>
        <w:t>We see that Age and Annual Income are not collinear</w:t>
      </w:r>
      <w:r w:rsidRPr="009A6A48">
        <w:rPr>
          <w:rFonts w:ascii="Helvetica" w:hAnsi="Helvetica"/>
          <w:color w:val="000000"/>
          <w:sz w:val="21"/>
          <w:szCs w:val="21"/>
          <w:shd w:val="clear" w:color="auto" w:fill="FFFFFF"/>
        </w:rPr>
        <w:t>. The</w:t>
      </w:r>
      <w:r w:rsidR="009A6A48">
        <w:rPr>
          <w:rFonts w:ascii="Helvetica" w:hAnsi="Helvetica"/>
          <w:color w:val="000000"/>
          <w:sz w:val="21"/>
          <w:szCs w:val="21"/>
          <w:shd w:val="clear" w:color="auto" w:fill="FFFFFF"/>
        </w:rPr>
        <w:t xml:space="preserve">re is no </w:t>
      </w:r>
      <w:r w:rsidR="00264015">
        <w:rPr>
          <w:rFonts w:ascii="Helvetica" w:hAnsi="Helvetica"/>
          <w:color w:val="000000"/>
          <w:sz w:val="21"/>
          <w:szCs w:val="21"/>
          <w:shd w:val="clear" w:color="auto" w:fill="FFFFFF"/>
        </w:rPr>
        <w:t>direct</w:t>
      </w:r>
      <w:r w:rsidR="009A6A48">
        <w:rPr>
          <w:rFonts w:ascii="Helvetica" w:hAnsi="Helvetica"/>
          <w:color w:val="000000"/>
          <w:sz w:val="21"/>
          <w:szCs w:val="21"/>
          <w:shd w:val="clear" w:color="auto" w:fill="FFFFFF"/>
        </w:rPr>
        <w:t xml:space="preserve"> </w:t>
      </w:r>
      <w:r w:rsidRPr="009A6A48">
        <w:rPr>
          <w:rFonts w:ascii="Helvetica" w:hAnsi="Helvetica"/>
          <w:color w:val="000000"/>
          <w:sz w:val="21"/>
          <w:szCs w:val="21"/>
          <w:shd w:val="clear" w:color="auto" w:fill="FFFFFF"/>
        </w:rPr>
        <w:t>correlation</w:t>
      </w:r>
      <w:r w:rsidR="009A6A48">
        <w:rPr>
          <w:rFonts w:ascii="Helvetica" w:hAnsi="Helvetica"/>
          <w:color w:val="000000"/>
          <w:sz w:val="21"/>
          <w:szCs w:val="21"/>
          <w:shd w:val="clear" w:color="auto" w:fill="FFFFFF"/>
        </w:rPr>
        <w:t xml:space="preserve"> that can be seen</w:t>
      </w:r>
      <w:r w:rsidRPr="009A6A48">
        <w:rPr>
          <w:rFonts w:ascii="Helvetica" w:hAnsi="Helvetica"/>
          <w:color w:val="000000"/>
          <w:sz w:val="21"/>
          <w:szCs w:val="21"/>
          <w:shd w:val="clear" w:color="auto" w:fill="FFFFFF"/>
        </w:rPr>
        <w:t xml:space="preserve"> between the spending score and age, spending score and annual </w:t>
      </w:r>
      <w:r w:rsidR="009A6A48">
        <w:rPr>
          <w:rFonts w:ascii="Helvetica" w:hAnsi="Helvetica"/>
          <w:color w:val="000000"/>
          <w:sz w:val="21"/>
          <w:szCs w:val="21"/>
          <w:shd w:val="clear" w:color="auto" w:fill="FFFFFF"/>
        </w:rPr>
        <w:t>income</w:t>
      </w:r>
      <w:r w:rsidRPr="009A6A48">
        <w:rPr>
          <w:rFonts w:ascii="Helvetica" w:hAnsi="Helvetica"/>
          <w:color w:val="000000"/>
          <w:sz w:val="21"/>
          <w:szCs w:val="21"/>
          <w:shd w:val="clear" w:color="auto" w:fill="FFFFFF"/>
        </w:rPr>
        <w:t>. Thus, it would be appropriate to</w:t>
      </w:r>
      <w:r w:rsidR="009A6A48">
        <w:rPr>
          <w:rFonts w:ascii="Helvetica" w:hAnsi="Helvetica"/>
          <w:color w:val="000000"/>
          <w:sz w:val="21"/>
          <w:szCs w:val="21"/>
          <w:shd w:val="clear" w:color="auto" w:fill="FFFFFF"/>
        </w:rPr>
        <w:t xml:space="preserve"> do forward selection to find the best combination of independent </w:t>
      </w:r>
      <w:r w:rsidR="009A6A48" w:rsidRPr="009A6A48">
        <w:rPr>
          <w:rFonts w:ascii="Helvetica" w:hAnsi="Helvetica"/>
          <w:color w:val="000000"/>
          <w:sz w:val="21"/>
          <w:szCs w:val="21"/>
          <w:shd w:val="clear" w:color="auto" w:fill="FFFFFF"/>
        </w:rPr>
        <w:t>variables that yield</w:t>
      </w:r>
      <w:r w:rsidR="009A6A48">
        <w:rPr>
          <w:rFonts w:ascii="Helvetica" w:hAnsi="Helvetica"/>
          <w:color w:val="000000"/>
          <w:sz w:val="21"/>
          <w:szCs w:val="21"/>
          <w:shd w:val="clear" w:color="auto" w:fill="FFFFFF"/>
        </w:rPr>
        <w:t xml:space="preserve"> the best results.</w:t>
      </w:r>
    </w:p>
    <w:p w14:paraId="473842AA" w14:textId="1FFBD83D" w:rsidR="005E51B8" w:rsidRDefault="005E51B8" w:rsidP="005E51B8">
      <w:pPr>
        <w:pStyle w:val="Heading2"/>
      </w:pPr>
      <w:bookmarkStart w:id="13" w:name="_Toc153979461"/>
      <w:bookmarkStart w:id="14" w:name="_Toc15821512"/>
      <w:r>
        <w:t>Data</w:t>
      </w:r>
      <w:bookmarkEnd w:id="13"/>
      <w:r w:rsidR="009A6A48">
        <w:t xml:space="preserve"> </w:t>
      </w:r>
      <w:r>
        <w:t>Manipulation</w:t>
      </w:r>
      <w:bookmarkEnd w:id="14"/>
    </w:p>
    <w:p w14:paraId="54625996" w14:textId="77777777" w:rsidR="005E51B8" w:rsidRDefault="005E51B8" w:rsidP="005E51B8">
      <w:r>
        <w:rPr>
          <w:noProof/>
        </w:rPr>
        <w:drawing>
          <wp:anchor distT="0" distB="0" distL="0" distR="0" simplePos="0" relativeHeight="251661312" behindDoc="0" locked="0" layoutInCell="1" allowOverlap="1" wp14:anchorId="41853F8B" wp14:editId="2FE39994">
            <wp:simplePos x="0" y="0"/>
            <wp:positionH relativeFrom="column">
              <wp:posOffset>2352675</wp:posOffset>
            </wp:positionH>
            <wp:positionV relativeFrom="paragraph">
              <wp:posOffset>36830</wp:posOffset>
            </wp:positionV>
            <wp:extent cx="1429385" cy="840740"/>
            <wp:effectExtent l="0" t="0" r="0" b="0"/>
            <wp:wrapTopAndBottom/>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15"/>
                    <a:stretch>
                      <a:fillRect/>
                    </a:stretch>
                  </pic:blipFill>
                  <pic:spPr bwMode="auto">
                    <a:xfrm>
                      <a:off x="0" y="0"/>
                      <a:ext cx="1429385" cy="840740"/>
                    </a:xfrm>
                    <a:prstGeom prst="rect">
                      <a:avLst/>
                    </a:prstGeom>
                  </pic:spPr>
                </pic:pic>
              </a:graphicData>
            </a:graphic>
          </wp:anchor>
        </w:drawing>
      </w:r>
      <w:r>
        <w:t xml:space="preserve">Using the build in function, </w:t>
      </w:r>
      <w:proofErr w:type="spellStart"/>
      <w:proofErr w:type="gramStart"/>
      <w:r>
        <w:t>isnull</w:t>
      </w:r>
      <w:proofErr w:type="spellEnd"/>
      <w:r>
        <w:t>(</w:t>
      </w:r>
      <w:proofErr w:type="gramEnd"/>
      <w:r>
        <w:t>), we verified that there are no missing data or bad data. We see that there are no null data in the data set</w:t>
      </w:r>
    </w:p>
    <w:p w14:paraId="5C13A38F" w14:textId="77777777" w:rsidR="005E51B8" w:rsidRDefault="005E51B8" w:rsidP="005E51B8"/>
    <w:p w14:paraId="79856807" w14:textId="2658A8CF" w:rsidR="005E51B8" w:rsidRDefault="005E51B8" w:rsidP="005E51B8">
      <w:r>
        <w:lastRenderedPageBreak/>
        <w:t xml:space="preserve">In the next step, we dropped </w:t>
      </w:r>
      <w:proofErr w:type="spellStart"/>
      <w:r>
        <w:t>CustomerID</w:t>
      </w:r>
      <w:proofErr w:type="spellEnd"/>
      <w:r>
        <w:t>. It is just a unique id for each customer and therefore will not impact customer’s spending score.</w:t>
      </w:r>
    </w:p>
    <w:p w14:paraId="0441F8C2" w14:textId="3250D1AF" w:rsidR="005E51B8" w:rsidRDefault="005E51B8" w:rsidP="005E51B8">
      <w:r>
        <w:t>Since Gender is a categorical string data, it needs to</w:t>
      </w:r>
      <w:r w:rsidR="009A6A48">
        <w:t xml:space="preserve"> be</w:t>
      </w:r>
      <w:r>
        <w:t xml:space="preserve"> transformed before it can be used in data analysis. Therefore, we generated a new attribute, </w:t>
      </w:r>
      <w:proofErr w:type="spellStart"/>
      <w:r>
        <w:t>GenderGroup</w:t>
      </w:r>
      <w:proofErr w:type="spellEnd"/>
      <w:r>
        <w:t>, by mapping 0 for female customers and 1 for male customers.</w:t>
      </w:r>
    </w:p>
    <w:p w14:paraId="79889B7A" w14:textId="54E0B4ED" w:rsidR="00B77BA6" w:rsidRPr="00264015" w:rsidRDefault="005E51B8" w:rsidP="00B77BA6">
      <w:pPr>
        <w:rPr>
          <w:highlight w:val="yellow"/>
        </w:rPr>
      </w:pPr>
      <w:r>
        <w:t xml:space="preserve">We then ran OLS regression to check which attributes can be dropped. This is done to further refine the list of attributes in order to make </w:t>
      </w:r>
      <w:r w:rsidR="00264015">
        <w:t>the</w:t>
      </w:r>
      <w:r>
        <w:t xml:space="preserve"> best model.</w:t>
      </w:r>
    </w:p>
    <w:p w14:paraId="785A2A4C" w14:textId="70A217DD" w:rsidR="007554B9" w:rsidRPr="007554B9" w:rsidRDefault="00D72AD9" w:rsidP="00D3193D">
      <w:pPr>
        <w:pStyle w:val="Heading3"/>
      </w:pPr>
      <w:bookmarkStart w:id="15" w:name="_Toc15821513"/>
      <w:r>
        <w:t xml:space="preserve">OLS Regression on </w:t>
      </w:r>
      <w:r w:rsidR="00CB1C29">
        <w:t>in</w:t>
      </w:r>
      <w:r w:rsidR="000C70E9">
        <w:t>i</w:t>
      </w:r>
      <w:r w:rsidR="00CB1C29">
        <w:t>tial</w:t>
      </w:r>
      <w:r>
        <w:t xml:space="preserve"> dataset:</w:t>
      </w:r>
      <w:bookmarkEnd w:id="15"/>
    </w:p>
    <w:p w14:paraId="08EEC684" w14:textId="0CE0F0AE" w:rsidR="00D72AD9" w:rsidRPr="00E62E97" w:rsidRDefault="00D72AD9" w:rsidP="00D72AD9">
      <w:pPr>
        <w:rPr>
          <w:b/>
          <w:bCs/>
        </w:rPr>
      </w:pPr>
      <w:r w:rsidRPr="00E62E97">
        <w:rPr>
          <w:b/>
          <w:bCs/>
        </w:rPr>
        <w:t>Running OLS Regression on Annual Income, Age and Gender excluding intercept</w:t>
      </w:r>
    </w:p>
    <w:p w14:paraId="596BF9EE" w14:textId="4829DC21" w:rsidR="00D72AD9" w:rsidRPr="00D72AD9" w:rsidRDefault="00D72AD9" w:rsidP="00D72AD9">
      <w:r w:rsidRPr="00E62E97">
        <w:rPr>
          <w:b/>
          <w:bCs/>
        </w:rPr>
        <w:t>Using the Formula</w:t>
      </w:r>
      <w:r>
        <w:t xml:space="preserve">: </w:t>
      </w:r>
      <w:proofErr w:type="spellStart"/>
      <w:r w:rsidRPr="00D72AD9">
        <w:t>Spending_Score</w:t>
      </w:r>
      <w:proofErr w:type="spellEnd"/>
      <w:r w:rsidRPr="00D72AD9">
        <w:t xml:space="preserve"> ~ </w:t>
      </w:r>
      <w:proofErr w:type="spellStart"/>
      <w:r w:rsidRPr="00D72AD9">
        <w:t>Annual_Income</w:t>
      </w:r>
      <w:proofErr w:type="spellEnd"/>
      <w:r w:rsidRPr="00D72AD9">
        <w:t xml:space="preserve"> + Age + Gender-1</w:t>
      </w:r>
    </w:p>
    <w:p w14:paraId="2F010A11" w14:textId="77777777" w:rsidR="006604B6" w:rsidRDefault="003B182A" w:rsidP="006604B6">
      <w:pPr>
        <w:keepNext/>
        <w:jc w:val="center"/>
      </w:pPr>
      <w:r>
        <w:rPr>
          <w:noProof/>
        </w:rPr>
        <w:drawing>
          <wp:inline distT="0" distB="0" distL="0" distR="0" wp14:anchorId="11F7EC2C" wp14:editId="0AECB191">
            <wp:extent cx="4171950" cy="46874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4486" cy="4690252"/>
                    </a:xfrm>
                    <a:prstGeom prst="rect">
                      <a:avLst/>
                    </a:prstGeom>
                  </pic:spPr>
                </pic:pic>
              </a:graphicData>
            </a:graphic>
          </wp:inline>
        </w:drawing>
      </w:r>
    </w:p>
    <w:p w14:paraId="06037456" w14:textId="15539DD7" w:rsidR="003B182A" w:rsidRDefault="006604B6" w:rsidP="006604B6">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6</w:t>
      </w:r>
      <w:r w:rsidR="00604EFA">
        <w:rPr>
          <w:noProof/>
        </w:rPr>
        <w:fldChar w:fldCharType="end"/>
      </w:r>
      <w:r>
        <w:t>: OLS Regression Results on Original Dataset</w:t>
      </w:r>
      <w:r w:rsidR="00E62E97">
        <w:t xml:space="preserve"> without Intercept</w:t>
      </w:r>
    </w:p>
    <w:p w14:paraId="1CC2C5BC" w14:textId="3564C3C5" w:rsidR="00E62E97" w:rsidRDefault="00E62E97" w:rsidP="003B182A"/>
    <w:p w14:paraId="75B729F7" w14:textId="77777777" w:rsidR="00D17413" w:rsidRDefault="00D17413" w:rsidP="003B182A"/>
    <w:p w14:paraId="60835CB8" w14:textId="31F72F9A" w:rsidR="00C559A9" w:rsidRPr="00CB1C29" w:rsidRDefault="00CB1C29" w:rsidP="003B182A">
      <w:pPr>
        <w:rPr>
          <w:b/>
          <w:bCs/>
          <w:lang w:val="en-CA"/>
        </w:rPr>
      </w:pPr>
      <w:r w:rsidRPr="00CB1C29">
        <w:rPr>
          <w:b/>
          <w:bCs/>
          <w:lang w:val="en-CA"/>
        </w:rPr>
        <w:t>Interpretations:</w:t>
      </w:r>
    </w:p>
    <w:p w14:paraId="7402D91B" w14:textId="3285F129" w:rsidR="003B182A" w:rsidRPr="007554B9" w:rsidRDefault="003B182A" w:rsidP="007554B9">
      <w:pPr>
        <w:pStyle w:val="ListParagraph"/>
        <w:numPr>
          <w:ilvl w:val="0"/>
          <w:numId w:val="33"/>
        </w:numPr>
        <w:rPr>
          <w:lang w:val="en-CA"/>
        </w:rPr>
      </w:pPr>
      <w:r w:rsidRPr="007554B9">
        <w:rPr>
          <w:lang w:val="en-CA"/>
        </w:rPr>
        <w:t>No clear linear relationship</w:t>
      </w:r>
      <w:r w:rsidR="00CB1C29" w:rsidRPr="007554B9">
        <w:rPr>
          <w:lang w:val="en-CA"/>
        </w:rPr>
        <w:t xml:space="preserve"> can be seen</w:t>
      </w:r>
      <w:r w:rsidRPr="007554B9">
        <w:rPr>
          <w:lang w:val="en-CA"/>
        </w:rPr>
        <w:t xml:space="preserve"> between the spending score and independent variables</w:t>
      </w:r>
      <w:r w:rsidR="00CB1C29" w:rsidRPr="007554B9">
        <w:rPr>
          <w:lang w:val="en-CA"/>
        </w:rPr>
        <w:t>,</w:t>
      </w:r>
      <w:r w:rsidRPr="007554B9">
        <w:rPr>
          <w:lang w:val="en-CA"/>
        </w:rPr>
        <w:t xml:space="preserve"> </w:t>
      </w:r>
      <w:proofErr w:type="spellStart"/>
      <w:r w:rsidRPr="007554B9">
        <w:rPr>
          <w:lang w:val="en-CA"/>
        </w:rPr>
        <w:t>annual_income</w:t>
      </w:r>
      <w:proofErr w:type="spellEnd"/>
      <w:r w:rsidRPr="007554B9">
        <w:rPr>
          <w:lang w:val="en-CA"/>
        </w:rPr>
        <w:t xml:space="preserve"> and age. </w:t>
      </w:r>
    </w:p>
    <w:p w14:paraId="2C4FCA62" w14:textId="45112043" w:rsidR="003B182A" w:rsidRPr="007554B9" w:rsidRDefault="003B182A" w:rsidP="007554B9">
      <w:pPr>
        <w:pStyle w:val="ListParagraph"/>
        <w:numPr>
          <w:ilvl w:val="0"/>
          <w:numId w:val="33"/>
        </w:numPr>
        <w:rPr>
          <w:lang w:val="en-CA"/>
        </w:rPr>
      </w:pPr>
      <w:r w:rsidRPr="007554B9">
        <w:rPr>
          <w:lang w:val="en-CA"/>
        </w:rPr>
        <w:lastRenderedPageBreak/>
        <w:t xml:space="preserve">A single linear multivariate regression that models the relationship between the dependent variable and the independent variables returns a low R-squared at around </w:t>
      </w:r>
      <w:r w:rsidR="00C559A9" w:rsidRPr="007554B9">
        <w:rPr>
          <w:lang w:val="en-CA"/>
        </w:rPr>
        <w:t>69.7</w:t>
      </w:r>
      <w:r w:rsidRPr="007554B9">
        <w:rPr>
          <w:lang w:val="en-CA"/>
        </w:rPr>
        <w:t>%</w:t>
      </w:r>
    </w:p>
    <w:p w14:paraId="05F9A798" w14:textId="0A653F2C" w:rsidR="007554B9" w:rsidRDefault="007554B9" w:rsidP="007554B9">
      <w:pPr>
        <w:pStyle w:val="ListParagraph"/>
        <w:numPr>
          <w:ilvl w:val="0"/>
          <w:numId w:val="33"/>
        </w:numPr>
      </w:pPr>
      <w:r w:rsidRPr="006604B6">
        <w:t>p-value for Gender</w:t>
      </w:r>
      <w:r>
        <w:t xml:space="preserve"> </w:t>
      </w:r>
      <w:r w:rsidRPr="006604B6">
        <w:t xml:space="preserve">Group is high (&gt;0.05) showing that </w:t>
      </w:r>
      <w:r>
        <w:t xml:space="preserve">changes in predictor variable (Gender Group) are not associated with changes in the response variable (spending score). Since, Gender Group </w:t>
      </w:r>
      <w:r w:rsidRPr="006604B6">
        <w:t>is not a significant factor for the change in spending score</w:t>
      </w:r>
      <w:r>
        <w:t>, w</w:t>
      </w:r>
      <w:r w:rsidRPr="006604B6">
        <w:t xml:space="preserve">e </w:t>
      </w:r>
      <w:r>
        <w:t>will rerun the model after</w:t>
      </w:r>
      <w:r w:rsidRPr="006604B6">
        <w:t xml:space="preserve"> dro</w:t>
      </w:r>
      <w:r>
        <w:t>p</w:t>
      </w:r>
      <w:r w:rsidRPr="006604B6">
        <w:t>p</w:t>
      </w:r>
      <w:r>
        <w:t>ing</w:t>
      </w:r>
      <w:r w:rsidRPr="006604B6">
        <w:t xml:space="preserve"> </w:t>
      </w:r>
      <w:proofErr w:type="spellStart"/>
      <w:r w:rsidRPr="006604B6">
        <w:t>GenderGroup</w:t>
      </w:r>
      <w:proofErr w:type="spellEnd"/>
      <w:r w:rsidRPr="006604B6">
        <w:t xml:space="preserve"> from our model.</w:t>
      </w:r>
    </w:p>
    <w:p w14:paraId="0C13E8E6" w14:textId="36159E18" w:rsidR="003B182A" w:rsidRDefault="00CB1C29" w:rsidP="007554B9">
      <w:pPr>
        <w:pStyle w:val="ListParagraph"/>
        <w:numPr>
          <w:ilvl w:val="0"/>
          <w:numId w:val="33"/>
        </w:numPr>
        <w:rPr>
          <w:lang w:val="en-CA"/>
        </w:rPr>
      </w:pPr>
      <w:r w:rsidRPr="007554B9">
        <w:rPr>
          <w:lang w:val="en-CA"/>
        </w:rPr>
        <w:t>I</w:t>
      </w:r>
      <w:r w:rsidR="003B182A" w:rsidRPr="007554B9">
        <w:rPr>
          <w:lang w:val="en-CA"/>
        </w:rPr>
        <w:t xml:space="preserve">ntercept </w:t>
      </w:r>
      <w:r w:rsidRPr="007554B9">
        <w:rPr>
          <w:lang w:val="en-CA"/>
        </w:rPr>
        <w:t>can</w:t>
      </w:r>
      <w:r w:rsidR="003B182A" w:rsidRPr="007554B9">
        <w:rPr>
          <w:lang w:val="en-CA"/>
        </w:rPr>
        <w:t xml:space="preserve"> be excluded as no annual income suggests no spending power/score. </w:t>
      </w:r>
    </w:p>
    <w:p w14:paraId="09D7F300" w14:textId="77777777" w:rsidR="007554B9" w:rsidRPr="00D72AD9" w:rsidRDefault="007554B9" w:rsidP="007554B9">
      <w:pPr>
        <w:pStyle w:val="Heading4"/>
      </w:pPr>
      <w:r w:rsidRPr="00D72AD9">
        <w:t>Excluding Intercept</w:t>
      </w:r>
    </w:p>
    <w:p w14:paraId="23C862AF" w14:textId="2A4778E1" w:rsidR="00D17413" w:rsidRPr="007554B9" w:rsidRDefault="007554B9" w:rsidP="007554B9">
      <w:r>
        <w:t>We will exclude the intercept from our models, as we can safely say that at 0 on the x-axis for the predictor variables (Annual Income, Age and Gender) the response variable on Y-axis i.e. spending score will be 0.</w:t>
      </w:r>
    </w:p>
    <w:p w14:paraId="3BBFC50E" w14:textId="2F41E919" w:rsidR="009D6823" w:rsidRDefault="009D6823" w:rsidP="001E46EE">
      <w:pPr>
        <w:pStyle w:val="Heading3"/>
        <w:rPr>
          <w:lang w:val="en-CA"/>
        </w:rPr>
      </w:pPr>
      <w:bookmarkStart w:id="16" w:name="_Toc15821514"/>
      <w:r>
        <w:rPr>
          <w:lang w:val="en-CA"/>
        </w:rPr>
        <w:t>Age Grouping</w:t>
      </w:r>
      <w:bookmarkEnd w:id="16"/>
    </w:p>
    <w:p w14:paraId="5622CD40" w14:textId="638C1D20" w:rsidR="007554B9" w:rsidRDefault="009D6823" w:rsidP="00B972A7">
      <w:pPr>
        <w:spacing w:after="240"/>
        <w:rPr>
          <w:lang w:val="en-CA"/>
        </w:rPr>
      </w:pPr>
      <w:r w:rsidRPr="009D6823">
        <w:rPr>
          <w:lang w:val="en-CA"/>
        </w:rPr>
        <w:t>We will divide the data into age groups</w:t>
      </w:r>
      <w:r>
        <w:rPr>
          <w:lang w:val="en-CA"/>
        </w:rPr>
        <w:t xml:space="preserve"> </w:t>
      </w:r>
      <w:r w:rsidRPr="009D6823">
        <w:rPr>
          <w:lang w:val="en-CA"/>
        </w:rPr>
        <w:t xml:space="preserve">and try to run regression analysis for each age group. </w:t>
      </w:r>
      <w:r w:rsidR="001E46EE">
        <w:rPr>
          <w:lang w:val="en-CA"/>
        </w:rPr>
        <w:t>This is</w:t>
      </w:r>
      <w:r w:rsidRPr="009D6823">
        <w:rPr>
          <w:lang w:val="en-CA"/>
        </w:rPr>
        <w:t xml:space="preserve"> do</w:t>
      </w:r>
      <w:r w:rsidR="001E46EE">
        <w:rPr>
          <w:lang w:val="en-CA"/>
        </w:rPr>
        <w:t>ne</w:t>
      </w:r>
      <w:r w:rsidRPr="009D6823">
        <w:rPr>
          <w:lang w:val="en-CA"/>
        </w:rPr>
        <w:t xml:space="preserve"> this to find out which age group has more significant effect on the spending score</w:t>
      </w:r>
      <w:r>
        <w:rPr>
          <w:lang w:val="en-CA"/>
        </w:rPr>
        <w:t>.</w:t>
      </w:r>
    </w:p>
    <w:p w14:paraId="422628B6" w14:textId="1028E107"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4D75AE" w14:textId="77777777" w:rsidR="007554B9" w:rsidRDefault="007554B9" w:rsidP="009D6823">
      <w:pPr>
        <w:rPr>
          <w:lang w:val="en-CA"/>
        </w:rPr>
      </w:pP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7"/>
                    <a:stretch>
                      <a:fillRect/>
                    </a:stretch>
                  </pic:blipFill>
                  <pic:spPr>
                    <a:xfrm>
                      <a:off x="0" y="0"/>
                      <a:ext cx="4671465" cy="1508891"/>
                    </a:xfrm>
                    <a:prstGeom prst="rect">
                      <a:avLst/>
                    </a:prstGeom>
                  </pic:spPr>
                </pic:pic>
              </a:graphicData>
            </a:graphic>
          </wp:inline>
        </w:drawing>
      </w:r>
    </w:p>
    <w:p w14:paraId="002E6366" w14:textId="1D2B07AD" w:rsidR="009D6823" w:rsidRPr="009D6823" w:rsidRDefault="009D6823" w:rsidP="009D6823">
      <w:pPr>
        <w:pStyle w:val="Caption"/>
        <w:jc w:val="center"/>
        <w:rPr>
          <w:lang w:val="en-CA"/>
        </w:rPr>
      </w:pPr>
      <w:r>
        <w:t xml:space="preserve">Figure </w:t>
      </w:r>
      <w:r w:rsidR="00604EFA">
        <w:fldChar w:fldCharType="begin"/>
      </w:r>
      <w:r w:rsidR="00604EFA">
        <w:instrText xml:space="preserve"> SEQ Figure \* ARABIC </w:instrText>
      </w:r>
      <w:r w:rsidR="00604EFA">
        <w:fldChar w:fldCharType="separate"/>
      </w:r>
      <w:r w:rsidR="005340EA">
        <w:rPr>
          <w:noProof/>
        </w:rPr>
        <w:t>7</w:t>
      </w:r>
      <w:r w:rsidR="00604EFA">
        <w:rPr>
          <w:noProof/>
        </w:rPr>
        <w:fldChar w:fldCharType="end"/>
      </w:r>
      <w:r>
        <w:t>: Dataset snippet after age grouping</w:t>
      </w:r>
    </w:p>
    <w:p w14:paraId="5F034EC6" w14:textId="1B46BECE" w:rsidR="00E523C3" w:rsidRDefault="0054346C" w:rsidP="0054346C">
      <w:pPr>
        <w:pStyle w:val="Heading1"/>
      </w:pPr>
      <w:bookmarkStart w:id="17" w:name="_Toc15821515"/>
      <w:r>
        <w:lastRenderedPageBreak/>
        <w:t>Model Building</w:t>
      </w:r>
      <w:bookmarkEnd w:id="17"/>
    </w:p>
    <w:p w14:paraId="0412A9B3" w14:textId="7B37723F" w:rsidR="0054346C" w:rsidRPr="0054346C" w:rsidRDefault="00E63470" w:rsidP="00E63470">
      <w:pPr>
        <w:pStyle w:val="Heading2"/>
      </w:pPr>
      <w:bookmarkStart w:id="18" w:name="_Toc15821516"/>
      <w:r>
        <w:t xml:space="preserve">Model I: </w:t>
      </w:r>
      <w:r w:rsidR="0054346C">
        <w:t>OLS with Forward Selection</w:t>
      </w:r>
      <w:bookmarkEnd w:id="18"/>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665CA366" w:rsidR="0054346C" w:rsidRDefault="0054346C" w:rsidP="0054346C">
      <w:r>
        <w:t xml:space="preserve">We begin with only an intercept. We test the various variables that may be relevant, and the ‘best’ variable—where “best” is determined by a </w:t>
      </w:r>
      <w:proofErr w:type="gramStart"/>
      <w:r>
        <w:t>pre-</w:t>
      </w:r>
      <w:r w:rsidR="00E63470" w:rsidRPr="00E63470">
        <w:t xml:space="preserve"> </w:t>
      </w:r>
      <w:r w:rsidR="00E63470">
        <w:t xml:space="preserve">defined </w:t>
      </w:r>
      <w:r>
        <w:t>criteria</w:t>
      </w:r>
      <w:proofErr w:type="gramEnd"/>
      <w:r>
        <w:t>—is added to the model.</w:t>
      </w:r>
    </w:p>
    <w:p w14:paraId="0E04136D" w14:textId="50EBCC90" w:rsidR="0054346C" w:rsidRDefault="0054346C" w:rsidP="0071315A">
      <w:r>
        <w:t>As the model continues to improve (per that same criteria) we continue the process, adding in one variable at a time and testing at each step. Once the model no longer improves with adding more variables, we stop the process.</w:t>
      </w:r>
    </w:p>
    <w:p w14:paraId="30F4FBE8" w14:textId="22A930DA" w:rsidR="00D3193D" w:rsidRDefault="0054346C" w:rsidP="0071315A">
      <w:r>
        <w:t>As descri</w:t>
      </w:r>
      <w:r w:rsidR="009A6A48">
        <w:t>b</w:t>
      </w:r>
      <w:r>
        <w:t>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FDBD04D" w14:textId="0C64121D" w:rsidR="00D3193D" w:rsidRDefault="00D3193D" w:rsidP="00D3193D">
      <w:pPr>
        <w:pStyle w:val="Heading3"/>
      </w:pPr>
      <w:bookmarkStart w:id="19" w:name="_Toc15821517"/>
      <w:r w:rsidRPr="00D3193D">
        <w:t>Predicted Spending Score VS Actual Spending Score</w:t>
      </w:r>
      <w:bookmarkEnd w:id="19"/>
    </w:p>
    <w:p w14:paraId="76179C87" w14:textId="77777777" w:rsidR="00D3193D" w:rsidRPr="00D3193D" w:rsidRDefault="00D3193D" w:rsidP="00D3193D"/>
    <w:p w14:paraId="5CF3EABB" w14:textId="77777777" w:rsidR="00D3193D" w:rsidRDefault="00D3193D" w:rsidP="00D3193D">
      <w:pPr>
        <w:keepNext/>
        <w:jc w:val="center"/>
      </w:pPr>
      <w:r>
        <w:rPr>
          <w:noProof/>
        </w:rPr>
        <w:drawing>
          <wp:inline distT="0" distB="0" distL="0" distR="0" wp14:anchorId="4FECBB55" wp14:editId="30C20511">
            <wp:extent cx="5947426" cy="393382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ed vs Actual plots.PNG"/>
                    <pic:cNvPicPr/>
                  </pic:nvPicPr>
                  <pic:blipFill>
                    <a:blip r:embed="rId18"/>
                    <a:stretch>
                      <a:fillRect/>
                    </a:stretch>
                  </pic:blipFill>
                  <pic:spPr>
                    <a:xfrm>
                      <a:off x="0" y="0"/>
                      <a:ext cx="5949297" cy="3935063"/>
                    </a:xfrm>
                    <a:prstGeom prst="rect">
                      <a:avLst/>
                    </a:prstGeom>
                  </pic:spPr>
                </pic:pic>
              </a:graphicData>
            </a:graphic>
          </wp:inline>
        </w:drawing>
      </w:r>
    </w:p>
    <w:p w14:paraId="07E0F8C7" w14:textId="0904C3B5" w:rsidR="00B972A7" w:rsidRDefault="00D3193D" w:rsidP="00B972A7">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8</w:t>
      </w:r>
      <w:r w:rsidR="00604EFA">
        <w:rPr>
          <w:noProof/>
        </w:rPr>
        <w:fldChar w:fldCharType="end"/>
      </w:r>
      <w:r>
        <w:t>: Predicted vs Actual Spending Score</w:t>
      </w:r>
    </w:p>
    <w:p w14:paraId="3C0865AA" w14:textId="75C9AA6F" w:rsidR="00B972A7" w:rsidRDefault="00B972A7" w:rsidP="00B972A7">
      <w:pPr>
        <w:pStyle w:val="Heading3"/>
      </w:pPr>
      <w:bookmarkStart w:id="20" w:name="_Toc15821518"/>
      <w:proofErr w:type="spellStart"/>
      <w:r>
        <w:lastRenderedPageBreak/>
        <w:t>QQPlots</w:t>
      </w:r>
      <w:proofErr w:type="spellEnd"/>
      <w:r>
        <w:t xml:space="preserve"> for Residuals</w:t>
      </w:r>
      <w:bookmarkEnd w:id="20"/>
    </w:p>
    <w:p w14:paraId="549C6400" w14:textId="0EB541A0" w:rsidR="00B972A7" w:rsidRDefault="00B972A7" w:rsidP="00B972A7"/>
    <w:p w14:paraId="298100D4" w14:textId="77777777" w:rsidR="00B972A7" w:rsidRDefault="00B972A7" w:rsidP="00B972A7">
      <w:pPr>
        <w:keepNext/>
      </w:pPr>
      <w:r>
        <w:rPr>
          <w:noProof/>
        </w:rPr>
        <w:drawing>
          <wp:inline distT="0" distB="0" distL="0" distR="0" wp14:anchorId="62DF3AE3" wp14:editId="15864314">
            <wp:extent cx="6309360" cy="413893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Plots.PNG"/>
                    <pic:cNvPicPr/>
                  </pic:nvPicPr>
                  <pic:blipFill>
                    <a:blip r:embed="rId19"/>
                    <a:stretch>
                      <a:fillRect/>
                    </a:stretch>
                  </pic:blipFill>
                  <pic:spPr>
                    <a:xfrm>
                      <a:off x="0" y="0"/>
                      <a:ext cx="6309360" cy="4138930"/>
                    </a:xfrm>
                    <a:prstGeom prst="rect">
                      <a:avLst/>
                    </a:prstGeom>
                  </pic:spPr>
                </pic:pic>
              </a:graphicData>
            </a:graphic>
          </wp:inline>
        </w:drawing>
      </w:r>
    </w:p>
    <w:p w14:paraId="5AA340A2" w14:textId="3879F985" w:rsidR="00B972A7" w:rsidRDefault="00B972A7" w:rsidP="00B972A7">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9</w:t>
      </w:r>
      <w:r w:rsidR="00604EFA">
        <w:rPr>
          <w:noProof/>
        </w:rPr>
        <w:fldChar w:fldCharType="end"/>
      </w:r>
      <w:r>
        <w:t xml:space="preserve">: </w:t>
      </w:r>
      <w:proofErr w:type="spellStart"/>
      <w:r w:rsidR="003516A4">
        <w:t>QQplot</w:t>
      </w:r>
      <w:proofErr w:type="spellEnd"/>
      <w:r w:rsidR="003516A4">
        <w:t xml:space="preserve"> of Residuals for the 6 Age Groups (OLS)</w:t>
      </w:r>
    </w:p>
    <w:p w14:paraId="3BE64DE8" w14:textId="19B5B5F5" w:rsidR="00B972A7" w:rsidRDefault="00B972A7" w:rsidP="00B972A7">
      <w:r w:rsidRPr="00B972A7">
        <w:t>From the above we can see that the residuals are along the diagonal, which shows normal distribution of residuals. The residuals are nearly normally distributed &amp; centered on 0</w:t>
      </w:r>
      <w:r>
        <w:t>.</w:t>
      </w:r>
    </w:p>
    <w:p w14:paraId="366E26C1" w14:textId="10E2765C" w:rsidR="009D6823" w:rsidRPr="009D6823" w:rsidRDefault="00B972A7" w:rsidP="00B972A7">
      <w:pPr>
        <w:pStyle w:val="Heading2"/>
      </w:pPr>
      <w:bookmarkStart w:id="21" w:name="_Toc15821519"/>
      <w:r>
        <w:t xml:space="preserve">Model I: </w:t>
      </w:r>
      <w:r w:rsidR="009D6823" w:rsidRPr="009D6823">
        <w:t>Results of regression analysis</w:t>
      </w:r>
      <w:r w:rsidR="009D6823">
        <w:t xml:space="preserve"> (OLS with Forward Selection)</w:t>
      </w:r>
      <w:r w:rsidR="009D6823" w:rsidRPr="009D6823">
        <w:t>:</w:t>
      </w:r>
      <w:bookmarkEnd w:id="21"/>
    </w:p>
    <w:tbl>
      <w:tblPr>
        <w:tblStyle w:val="TableGrid"/>
        <w:tblW w:w="5000" w:type="pct"/>
        <w:jc w:val="center"/>
        <w:tblLook w:val="04A0" w:firstRow="1" w:lastRow="0" w:firstColumn="1" w:lastColumn="0" w:noHBand="0" w:noVBand="1"/>
      </w:tblPr>
      <w:tblGrid>
        <w:gridCol w:w="1310"/>
        <w:gridCol w:w="3617"/>
        <w:gridCol w:w="107"/>
        <w:gridCol w:w="3510"/>
        <w:gridCol w:w="1382"/>
      </w:tblGrid>
      <w:tr w:rsidR="003B182A" w:rsidRPr="00DE3C7F" w14:paraId="54744BB0" w14:textId="77777777" w:rsidTr="00DE3C7F">
        <w:trPr>
          <w:cnfStyle w:val="100000000000" w:firstRow="1" w:lastRow="0" w:firstColumn="0" w:lastColumn="0" w:oddVBand="0" w:evenVBand="0" w:oddHBand="0" w:evenHBand="0" w:firstRowFirstColumn="0" w:firstRowLastColumn="0" w:lastRowFirstColumn="0" w:lastRowLastColumn="0"/>
          <w:trHeight w:val="75"/>
          <w:jc w:val="center"/>
        </w:trPr>
        <w:tc>
          <w:tcPr>
            <w:tcW w:w="660" w:type="pct"/>
          </w:tcPr>
          <w:p w14:paraId="757AEC77" w14:textId="77777777" w:rsidR="003B182A" w:rsidRPr="00DE3C7F" w:rsidRDefault="003B182A" w:rsidP="004F676A">
            <w:pPr>
              <w:rPr>
                <w:sz w:val="20"/>
              </w:rPr>
            </w:pPr>
            <w:r w:rsidRPr="00DE3C7F">
              <w:rPr>
                <w:sz w:val="20"/>
              </w:rPr>
              <w:t>Age Group</w:t>
            </w:r>
          </w:p>
        </w:tc>
        <w:tc>
          <w:tcPr>
            <w:tcW w:w="3644" w:type="pct"/>
            <w:gridSpan w:val="3"/>
          </w:tcPr>
          <w:p w14:paraId="07CE92DC" w14:textId="5103AD76" w:rsidR="003B182A" w:rsidRPr="00DE3C7F" w:rsidRDefault="003B182A" w:rsidP="004F676A">
            <w:pPr>
              <w:rPr>
                <w:sz w:val="20"/>
              </w:rPr>
            </w:pPr>
            <w:r w:rsidRPr="00DE3C7F">
              <w:rPr>
                <w:sz w:val="20"/>
              </w:rPr>
              <w:t>Regression</w:t>
            </w:r>
            <w:r w:rsidR="009D6823" w:rsidRPr="00DE3C7F">
              <w:rPr>
                <w:sz w:val="20"/>
              </w:rPr>
              <w:t xml:space="preserve"> Equation</w:t>
            </w:r>
          </w:p>
        </w:tc>
        <w:tc>
          <w:tcPr>
            <w:tcW w:w="696" w:type="pct"/>
          </w:tcPr>
          <w:p w14:paraId="1AE4BEB1" w14:textId="3B058148" w:rsidR="003B182A" w:rsidRPr="00DE3C7F" w:rsidRDefault="003B182A" w:rsidP="00DE3C7F">
            <w:pPr>
              <w:rPr>
                <w:sz w:val="20"/>
              </w:rPr>
            </w:pPr>
            <w:r w:rsidRPr="00DE3C7F">
              <w:rPr>
                <w:sz w:val="20"/>
              </w:rPr>
              <w:t>R-</w:t>
            </w:r>
            <w:r w:rsidR="00DE3C7F">
              <w:rPr>
                <w:sz w:val="20"/>
              </w:rPr>
              <w:t>S</w:t>
            </w:r>
            <w:r w:rsidRPr="00DE3C7F">
              <w:rPr>
                <w:sz w:val="20"/>
              </w:rPr>
              <w:t>quared</w:t>
            </w:r>
          </w:p>
        </w:tc>
      </w:tr>
      <w:tr w:rsidR="00DE3C7F" w:rsidRPr="00DE3C7F" w14:paraId="4399923B" w14:textId="77777777" w:rsidTr="00DE3C7F">
        <w:trPr>
          <w:trHeight w:val="186"/>
          <w:jc w:val="center"/>
        </w:trPr>
        <w:tc>
          <w:tcPr>
            <w:tcW w:w="660" w:type="pct"/>
            <w:vMerge w:val="restart"/>
          </w:tcPr>
          <w:p w14:paraId="0C889268" w14:textId="77777777" w:rsidR="00DE3C7F" w:rsidRPr="00DE3C7F" w:rsidRDefault="00DE3C7F" w:rsidP="004F676A">
            <w:pPr>
              <w:rPr>
                <w:sz w:val="20"/>
              </w:rPr>
            </w:pPr>
            <w:r w:rsidRPr="00DE3C7F">
              <w:rPr>
                <w:sz w:val="20"/>
              </w:rPr>
              <w:t>Below 25</w:t>
            </w:r>
          </w:p>
        </w:tc>
        <w:tc>
          <w:tcPr>
            <w:tcW w:w="3644" w:type="pct"/>
            <w:gridSpan w:val="3"/>
          </w:tcPr>
          <w:p w14:paraId="3FB0C2BA" w14:textId="1B17B24C" w:rsidR="00DE3C7F" w:rsidRPr="00DE3C7F" w:rsidRDefault="00DE3C7F" w:rsidP="00DE3C7F">
            <w:pPr>
              <w:rPr>
                <w:sz w:val="20"/>
              </w:rPr>
            </w:pPr>
            <w:proofErr w:type="spellStart"/>
            <w:r w:rsidRPr="00DE3C7F">
              <w:rPr>
                <w:sz w:val="20"/>
              </w:rPr>
              <w:t>Spending_Score</w:t>
            </w:r>
            <w:proofErr w:type="spellEnd"/>
            <w:r w:rsidRPr="00DE3C7F">
              <w:rPr>
                <w:sz w:val="20"/>
              </w:rPr>
              <w:t xml:space="preserve"> = 4.0296 </w:t>
            </w:r>
            <w:r>
              <w:rPr>
                <w:sz w:val="20"/>
              </w:rPr>
              <w:t xml:space="preserve">* </w:t>
            </w:r>
            <w:r w:rsidRPr="00DE3C7F">
              <w:rPr>
                <w:sz w:val="20"/>
              </w:rPr>
              <w:t xml:space="preserve">Age - 0.6769 </w:t>
            </w:r>
            <w:r>
              <w:rPr>
                <w:sz w:val="20"/>
              </w:rPr>
              <w:t xml:space="preserve">* </w:t>
            </w:r>
            <w:proofErr w:type="spellStart"/>
            <w:r w:rsidRPr="00DE3C7F">
              <w:rPr>
                <w:sz w:val="20"/>
              </w:rPr>
              <w:t>Annual_Income</w:t>
            </w:r>
            <w:proofErr w:type="spellEnd"/>
          </w:p>
        </w:tc>
        <w:tc>
          <w:tcPr>
            <w:tcW w:w="696" w:type="pct"/>
            <w:vMerge w:val="restart"/>
          </w:tcPr>
          <w:p w14:paraId="7B2B34E8" w14:textId="77777777" w:rsidR="00DE3C7F" w:rsidRPr="00DE3C7F" w:rsidRDefault="00DE3C7F" w:rsidP="00DE3C7F">
            <w:pPr>
              <w:jc w:val="center"/>
              <w:rPr>
                <w:sz w:val="20"/>
              </w:rPr>
            </w:pPr>
            <w:r w:rsidRPr="00DE3C7F">
              <w:rPr>
                <w:sz w:val="20"/>
              </w:rPr>
              <w:t>89%</w:t>
            </w:r>
          </w:p>
        </w:tc>
      </w:tr>
      <w:tr w:rsidR="00DE3C7F" w:rsidRPr="00DE3C7F" w14:paraId="53728A62" w14:textId="77777777" w:rsidTr="00DE3C7F">
        <w:trPr>
          <w:trHeight w:val="185"/>
          <w:jc w:val="center"/>
        </w:trPr>
        <w:tc>
          <w:tcPr>
            <w:tcW w:w="660" w:type="pct"/>
            <w:vMerge/>
          </w:tcPr>
          <w:p w14:paraId="0B3A22EB" w14:textId="77777777" w:rsidR="00DE3C7F" w:rsidRPr="00DE3C7F" w:rsidRDefault="00DE3C7F" w:rsidP="004F676A">
            <w:pPr>
              <w:rPr>
                <w:sz w:val="20"/>
              </w:rPr>
            </w:pPr>
          </w:p>
        </w:tc>
        <w:tc>
          <w:tcPr>
            <w:tcW w:w="1876" w:type="pct"/>
            <w:gridSpan w:val="2"/>
          </w:tcPr>
          <w:p w14:paraId="2E256F8A" w14:textId="118B9913" w:rsidR="00DE3C7F" w:rsidRPr="00DE3C7F" w:rsidRDefault="00DE3C7F" w:rsidP="00DE3C7F">
            <w:pPr>
              <w:rPr>
                <w:sz w:val="20"/>
              </w:rPr>
            </w:pPr>
            <w:r w:rsidRPr="00DE3C7F">
              <w:rPr>
                <w:sz w:val="20"/>
              </w:rPr>
              <w:t xml:space="preserve">T-Value for Age: 0                  </w:t>
            </w:r>
          </w:p>
        </w:tc>
        <w:tc>
          <w:tcPr>
            <w:tcW w:w="1768" w:type="pct"/>
          </w:tcPr>
          <w:p w14:paraId="505A53D5" w14:textId="6A46DA25" w:rsidR="00DE3C7F" w:rsidRPr="00DE3C7F" w:rsidRDefault="00DE3C7F" w:rsidP="00DE3C7F">
            <w:pPr>
              <w:rPr>
                <w:sz w:val="20"/>
              </w:rPr>
            </w:pPr>
            <w:r w:rsidRPr="00DE3C7F">
              <w:rPr>
                <w:sz w:val="20"/>
              </w:rPr>
              <w:t xml:space="preserve">T-Value for Annual Income: 0                  </w:t>
            </w:r>
          </w:p>
        </w:tc>
        <w:tc>
          <w:tcPr>
            <w:tcW w:w="696" w:type="pct"/>
            <w:vMerge/>
          </w:tcPr>
          <w:p w14:paraId="344EF0A4" w14:textId="77777777" w:rsidR="00DE3C7F" w:rsidRPr="00DE3C7F" w:rsidRDefault="00DE3C7F" w:rsidP="00DE3C7F">
            <w:pPr>
              <w:jc w:val="center"/>
              <w:rPr>
                <w:sz w:val="20"/>
              </w:rPr>
            </w:pPr>
          </w:p>
        </w:tc>
      </w:tr>
      <w:tr w:rsidR="00DE3C7F" w:rsidRPr="00DE3C7F" w14:paraId="35CAE342" w14:textId="77777777" w:rsidTr="00DE3C7F">
        <w:trPr>
          <w:trHeight w:val="153"/>
          <w:jc w:val="center"/>
        </w:trPr>
        <w:tc>
          <w:tcPr>
            <w:tcW w:w="660" w:type="pct"/>
            <w:vMerge w:val="restart"/>
          </w:tcPr>
          <w:p w14:paraId="758BB547" w14:textId="4D4BFBF0" w:rsidR="00DE3C7F" w:rsidRPr="00DE3C7F" w:rsidRDefault="00DE3C7F" w:rsidP="004F676A">
            <w:pPr>
              <w:rPr>
                <w:sz w:val="20"/>
              </w:rPr>
            </w:pPr>
            <w:r w:rsidRPr="00DE3C7F">
              <w:rPr>
                <w:sz w:val="20"/>
              </w:rPr>
              <w:t xml:space="preserve">26 </w:t>
            </w:r>
            <w:r w:rsidR="00E63470">
              <w:rPr>
                <w:sz w:val="20"/>
              </w:rPr>
              <w:t>–</w:t>
            </w:r>
            <w:r w:rsidRPr="00DE3C7F">
              <w:rPr>
                <w:sz w:val="20"/>
              </w:rPr>
              <w:t xml:space="preserve"> 35</w:t>
            </w:r>
          </w:p>
        </w:tc>
        <w:tc>
          <w:tcPr>
            <w:tcW w:w="3644" w:type="pct"/>
            <w:gridSpan w:val="3"/>
          </w:tcPr>
          <w:p w14:paraId="6B062DBB" w14:textId="4603DA2A" w:rsidR="00DE3C7F" w:rsidRPr="00DE3C7F" w:rsidRDefault="00DE3C7F" w:rsidP="00DE3C7F">
            <w:pPr>
              <w:rPr>
                <w:sz w:val="20"/>
              </w:rPr>
            </w:pPr>
            <w:proofErr w:type="spellStart"/>
            <w:r w:rsidRPr="00DE3C7F">
              <w:rPr>
                <w:sz w:val="20"/>
              </w:rPr>
              <w:t>Spending_Score</w:t>
            </w:r>
            <w:proofErr w:type="spellEnd"/>
            <w:r w:rsidRPr="00DE3C7F">
              <w:rPr>
                <w:sz w:val="20"/>
              </w:rPr>
              <w:t xml:space="preserve"> = 1.6762 * Age + 0.1718 * </w:t>
            </w:r>
            <w:proofErr w:type="spellStart"/>
            <w:r w:rsidRPr="00DE3C7F">
              <w:rPr>
                <w:sz w:val="20"/>
              </w:rPr>
              <w:t>Annual_Income</w:t>
            </w:r>
            <w:proofErr w:type="spellEnd"/>
          </w:p>
        </w:tc>
        <w:tc>
          <w:tcPr>
            <w:tcW w:w="696" w:type="pct"/>
            <w:vMerge w:val="restart"/>
          </w:tcPr>
          <w:p w14:paraId="6715437C" w14:textId="77777777" w:rsidR="00DE3C7F" w:rsidRPr="00DE3C7F" w:rsidRDefault="00DE3C7F" w:rsidP="00DE3C7F">
            <w:pPr>
              <w:jc w:val="center"/>
              <w:rPr>
                <w:sz w:val="20"/>
              </w:rPr>
            </w:pPr>
            <w:r w:rsidRPr="00DE3C7F">
              <w:rPr>
                <w:sz w:val="20"/>
              </w:rPr>
              <w:t>86%</w:t>
            </w:r>
          </w:p>
        </w:tc>
      </w:tr>
      <w:tr w:rsidR="00DE3C7F" w:rsidRPr="00DE3C7F" w14:paraId="322C75EA" w14:textId="77777777" w:rsidTr="00DE3C7F">
        <w:trPr>
          <w:trHeight w:val="152"/>
          <w:jc w:val="center"/>
        </w:trPr>
        <w:tc>
          <w:tcPr>
            <w:tcW w:w="660" w:type="pct"/>
            <w:vMerge/>
          </w:tcPr>
          <w:p w14:paraId="01AC56D7" w14:textId="77777777" w:rsidR="00DE3C7F" w:rsidRPr="00DE3C7F" w:rsidRDefault="00DE3C7F" w:rsidP="00DE3C7F">
            <w:pPr>
              <w:rPr>
                <w:sz w:val="20"/>
              </w:rPr>
            </w:pPr>
          </w:p>
        </w:tc>
        <w:tc>
          <w:tcPr>
            <w:tcW w:w="1822" w:type="pct"/>
          </w:tcPr>
          <w:p w14:paraId="323B549F" w14:textId="1195DB8F" w:rsidR="00DE3C7F" w:rsidRPr="00DE3C7F" w:rsidRDefault="00DE3C7F" w:rsidP="00DE3C7F">
            <w:pPr>
              <w:rPr>
                <w:sz w:val="20"/>
              </w:rPr>
            </w:pPr>
            <w:r w:rsidRPr="00DE3C7F">
              <w:rPr>
                <w:sz w:val="20"/>
              </w:rPr>
              <w:t xml:space="preserve">T-Value for Age: 0               </w:t>
            </w:r>
          </w:p>
        </w:tc>
        <w:tc>
          <w:tcPr>
            <w:tcW w:w="1822" w:type="pct"/>
            <w:gridSpan w:val="2"/>
          </w:tcPr>
          <w:p w14:paraId="4B8C2B9B" w14:textId="58E2EE41" w:rsidR="00DE3C7F" w:rsidRPr="00DE3C7F" w:rsidRDefault="00DE3C7F" w:rsidP="00DE3C7F">
            <w:pPr>
              <w:rPr>
                <w:sz w:val="20"/>
              </w:rPr>
            </w:pPr>
            <w:r w:rsidRPr="00DE3C7F">
              <w:rPr>
                <w:sz w:val="20"/>
              </w:rPr>
              <w:t>T-Value for Annual Income: 0</w:t>
            </w:r>
            <w:r>
              <w:rPr>
                <w:sz w:val="20"/>
              </w:rPr>
              <w:t>.11</w:t>
            </w:r>
            <w:r w:rsidRPr="00DE3C7F">
              <w:rPr>
                <w:sz w:val="20"/>
              </w:rPr>
              <w:t xml:space="preserve">          </w:t>
            </w:r>
          </w:p>
        </w:tc>
        <w:tc>
          <w:tcPr>
            <w:tcW w:w="696" w:type="pct"/>
            <w:vMerge/>
          </w:tcPr>
          <w:p w14:paraId="5B71A74F" w14:textId="77777777" w:rsidR="00DE3C7F" w:rsidRPr="00DE3C7F" w:rsidRDefault="00DE3C7F" w:rsidP="00DE3C7F">
            <w:pPr>
              <w:jc w:val="center"/>
              <w:rPr>
                <w:sz w:val="20"/>
              </w:rPr>
            </w:pPr>
          </w:p>
        </w:tc>
      </w:tr>
      <w:tr w:rsidR="00DE3C7F" w:rsidRPr="00DE3C7F" w14:paraId="13484F7C" w14:textId="77777777" w:rsidTr="00DE3C7F">
        <w:trPr>
          <w:trHeight w:val="153"/>
          <w:jc w:val="center"/>
        </w:trPr>
        <w:tc>
          <w:tcPr>
            <w:tcW w:w="660" w:type="pct"/>
            <w:vMerge w:val="restart"/>
          </w:tcPr>
          <w:p w14:paraId="437D3471" w14:textId="4C2DD707" w:rsidR="00DE3C7F" w:rsidRPr="00DE3C7F" w:rsidRDefault="00DE3C7F" w:rsidP="00DE3C7F">
            <w:pPr>
              <w:rPr>
                <w:sz w:val="20"/>
              </w:rPr>
            </w:pPr>
            <w:r w:rsidRPr="00DE3C7F">
              <w:rPr>
                <w:sz w:val="20"/>
              </w:rPr>
              <w:t xml:space="preserve">36 </w:t>
            </w:r>
            <w:r w:rsidR="00E63470">
              <w:rPr>
                <w:sz w:val="20"/>
              </w:rPr>
              <w:t>–</w:t>
            </w:r>
            <w:r w:rsidRPr="00DE3C7F">
              <w:rPr>
                <w:sz w:val="20"/>
              </w:rPr>
              <w:t xml:space="preserve"> 45</w:t>
            </w:r>
          </w:p>
        </w:tc>
        <w:tc>
          <w:tcPr>
            <w:tcW w:w="3644" w:type="pct"/>
            <w:gridSpan w:val="3"/>
          </w:tcPr>
          <w:p w14:paraId="18B04085" w14:textId="4E630EFF" w:rsidR="00DE3C7F" w:rsidRPr="00DE3C7F" w:rsidRDefault="00DE3C7F" w:rsidP="00DE3C7F">
            <w:pPr>
              <w:rPr>
                <w:sz w:val="20"/>
              </w:rPr>
            </w:pPr>
            <w:proofErr w:type="spellStart"/>
            <w:r w:rsidRPr="00DE3C7F">
              <w:rPr>
                <w:sz w:val="20"/>
              </w:rPr>
              <w:t>Spending_Score</w:t>
            </w:r>
            <w:proofErr w:type="spellEnd"/>
            <w:r w:rsidRPr="00DE3C7F">
              <w:rPr>
                <w:sz w:val="20"/>
              </w:rPr>
              <w:t xml:space="preserve"> = 0.5828 * Age + 0.2917 * </w:t>
            </w:r>
            <w:proofErr w:type="spellStart"/>
            <w:r w:rsidRPr="00DE3C7F">
              <w:rPr>
                <w:sz w:val="20"/>
              </w:rPr>
              <w:t>Annual_Income</w:t>
            </w:r>
            <w:proofErr w:type="spellEnd"/>
          </w:p>
        </w:tc>
        <w:tc>
          <w:tcPr>
            <w:tcW w:w="696" w:type="pct"/>
            <w:vMerge w:val="restart"/>
          </w:tcPr>
          <w:p w14:paraId="3CA7FAAB" w14:textId="77777777" w:rsidR="00DE3C7F" w:rsidRPr="00DE3C7F" w:rsidRDefault="00DE3C7F" w:rsidP="00DE3C7F">
            <w:pPr>
              <w:jc w:val="center"/>
              <w:rPr>
                <w:sz w:val="20"/>
              </w:rPr>
            </w:pPr>
            <w:r w:rsidRPr="00DE3C7F">
              <w:rPr>
                <w:sz w:val="20"/>
              </w:rPr>
              <w:t>70%</w:t>
            </w:r>
          </w:p>
        </w:tc>
      </w:tr>
      <w:tr w:rsidR="00DE3C7F" w:rsidRPr="00DE3C7F" w14:paraId="763D4355" w14:textId="77777777" w:rsidTr="00DE3C7F">
        <w:trPr>
          <w:trHeight w:val="152"/>
          <w:jc w:val="center"/>
        </w:trPr>
        <w:tc>
          <w:tcPr>
            <w:tcW w:w="660" w:type="pct"/>
            <w:vMerge/>
          </w:tcPr>
          <w:p w14:paraId="42B15D09" w14:textId="77777777" w:rsidR="00DE3C7F" w:rsidRPr="00DE3C7F" w:rsidRDefault="00DE3C7F" w:rsidP="00DE3C7F">
            <w:pPr>
              <w:rPr>
                <w:sz w:val="20"/>
              </w:rPr>
            </w:pPr>
          </w:p>
        </w:tc>
        <w:tc>
          <w:tcPr>
            <w:tcW w:w="1822" w:type="pct"/>
          </w:tcPr>
          <w:p w14:paraId="1D7C5404" w14:textId="4A3D7E2A" w:rsidR="00DE3C7F" w:rsidRPr="00DE3C7F" w:rsidRDefault="00DE3C7F" w:rsidP="00DE3C7F">
            <w:pPr>
              <w:rPr>
                <w:sz w:val="20"/>
              </w:rPr>
            </w:pPr>
            <w:r w:rsidRPr="00DE3C7F">
              <w:rPr>
                <w:sz w:val="20"/>
              </w:rPr>
              <w:t>T-Value for Age: 0.13</w:t>
            </w:r>
          </w:p>
        </w:tc>
        <w:tc>
          <w:tcPr>
            <w:tcW w:w="1822" w:type="pct"/>
            <w:gridSpan w:val="2"/>
          </w:tcPr>
          <w:p w14:paraId="294AEF73" w14:textId="6E1D48DE" w:rsidR="00DE3C7F" w:rsidRPr="00DE3C7F" w:rsidRDefault="00DE3C7F" w:rsidP="00DE3C7F">
            <w:pPr>
              <w:rPr>
                <w:sz w:val="20"/>
              </w:rPr>
            </w:pPr>
            <w:r w:rsidRPr="00DE3C7F">
              <w:rPr>
                <w:sz w:val="20"/>
              </w:rPr>
              <w:t>T-Value for Annual Income:</w:t>
            </w:r>
            <w:r>
              <w:rPr>
                <w:sz w:val="20"/>
              </w:rPr>
              <w:t xml:space="preserve"> </w:t>
            </w:r>
            <w:r w:rsidRPr="00DE3C7F">
              <w:rPr>
                <w:sz w:val="20"/>
              </w:rPr>
              <w:t>0.15</w:t>
            </w:r>
          </w:p>
        </w:tc>
        <w:tc>
          <w:tcPr>
            <w:tcW w:w="696" w:type="pct"/>
            <w:vMerge/>
          </w:tcPr>
          <w:p w14:paraId="3AD0C5B3" w14:textId="77777777" w:rsidR="00DE3C7F" w:rsidRPr="00DE3C7F" w:rsidRDefault="00DE3C7F" w:rsidP="00DE3C7F">
            <w:pPr>
              <w:jc w:val="center"/>
              <w:rPr>
                <w:sz w:val="20"/>
              </w:rPr>
            </w:pPr>
          </w:p>
        </w:tc>
      </w:tr>
      <w:tr w:rsidR="00DE3C7F" w:rsidRPr="00DE3C7F" w14:paraId="310D3880" w14:textId="77777777" w:rsidTr="00DE3C7F">
        <w:trPr>
          <w:trHeight w:val="153"/>
          <w:jc w:val="center"/>
        </w:trPr>
        <w:tc>
          <w:tcPr>
            <w:tcW w:w="660" w:type="pct"/>
            <w:vMerge w:val="restart"/>
          </w:tcPr>
          <w:p w14:paraId="581E07F6" w14:textId="128E810D" w:rsidR="00DE3C7F" w:rsidRPr="00DE3C7F" w:rsidRDefault="00DE3C7F" w:rsidP="00DE3C7F">
            <w:pPr>
              <w:rPr>
                <w:sz w:val="20"/>
              </w:rPr>
            </w:pPr>
            <w:r w:rsidRPr="00DE3C7F">
              <w:rPr>
                <w:sz w:val="20"/>
              </w:rPr>
              <w:t xml:space="preserve">46 </w:t>
            </w:r>
            <w:r w:rsidR="00E63470">
              <w:rPr>
                <w:sz w:val="20"/>
              </w:rPr>
              <w:t>–</w:t>
            </w:r>
            <w:r w:rsidRPr="00DE3C7F">
              <w:rPr>
                <w:sz w:val="20"/>
              </w:rPr>
              <w:t xml:space="preserve"> 55</w:t>
            </w:r>
          </w:p>
        </w:tc>
        <w:tc>
          <w:tcPr>
            <w:tcW w:w="3644" w:type="pct"/>
            <w:gridSpan w:val="3"/>
          </w:tcPr>
          <w:p w14:paraId="70B3A0EF" w14:textId="2062A52C" w:rsidR="00DE3C7F" w:rsidRPr="00DE3C7F" w:rsidRDefault="00DE3C7F" w:rsidP="00DE3C7F">
            <w:pPr>
              <w:rPr>
                <w:sz w:val="20"/>
              </w:rPr>
            </w:pPr>
            <w:proofErr w:type="spellStart"/>
            <w:r w:rsidRPr="00DE3C7F">
              <w:rPr>
                <w:sz w:val="20"/>
              </w:rPr>
              <w:t>Spending_Score</w:t>
            </w:r>
            <w:proofErr w:type="spellEnd"/>
            <w:r w:rsidRPr="00DE3C7F">
              <w:rPr>
                <w:sz w:val="20"/>
              </w:rPr>
              <w:t xml:space="preserve"> = 0.7401 * Age</w:t>
            </w:r>
          </w:p>
        </w:tc>
        <w:tc>
          <w:tcPr>
            <w:tcW w:w="696" w:type="pct"/>
            <w:vMerge w:val="restart"/>
          </w:tcPr>
          <w:p w14:paraId="3631D6E1" w14:textId="77777777" w:rsidR="00DE3C7F" w:rsidRPr="00DE3C7F" w:rsidRDefault="00DE3C7F" w:rsidP="00DE3C7F">
            <w:pPr>
              <w:jc w:val="center"/>
              <w:rPr>
                <w:sz w:val="20"/>
              </w:rPr>
            </w:pPr>
            <w:r w:rsidRPr="00DE3C7F">
              <w:rPr>
                <w:sz w:val="20"/>
              </w:rPr>
              <w:t>83%</w:t>
            </w:r>
          </w:p>
        </w:tc>
      </w:tr>
      <w:tr w:rsidR="00DE3C7F" w:rsidRPr="00DE3C7F" w14:paraId="5F1E779D" w14:textId="77777777" w:rsidTr="00DE3C7F">
        <w:trPr>
          <w:trHeight w:val="152"/>
          <w:jc w:val="center"/>
        </w:trPr>
        <w:tc>
          <w:tcPr>
            <w:tcW w:w="660" w:type="pct"/>
            <w:vMerge/>
          </w:tcPr>
          <w:p w14:paraId="6C999864" w14:textId="77777777" w:rsidR="00DE3C7F" w:rsidRPr="00DE3C7F" w:rsidRDefault="00DE3C7F" w:rsidP="00DE3C7F">
            <w:pPr>
              <w:rPr>
                <w:sz w:val="20"/>
              </w:rPr>
            </w:pPr>
          </w:p>
        </w:tc>
        <w:tc>
          <w:tcPr>
            <w:tcW w:w="3644" w:type="pct"/>
            <w:gridSpan w:val="3"/>
          </w:tcPr>
          <w:p w14:paraId="5B782EFC" w14:textId="469EC610" w:rsidR="00DE3C7F" w:rsidRPr="00DE3C7F" w:rsidRDefault="00DE3C7F" w:rsidP="00DE3C7F">
            <w:pPr>
              <w:rPr>
                <w:sz w:val="20"/>
              </w:rPr>
            </w:pPr>
            <w:r w:rsidRPr="00DE3C7F">
              <w:rPr>
                <w:sz w:val="20"/>
              </w:rPr>
              <w:t>T-Value for Age: 0</w:t>
            </w:r>
          </w:p>
        </w:tc>
        <w:tc>
          <w:tcPr>
            <w:tcW w:w="696" w:type="pct"/>
            <w:vMerge/>
          </w:tcPr>
          <w:p w14:paraId="2CAF60BA" w14:textId="77777777" w:rsidR="00DE3C7F" w:rsidRPr="00DE3C7F" w:rsidRDefault="00DE3C7F" w:rsidP="00DE3C7F">
            <w:pPr>
              <w:jc w:val="center"/>
              <w:rPr>
                <w:sz w:val="20"/>
              </w:rPr>
            </w:pPr>
          </w:p>
        </w:tc>
      </w:tr>
      <w:tr w:rsidR="00DE3C7F" w:rsidRPr="00DE3C7F" w14:paraId="1CAED1D7" w14:textId="77777777" w:rsidTr="00DE3C7F">
        <w:trPr>
          <w:trHeight w:val="153"/>
          <w:jc w:val="center"/>
        </w:trPr>
        <w:tc>
          <w:tcPr>
            <w:tcW w:w="660" w:type="pct"/>
            <w:vMerge w:val="restart"/>
          </w:tcPr>
          <w:p w14:paraId="633D5A45" w14:textId="2081A057" w:rsidR="00DE3C7F" w:rsidRPr="00DE3C7F" w:rsidRDefault="00DE3C7F" w:rsidP="00DE3C7F">
            <w:pPr>
              <w:rPr>
                <w:sz w:val="20"/>
              </w:rPr>
            </w:pPr>
            <w:r w:rsidRPr="00DE3C7F">
              <w:rPr>
                <w:sz w:val="20"/>
              </w:rPr>
              <w:t xml:space="preserve">56 </w:t>
            </w:r>
            <w:r w:rsidR="00E63470">
              <w:rPr>
                <w:sz w:val="20"/>
              </w:rPr>
              <w:t>–</w:t>
            </w:r>
            <w:r w:rsidRPr="00DE3C7F">
              <w:rPr>
                <w:sz w:val="20"/>
              </w:rPr>
              <w:t xml:space="preserve"> 65</w:t>
            </w:r>
          </w:p>
        </w:tc>
        <w:tc>
          <w:tcPr>
            <w:tcW w:w="3644" w:type="pct"/>
            <w:gridSpan w:val="3"/>
          </w:tcPr>
          <w:p w14:paraId="40C6EB0A" w14:textId="19590874" w:rsidR="00DE3C7F" w:rsidRPr="00DE3C7F" w:rsidRDefault="00DE3C7F" w:rsidP="00DE3C7F">
            <w:pPr>
              <w:rPr>
                <w:sz w:val="20"/>
              </w:rPr>
            </w:pPr>
            <w:proofErr w:type="spellStart"/>
            <w:r w:rsidRPr="00DE3C7F">
              <w:rPr>
                <w:sz w:val="20"/>
              </w:rPr>
              <w:t>Spending_Score</w:t>
            </w:r>
            <w:proofErr w:type="spellEnd"/>
            <w:r w:rsidRPr="00DE3C7F">
              <w:rPr>
                <w:sz w:val="20"/>
              </w:rPr>
              <w:t xml:space="preserve"> = 0.5358 * Age</w:t>
            </w:r>
          </w:p>
        </w:tc>
        <w:tc>
          <w:tcPr>
            <w:tcW w:w="696" w:type="pct"/>
            <w:vMerge w:val="restart"/>
          </w:tcPr>
          <w:p w14:paraId="2A33B4E0" w14:textId="77777777" w:rsidR="00DE3C7F" w:rsidRPr="00DE3C7F" w:rsidRDefault="00DE3C7F" w:rsidP="00DE3C7F">
            <w:pPr>
              <w:jc w:val="center"/>
              <w:rPr>
                <w:sz w:val="20"/>
              </w:rPr>
            </w:pPr>
            <w:r w:rsidRPr="00DE3C7F">
              <w:rPr>
                <w:sz w:val="20"/>
              </w:rPr>
              <w:t>71%</w:t>
            </w:r>
          </w:p>
        </w:tc>
      </w:tr>
      <w:tr w:rsidR="00DE3C7F" w:rsidRPr="00DE3C7F" w14:paraId="11B2ABC0" w14:textId="77777777" w:rsidTr="00DE3C7F">
        <w:trPr>
          <w:trHeight w:val="152"/>
          <w:jc w:val="center"/>
        </w:trPr>
        <w:tc>
          <w:tcPr>
            <w:tcW w:w="660" w:type="pct"/>
            <w:vMerge/>
          </w:tcPr>
          <w:p w14:paraId="07FEBE79" w14:textId="77777777" w:rsidR="00DE3C7F" w:rsidRPr="00DE3C7F" w:rsidRDefault="00DE3C7F" w:rsidP="00DE3C7F">
            <w:pPr>
              <w:rPr>
                <w:sz w:val="20"/>
              </w:rPr>
            </w:pPr>
          </w:p>
        </w:tc>
        <w:tc>
          <w:tcPr>
            <w:tcW w:w="3644" w:type="pct"/>
            <w:gridSpan w:val="3"/>
          </w:tcPr>
          <w:p w14:paraId="52DDE27A" w14:textId="1341ED97" w:rsidR="00DE3C7F" w:rsidRPr="00DE3C7F" w:rsidRDefault="00DE3C7F" w:rsidP="00DE3C7F">
            <w:pPr>
              <w:rPr>
                <w:sz w:val="20"/>
              </w:rPr>
            </w:pPr>
            <w:r w:rsidRPr="00DE3C7F">
              <w:rPr>
                <w:sz w:val="20"/>
              </w:rPr>
              <w:t>T-Value for Age: 0</w:t>
            </w:r>
          </w:p>
        </w:tc>
        <w:tc>
          <w:tcPr>
            <w:tcW w:w="696" w:type="pct"/>
            <w:vMerge/>
          </w:tcPr>
          <w:p w14:paraId="254636D7" w14:textId="77777777" w:rsidR="00DE3C7F" w:rsidRPr="00DE3C7F" w:rsidRDefault="00DE3C7F" w:rsidP="00DE3C7F">
            <w:pPr>
              <w:jc w:val="center"/>
              <w:rPr>
                <w:sz w:val="20"/>
              </w:rPr>
            </w:pPr>
          </w:p>
        </w:tc>
      </w:tr>
      <w:tr w:rsidR="00DE3C7F" w:rsidRPr="00DE3C7F" w14:paraId="7FBB54A5" w14:textId="77777777" w:rsidTr="00DE3C7F">
        <w:trPr>
          <w:trHeight w:val="153"/>
          <w:jc w:val="center"/>
        </w:trPr>
        <w:tc>
          <w:tcPr>
            <w:tcW w:w="660" w:type="pct"/>
            <w:vMerge w:val="restart"/>
          </w:tcPr>
          <w:p w14:paraId="79B4DE1F" w14:textId="77777777" w:rsidR="00DE3C7F" w:rsidRPr="00DE3C7F" w:rsidRDefault="00DE3C7F" w:rsidP="00DE3C7F">
            <w:pPr>
              <w:rPr>
                <w:sz w:val="20"/>
              </w:rPr>
            </w:pPr>
            <w:r w:rsidRPr="00DE3C7F">
              <w:rPr>
                <w:sz w:val="20"/>
              </w:rPr>
              <w:t>Above 66</w:t>
            </w:r>
          </w:p>
        </w:tc>
        <w:tc>
          <w:tcPr>
            <w:tcW w:w="3644" w:type="pct"/>
            <w:gridSpan w:val="3"/>
          </w:tcPr>
          <w:p w14:paraId="493E36C5" w14:textId="3F3E93D6" w:rsidR="00DE3C7F" w:rsidRPr="00DE3C7F" w:rsidRDefault="00DE3C7F" w:rsidP="00DE3C7F">
            <w:pPr>
              <w:rPr>
                <w:sz w:val="20"/>
              </w:rPr>
            </w:pPr>
            <w:proofErr w:type="spellStart"/>
            <w:r w:rsidRPr="00DE3C7F">
              <w:rPr>
                <w:sz w:val="20"/>
              </w:rPr>
              <w:t>Spending_Score</w:t>
            </w:r>
            <w:proofErr w:type="spellEnd"/>
            <w:r w:rsidRPr="00DE3C7F">
              <w:rPr>
                <w:sz w:val="20"/>
              </w:rPr>
              <w:t xml:space="preserve"> = 0.2173 * Age + 0.6344 * </w:t>
            </w:r>
            <w:proofErr w:type="spellStart"/>
            <w:r w:rsidRPr="00DE3C7F">
              <w:rPr>
                <w:sz w:val="20"/>
              </w:rPr>
              <w:t>Annual_Income</w:t>
            </w:r>
            <w:proofErr w:type="spellEnd"/>
          </w:p>
        </w:tc>
        <w:tc>
          <w:tcPr>
            <w:tcW w:w="696" w:type="pct"/>
            <w:vMerge w:val="restart"/>
          </w:tcPr>
          <w:p w14:paraId="72C80D83" w14:textId="77777777" w:rsidR="00DE3C7F" w:rsidRPr="00DE3C7F" w:rsidRDefault="00DE3C7F" w:rsidP="00DE3C7F">
            <w:pPr>
              <w:jc w:val="center"/>
              <w:rPr>
                <w:sz w:val="20"/>
              </w:rPr>
            </w:pPr>
            <w:r w:rsidRPr="00DE3C7F">
              <w:rPr>
                <w:sz w:val="20"/>
              </w:rPr>
              <w:t>97%</w:t>
            </w:r>
          </w:p>
        </w:tc>
      </w:tr>
      <w:tr w:rsidR="00DE3C7F" w:rsidRPr="00DE3C7F" w14:paraId="6296BD15" w14:textId="77777777" w:rsidTr="00DE3C7F">
        <w:trPr>
          <w:trHeight w:val="152"/>
          <w:jc w:val="center"/>
        </w:trPr>
        <w:tc>
          <w:tcPr>
            <w:tcW w:w="660" w:type="pct"/>
            <w:vMerge/>
          </w:tcPr>
          <w:p w14:paraId="27C79721" w14:textId="77777777" w:rsidR="00DE3C7F" w:rsidRPr="00DE3C7F" w:rsidRDefault="00DE3C7F" w:rsidP="00DE3C7F">
            <w:pPr>
              <w:rPr>
                <w:sz w:val="20"/>
              </w:rPr>
            </w:pPr>
          </w:p>
        </w:tc>
        <w:tc>
          <w:tcPr>
            <w:tcW w:w="1822" w:type="pct"/>
          </w:tcPr>
          <w:p w14:paraId="3D411B69" w14:textId="1F611EEF" w:rsidR="00DE3C7F" w:rsidRPr="00DE3C7F" w:rsidRDefault="00DE3C7F" w:rsidP="00DE3C7F">
            <w:pPr>
              <w:rPr>
                <w:sz w:val="20"/>
              </w:rPr>
            </w:pPr>
            <w:r w:rsidRPr="00DE3C7F">
              <w:rPr>
                <w:sz w:val="20"/>
              </w:rPr>
              <w:t>T-Value for Age</w:t>
            </w:r>
            <w:r>
              <w:rPr>
                <w:sz w:val="20"/>
              </w:rPr>
              <w:t xml:space="preserve">: </w:t>
            </w:r>
            <w:r w:rsidRPr="00DE3C7F">
              <w:rPr>
                <w:sz w:val="20"/>
              </w:rPr>
              <w:t xml:space="preserve">0.01 </w:t>
            </w:r>
          </w:p>
        </w:tc>
        <w:tc>
          <w:tcPr>
            <w:tcW w:w="1822" w:type="pct"/>
            <w:gridSpan w:val="2"/>
          </w:tcPr>
          <w:p w14:paraId="2EFD97EB" w14:textId="71F2DF65" w:rsidR="00DE3C7F" w:rsidRPr="00DE3C7F" w:rsidRDefault="00DE3C7F" w:rsidP="00DE3C7F">
            <w:pPr>
              <w:ind w:left="0"/>
              <w:rPr>
                <w:sz w:val="20"/>
              </w:rPr>
            </w:pPr>
            <w:r>
              <w:rPr>
                <w:sz w:val="20"/>
              </w:rPr>
              <w:t xml:space="preserve"> </w:t>
            </w:r>
            <w:r w:rsidRPr="00DE3C7F">
              <w:rPr>
                <w:sz w:val="20"/>
              </w:rPr>
              <w:t>T-Value for Annual Income:</w:t>
            </w:r>
            <w:r>
              <w:rPr>
                <w:sz w:val="20"/>
              </w:rPr>
              <w:t xml:space="preserve"> </w:t>
            </w:r>
            <w:r w:rsidRPr="00DE3C7F">
              <w:rPr>
                <w:sz w:val="20"/>
              </w:rPr>
              <w:t>0.19</w:t>
            </w:r>
          </w:p>
        </w:tc>
        <w:tc>
          <w:tcPr>
            <w:tcW w:w="696" w:type="pct"/>
            <w:vMerge/>
          </w:tcPr>
          <w:p w14:paraId="51B9DE6C" w14:textId="77777777" w:rsidR="00DE3C7F" w:rsidRPr="00DE3C7F" w:rsidRDefault="00DE3C7F" w:rsidP="00DE3C7F">
            <w:pPr>
              <w:jc w:val="center"/>
              <w:rPr>
                <w:sz w:val="20"/>
              </w:rPr>
            </w:pPr>
          </w:p>
        </w:tc>
      </w:tr>
    </w:tbl>
    <w:p w14:paraId="093BE07E" w14:textId="5E49070F" w:rsidR="003B182A" w:rsidRDefault="003B182A" w:rsidP="003516A4">
      <w:pPr>
        <w:pStyle w:val="Caption"/>
      </w:pPr>
    </w:p>
    <w:p w14:paraId="70B722ED" w14:textId="521ED796" w:rsidR="003516A4" w:rsidRPr="003516A4" w:rsidRDefault="003516A4" w:rsidP="003516A4">
      <w:pPr>
        <w:pStyle w:val="Heading3"/>
      </w:pPr>
      <w:bookmarkStart w:id="22" w:name="_Toc15821520"/>
      <w:r w:rsidRPr="003516A4">
        <w:t>Coefficients (Slope) of Age and Annual Income explained:</w:t>
      </w:r>
      <w:bookmarkEnd w:id="22"/>
      <w:r w:rsidRPr="003516A4">
        <w:t xml:space="preserve"> </w:t>
      </w:r>
    </w:p>
    <w:p w14:paraId="677BC759" w14:textId="77777777" w:rsidR="003516A4" w:rsidRDefault="003516A4" w:rsidP="003516A4">
      <w:pPr>
        <w:numPr>
          <w:ilvl w:val="0"/>
          <w:numId w:val="34"/>
        </w:numPr>
      </w:pPr>
      <w:r w:rsidRPr="003516A4">
        <w:t xml:space="preserve">For Age Group Below 25: </w:t>
      </w:r>
    </w:p>
    <w:p w14:paraId="73ED8057" w14:textId="77777777" w:rsidR="003516A4" w:rsidRDefault="003516A4" w:rsidP="003516A4">
      <w:pPr>
        <w:ind w:left="720"/>
      </w:pPr>
      <w:r w:rsidRPr="003516A4">
        <w:t xml:space="preserve">a. 1 unit increase in Age results in 4.0296 unit increase in Spending Score. </w:t>
      </w:r>
    </w:p>
    <w:p w14:paraId="3CC3C666" w14:textId="129B8943" w:rsidR="003516A4" w:rsidRPr="003516A4" w:rsidRDefault="003516A4" w:rsidP="003516A4">
      <w:pPr>
        <w:ind w:left="720"/>
      </w:pPr>
      <w:r w:rsidRPr="003516A4">
        <w:t>b. 1 unit increase in Annual Income results in 0.6769 unit decrease in Spending Score.</w:t>
      </w:r>
    </w:p>
    <w:p w14:paraId="2CBFE9A8" w14:textId="77777777" w:rsidR="003516A4" w:rsidRDefault="003516A4" w:rsidP="003516A4">
      <w:pPr>
        <w:numPr>
          <w:ilvl w:val="0"/>
          <w:numId w:val="34"/>
        </w:numPr>
      </w:pPr>
      <w:r w:rsidRPr="003516A4">
        <w:t xml:space="preserve">For Age Group 26 - 35: </w:t>
      </w:r>
    </w:p>
    <w:p w14:paraId="430BB8E9" w14:textId="77777777" w:rsidR="003516A4" w:rsidRDefault="003516A4" w:rsidP="003516A4">
      <w:pPr>
        <w:ind w:left="720"/>
      </w:pPr>
      <w:r w:rsidRPr="003516A4">
        <w:t xml:space="preserve">a. 1 unit increase in Age results in 1.6762 unit increase in Spending Score. </w:t>
      </w:r>
    </w:p>
    <w:p w14:paraId="3D9F0AE6" w14:textId="59739AEF" w:rsidR="003516A4" w:rsidRPr="003516A4" w:rsidRDefault="003516A4" w:rsidP="003516A4">
      <w:pPr>
        <w:ind w:left="720"/>
      </w:pPr>
      <w:r w:rsidRPr="003516A4">
        <w:t>b. 1 unit increase in Annual Income results in 0.1718 unit increase in Spending Score.</w:t>
      </w:r>
    </w:p>
    <w:p w14:paraId="27240122" w14:textId="77777777" w:rsidR="003516A4" w:rsidRDefault="003516A4" w:rsidP="003516A4">
      <w:pPr>
        <w:numPr>
          <w:ilvl w:val="0"/>
          <w:numId w:val="34"/>
        </w:numPr>
      </w:pPr>
      <w:r w:rsidRPr="003516A4">
        <w:t xml:space="preserve">For Age Group 36 - 45: </w:t>
      </w:r>
    </w:p>
    <w:p w14:paraId="25F4C59A" w14:textId="77777777" w:rsidR="003516A4" w:rsidRDefault="003516A4" w:rsidP="003516A4">
      <w:pPr>
        <w:ind w:left="720"/>
      </w:pPr>
      <w:r w:rsidRPr="003516A4">
        <w:t xml:space="preserve">a. 1 unit increase in Age results in 0.5828 unit increase in Spending Score. </w:t>
      </w:r>
    </w:p>
    <w:p w14:paraId="1971FD36" w14:textId="2B4C375D" w:rsidR="003516A4" w:rsidRPr="003516A4" w:rsidRDefault="003516A4" w:rsidP="003516A4">
      <w:pPr>
        <w:ind w:left="720"/>
      </w:pPr>
      <w:r w:rsidRPr="003516A4">
        <w:t>b. 1 unit increase in Annual Income results in 0.2917 unit increase in Spending Score.</w:t>
      </w:r>
    </w:p>
    <w:p w14:paraId="45206F14" w14:textId="77777777" w:rsidR="003516A4" w:rsidRDefault="003516A4" w:rsidP="003516A4">
      <w:pPr>
        <w:numPr>
          <w:ilvl w:val="0"/>
          <w:numId w:val="34"/>
        </w:numPr>
      </w:pPr>
      <w:r w:rsidRPr="003516A4">
        <w:t xml:space="preserve">For Age Group 46 - 55: </w:t>
      </w:r>
    </w:p>
    <w:p w14:paraId="5270251E" w14:textId="77777777" w:rsidR="003516A4" w:rsidRDefault="003516A4" w:rsidP="003516A4">
      <w:pPr>
        <w:ind w:left="720"/>
      </w:pPr>
      <w:r w:rsidRPr="003516A4">
        <w:t xml:space="preserve">a. 1 unit increase in Age results in 0.7401 unit increase in Spending Score. </w:t>
      </w:r>
    </w:p>
    <w:p w14:paraId="450BCA6C" w14:textId="0852255D" w:rsidR="003516A4" w:rsidRPr="003516A4" w:rsidRDefault="003516A4" w:rsidP="003516A4">
      <w:pPr>
        <w:ind w:left="720"/>
      </w:pPr>
      <w:r w:rsidRPr="003516A4">
        <w:t>b. Based on Forward Selection results Annual Income is not used in the model for Age Group 46 - 55.</w:t>
      </w:r>
    </w:p>
    <w:p w14:paraId="4B39186C" w14:textId="77777777" w:rsidR="003516A4" w:rsidRDefault="003516A4" w:rsidP="003516A4">
      <w:pPr>
        <w:numPr>
          <w:ilvl w:val="0"/>
          <w:numId w:val="34"/>
        </w:numPr>
      </w:pPr>
      <w:r w:rsidRPr="003516A4">
        <w:t xml:space="preserve">For Age Group 56 - 65: </w:t>
      </w:r>
    </w:p>
    <w:p w14:paraId="6147558A" w14:textId="77777777" w:rsidR="003516A4" w:rsidRDefault="003516A4" w:rsidP="003516A4">
      <w:pPr>
        <w:ind w:left="720"/>
      </w:pPr>
      <w:r w:rsidRPr="003516A4">
        <w:t xml:space="preserve">a. 1 unit increase in Age results in 0.5358 unit increase in Spending Score. </w:t>
      </w:r>
    </w:p>
    <w:p w14:paraId="706167D9" w14:textId="686AB8FB" w:rsidR="003516A4" w:rsidRPr="003516A4" w:rsidRDefault="003516A4" w:rsidP="003516A4">
      <w:pPr>
        <w:ind w:left="720"/>
      </w:pPr>
      <w:r w:rsidRPr="003516A4">
        <w:t>b. Based on Forward Selection results Annual Income is not used in the model for this age group.</w:t>
      </w:r>
    </w:p>
    <w:p w14:paraId="63D9EF22" w14:textId="79F27ACC" w:rsidR="003516A4" w:rsidRDefault="003516A4" w:rsidP="003516A4">
      <w:pPr>
        <w:numPr>
          <w:ilvl w:val="0"/>
          <w:numId w:val="34"/>
        </w:numPr>
      </w:pPr>
      <w:r w:rsidRPr="003516A4">
        <w:t>For Age Group Above 65: a. 1 unit increase in Age results in 0.2173 unit increase in Spending Score. b. 1 unit increase in Annual Income results in 0.6344 unit increase in Spending Score.</w:t>
      </w:r>
    </w:p>
    <w:p w14:paraId="4FB68334" w14:textId="464E290A" w:rsidR="00E63470" w:rsidRPr="00E53C87" w:rsidRDefault="00DF2D22" w:rsidP="00E63470">
      <w:pPr>
        <w:pStyle w:val="Heading3"/>
      </w:pPr>
      <w:bookmarkStart w:id="23" w:name="_Toc15821521"/>
      <w:r>
        <w:t>P</w:t>
      </w:r>
      <w:r w:rsidR="00E63470">
        <w:t>-Value</w:t>
      </w:r>
      <w:r w:rsidR="00E63470" w:rsidRPr="00E53C87">
        <w:t xml:space="preserve"> Explained:</w:t>
      </w:r>
      <w:bookmarkEnd w:id="23"/>
      <w:r w:rsidR="00E63470" w:rsidRPr="00E53C87">
        <w:t xml:space="preserve"> </w:t>
      </w:r>
    </w:p>
    <w:p w14:paraId="2E49EBA7"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Below 25: </w:t>
      </w:r>
    </w:p>
    <w:p w14:paraId="3196B75E" w14:textId="7E923148" w:rsidR="009A6A48" w:rsidRDefault="00DF2D22" w:rsidP="009A6A48">
      <w:pPr>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1723FB">
        <w:rPr>
          <w:rFonts w:cstheme="minorHAnsi"/>
          <w:szCs w:val="24"/>
        </w:rPr>
        <w:t xml:space="preserve">-Value for Age is 0.0 </w:t>
      </w:r>
      <w:r w:rsidR="00A416E3">
        <w:rPr>
          <w:rFonts w:cstheme="minorHAnsi"/>
          <w:szCs w:val="24"/>
        </w:rPr>
        <w:t>(&lt;0.05 – Age is a statistically significantly parameter</w:t>
      </w:r>
      <w:r w:rsidR="00E94489">
        <w:rPr>
          <w:rFonts w:cstheme="minorHAnsi"/>
          <w:szCs w:val="24"/>
        </w:rPr>
        <w:t xml:space="preserve"> in this case</w:t>
      </w:r>
      <w:r w:rsidR="00A416E3">
        <w:rPr>
          <w:rFonts w:cstheme="minorHAnsi"/>
          <w:szCs w:val="24"/>
        </w:rPr>
        <w:t>)</w:t>
      </w:r>
    </w:p>
    <w:p w14:paraId="74836BBF" w14:textId="483EAF7E" w:rsidR="00E63470" w:rsidRPr="001723FB" w:rsidRDefault="00DF2D22" w:rsidP="009A6A48">
      <w:pPr>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1723FB">
        <w:rPr>
          <w:rFonts w:cstheme="minorHAnsi"/>
          <w:szCs w:val="24"/>
        </w:rPr>
        <w:t xml:space="preserve">-Value for Annual Income is 0.0 </w:t>
      </w:r>
      <w:r w:rsidR="00E94489">
        <w:rPr>
          <w:rFonts w:cstheme="minorHAnsi"/>
          <w:szCs w:val="24"/>
        </w:rPr>
        <w:t>(&lt;0.05 – Annual Income is a statistically significantly parameter in this case)</w:t>
      </w:r>
    </w:p>
    <w:p w14:paraId="78AE3194"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26 - 35: </w:t>
      </w:r>
    </w:p>
    <w:p w14:paraId="6C823CB0" w14:textId="7AB3473B" w:rsidR="009A6A48"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 xml:space="preserve">-Value for Age is 0.00 </w:t>
      </w:r>
      <w:r w:rsidR="00E94489">
        <w:rPr>
          <w:rFonts w:cstheme="minorHAnsi"/>
          <w:szCs w:val="24"/>
        </w:rPr>
        <w:t>(&lt;0.05 – Age is a statistically significantly parameter in this case)</w:t>
      </w:r>
    </w:p>
    <w:p w14:paraId="70C970F3" w14:textId="31C24B7E" w:rsidR="00E63470"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lastRenderedPageBreak/>
        <w:t>P</w:t>
      </w:r>
      <w:r w:rsidR="00E63470" w:rsidRPr="009A6A48">
        <w:rPr>
          <w:rFonts w:cstheme="minorHAnsi"/>
          <w:szCs w:val="24"/>
        </w:rPr>
        <w:t>-Value for Annual Income is 0.1</w:t>
      </w:r>
      <w:r w:rsidR="009A6A48">
        <w:rPr>
          <w:rFonts w:cstheme="minorHAnsi"/>
          <w:szCs w:val="24"/>
        </w:rPr>
        <w:t>1</w:t>
      </w:r>
      <w:r w:rsidR="00E94489">
        <w:rPr>
          <w:rFonts w:cstheme="minorHAnsi"/>
          <w:szCs w:val="24"/>
        </w:rPr>
        <w:t xml:space="preserve"> (&gt;0.05 – Annual Income is not a statistically significantly parameter in this case)</w:t>
      </w:r>
    </w:p>
    <w:p w14:paraId="417D3CC6"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36 - 45: </w:t>
      </w:r>
    </w:p>
    <w:p w14:paraId="3883A205" w14:textId="263C7484" w:rsidR="009A6A48"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 xml:space="preserve">-Value for Age is 0.13 </w:t>
      </w:r>
      <w:r w:rsidR="00E94489">
        <w:rPr>
          <w:rFonts w:cstheme="minorHAnsi"/>
          <w:szCs w:val="24"/>
        </w:rPr>
        <w:t>(&lt;0.05 – Age is not a statistically significantly parameter in this case)</w:t>
      </w:r>
    </w:p>
    <w:p w14:paraId="7AFF1023" w14:textId="43CCFE96" w:rsidR="00E63470"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-Value for Annual Income is 0.15</w:t>
      </w:r>
      <w:r w:rsidR="00EE61AD">
        <w:rPr>
          <w:rFonts w:cstheme="minorHAnsi"/>
          <w:szCs w:val="24"/>
        </w:rPr>
        <w:t xml:space="preserve"> (&gt;0.05 – Annual Income is not a statistically significantly parameter in this case)</w:t>
      </w:r>
    </w:p>
    <w:p w14:paraId="35EDD5FD"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46 - 55: </w:t>
      </w:r>
    </w:p>
    <w:p w14:paraId="633E6022" w14:textId="578E829A" w:rsidR="009A6A48"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-Value for Age is 0.00</w:t>
      </w:r>
      <w:r w:rsidR="00E94489">
        <w:rPr>
          <w:rFonts w:cstheme="minorHAnsi"/>
          <w:szCs w:val="24"/>
        </w:rPr>
        <w:t xml:space="preserve"> (&lt;0.05 – Age is a statistically significantly parameter in this case)</w:t>
      </w:r>
    </w:p>
    <w:p w14:paraId="261B0447" w14:textId="7B756F5E"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Annual Income is not considered in the model.</w:t>
      </w:r>
    </w:p>
    <w:p w14:paraId="3F6A9F20"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56 - 65: </w:t>
      </w:r>
    </w:p>
    <w:p w14:paraId="1BFF057C" w14:textId="43A24962" w:rsidR="009A6A48"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-Value for Age is 0.00</w:t>
      </w:r>
      <w:r w:rsidR="00E94489">
        <w:rPr>
          <w:rFonts w:cstheme="minorHAnsi"/>
          <w:szCs w:val="24"/>
        </w:rPr>
        <w:t xml:space="preserve"> (&lt;0.05 – Age is a statistically significantly parameter in this case)</w:t>
      </w:r>
    </w:p>
    <w:p w14:paraId="757FF17B" w14:textId="1ED11584" w:rsidR="00E63470"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-Value for Annual Income is 0.01</w:t>
      </w:r>
      <w:r w:rsidR="00EE61AD">
        <w:rPr>
          <w:rFonts w:cstheme="minorHAnsi"/>
          <w:szCs w:val="24"/>
        </w:rPr>
        <w:t xml:space="preserve"> (&lt;0.05 – Annual Income is a statistically significantly parameter in this case)</w:t>
      </w:r>
    </w:p>
    <w:p w14:paraId="59098CEB"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Above 65: </w:t>
      </w:r>
    </w:p>
    <w:p w14:paraId="3909DC93" w14:textId="784EB11C" w:rsidR="009A6A48"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-Value for Age is 0.01</w:t>
      </w:r>
      <w:r w:rsidR="00E94489">
        <w:rPr>
          <w:rFonts w:cstheme="minorHAnsi"/>
          <w:szCs w:val="24"/>
        </w:rPr>
        <w:t xml:space="preserve"> (&lt;0.05 – Age is a statistically significantly parameter in this case)</w:t>
      </w:r>
    </w:p>
    <w:p w14:paraId="665DEC67" w14:textId="303A8E23" w:rsidR="00E63470" w:rsidRPr="009A6A48" w:rsidRDefault="00DF2D22" w:rsidP="009A6A48">
      <w:pPr>
        <w:pStyle w:val="ListParagraph"/>
        <w:numPr>
          <w:ilvl w:val="1"/>
          <w:numId w:val="38"/>
        </w:numPr>
        <w:shd w:val="clear" w:color="auto" w:fill="FFFFFF"/>
        <w:spacing w:before="100" w:beforeAutospacing="1" w:after="100" w:afterAutospacing="1"/>
        <w:contextualSpacing w:val="0"/>
        <w:rPr>
          <w:rFonts w:cstheme="minorHAnsi"/>
          <w:szCs w:val="24"/>
        </w:rPr>
      </w:pPr>
      <w:r>
        <w:rPr>
          <w:rFonts w:cstheme="minorHAnsi"/>
          <w:szCs w:val="24"/>
        </w:rPr>
        <w:t>P</w:t>
      </w:r>
      <w:r w:rsidR="00E63470" w:rsidRPr="009A6A48">
        <w:rPr>
          <w:rFonts w:cstheme="minorHAnsi"/>
          <w:szCs w:val="24"/>
        </w:rPr>
        <w:t xml:space="preserve">-Value for Annual Income is 0.19 </w:t>
      </w:r>
      <w:r w:rsidR="005F3C00">
        <w:rPr>
          <w:rFonts w:cstheme="minorHAnsi"/>
          <w:szCs w:val="24"/>
        </w:rPr>
        <w:t>(&gt;0.05 – Annual Income is not a statistically significantly parameter in this case)</w:t>
      </w:r>
    </w:p>
    <w:p w14:paraId="529A9F58" w14:textId="5999201D" w:rsidR="00E53C87" w:rsidRPr="00E53C87" w:rsidRDefault="00E53C87" w:rsidP="00E53C87">
      <w:pPr>
        <w:pStyle w:val="Heading3"/>
      </w:pPr>
      <w:bookmarkStart w:id="24" w:name="_Toc15821522"/>
      <w:r w:rsidRPr="00E53C87">
        <w:t>R-Squared Explained:</w:t>
      </w:r>
      <w:bookmarkEnd w:id="24"/>
      <w:r w:rsidRPr="00E53C87">
        <w:t xml:space="preserve"> </w:t>
      </w:r>
    </w:p>
    <w:p w14:paraId="10DFC3F8" w14:textId="77777777" w:rsidR="00E53C87" w:rsidRPr="00E53C87" w:rsidRDefault="00E53C87" w:rsidP="00E53C87">
      <w:pPr>
        <w:numPr>
          <w:ilvl w:val="0"/>
          <w:numId w:val="35"/>
        </w:numPr>
      </w:pPr>
      <w:r w:rsidRPr="00E53C87">
        <w:t>For Age Group Below 25: R-squared value is 0.89. 89% variance in spending score can be explained by the regression model using Age and Annual Income as the dependent variables.</w:t>
      </w:r>
    </w:p>
    <w:p w14:paraId="736DC221" w14:textId="77777777" w:rsidR="00E53C87" w:rsidRPr="00E53C87" w:rsidRDefault="00E53C87" w:rsidP="00E53C87">
      <w:pPr>
        <w:numPr>
          <w:ilvl w:val="0"/>
          <w:numId w:val="35"/>
        </w:numPr>
      </w:pPr>
      <w:r w:rsidRPr="00E53C87">
        <w:t>For Age Group 26 - 35: R-squared value is 0.86. 86% variance in spending score can be explained by the regression model using Age and Annual Income as the dependent variables.</w:t>
      </w:r>
    </w:p>
    <w:p w14:paraId="54BD5F4D" w14:textId="77777777" w:rsidR="00E53C87" w:rsidRPr="00E53C87" w:rsidRDefault="00E53C87" w:rsidP="00E53C87">
      <w:pPr>
        <w:numPr>
          <w:ilvl w:val="0"/>
          <w:numId w:val="35"/>
        </w:numPr>
      </w:pPr>
      <w:r w:rsidRPr="00E53C87">
        <w:t>For Age Group 36 - 45: R-squared value is 0.7. 70% variance in spending score can be explained by the regression model using Age and Annual Income as the dependent variables.</w:t>
      </w:r>
    </w:p>
    <w:p w14:paraId="7FFDFBCA" w14:textId="77777777" w:rsidR="00E53C87" w:rsidRPr="00E53C87" w:rsidRDefault="00E53C87" w:rsidP="00E53C87">
      <w:pPr>
        <w:numPr>
          <w:ilvl w:val="0"/>
          <w:numId w:val="35"/>
        </w:numPr>
      </w:pPr>
      <w:r w:rsidRPr="00E53C87">
        <w:t>For Age Group 46 - 55: R-squared value is 0.83. 83% variance in spending score can be explained by the regression model using Age as the dependent variables.</w:t>
      </w:r>
    </w:p>
    <w:p w14:paraId="4DB16706" w14:textId="77777777" w:rsidR="00E53C87" w:rsidRPr="00E53C87" w:rsidRDefault="00E53C87" w:rsidP="00E53C87">
      <w:pPr>
        <w:numPr>
          <w:ilvl w:val="0"/>
          <w:numId w:val="35"/>
        </w:numPr>
      </w:pPr>
      <w:r w:rsidRPr="00E53C87">
        <w:lastRenderedPageBreak/>
        <w:t>For Age Group 56 - 65: R-squared value is 0.71. 71% variance in spending score can be explained by the regression model using Age as the dependent variables.</w:t>
      </w:r>
    </w:p>
    <w:p w14:paraId="32A0B573" w14:textId="014294F7" w:rsidR="003516A4" w:rsidRDefault="00E53C87" w:rsidP="003516A4">
      <w:pPr>
        <w:numPr>
          <w:ilvl w:val="0"/>
          <w:numId w:val="35"/>
        </w:numPr>
      </w:pPr>
      <w:r w:rsidRPr="00E53C87">
        <w:t>For Age Group Above 65: R-squared value is 0.97. 97% variance in spending score can be explained by the regression model using Age and Annual Income as the dependent variables.</w:t>
      </w:r>
    </w:p>
    <w:p w14:paraId="20A3BD66" w14:textId="1EAAD4AE" w:rsidR="003516A4" w:rsidRPr="003516A4" w:rsidRDefault="00E53C87" w:rsidP="00E53C87">
      <w:pPr>
        <w:pStyle w:val="Heading3"/>
      </w:pPr>
      <w:bookmarkStart w:id="25" w:name="_Toc15821523"/>
      <w:r>
        <w:t xml:space="preserve">Concluding </w:t>
      </w:r>
      <w:r w:rsidR="003516A4" w:rsidRPr="003516A4">
        <w:t>Observations:</w:t>
      </w:r>
      <w:bookmarkEnd w:id="25"/>
    </w:p>
    <w:p w14:paraId="44A5AA1A" w14:textId="77777777" w:rsidR="003516A4" w:rsidRPr="003516A4" w:rsidRDefault="003516A4" w:rsidP="003516A4">
      <w:r w:rsidRPr="003516A4">
        <w:t xml:space="preserve">1. R-squared for regression on each age group improve significantly. </w:t>
      </w:r>
    </w:p>
    <w:p w14:paraId="227B7C31" w14:textId="77777777" w:rsidR="003516A4" w:rsidRPr="003516A4" w:rsidRDefault="003516A4" w:rsidP="003516A4">
      <w:r w:rsidRPr="003516A4">
        <w:t xml:space="preserve">2. </w:t>
      </w:r>
      <w:r>
        <w:t>T</w:t>
      </w:r>
      <w:r w:rsidRPr="003516A4">
        <w:t xml:space="preserve">he residuals are normally distributed. </w:t>
      </w:r>
    </w:p>
    <w:p w14:paraId="0E328C51" w14:textId="77777777" w:rsidR="00496F42" w:rsidRDefault="003516A4" w:rsidP="003516A4">
      <w:pPr>
        <w:rPr>
          <w:rFonts w:cstheme="minorHAnsi"/>
          <w:szCs w:val="24"/>
        </w:rPr>
      </w:pPr>
      <w:r w:rsidRPr="003516A4">
        <w:t xml:space="preserve">3. Some independent variables have T-value higher than 5%, suggesting that they are not a significant determinant for the </w:t>
      </w:r>
      <w:proofErr w:type="spellStart"/>
      <w:r w:rsidRPr="003516A4">
        <w:t>spending_score</w:t>
      </w:r>
      <w:proofErr w:type="spellEnd"/>
      <w:r w:rsidRPr="003516A4">
        <w:t xml:space="preserve">. </w:t>
      </w:r>
      <w:r w:rsidR="003D6BD7" w:rsidRPr="0009290B">
        <w:rPr>
          <w:rFonts w:cstheme="minorHAnsi"/>
          <w:szCs w:val="24"/>
        </w:rPr>
        <w:t xml:space="preserve">However, we argue that </w:t>
      </w:r>
      <w:r w:rsidR="003D6BD7">
        <w:rPr>
          <w:rFonts w:cstheme="minorHAnsi"/>
          <w:szCs w:val="24"/>
        </w:rPr>
        <w:t xml:space="preserve">the included </w:t>
      </w:r>
      <w:r w:rsidR="003D6BD7" w:rsidRPr="0009290B">
        <w:rPr>
          <w:rFonts w:cstheme="minorHAnsi"/>
          <w:szCs w:val="24"/>
        </w:rPr>
        <w:t>variables</w:t>
      </w:r>
      <w:r w:rsidR="00496F42">
        <w:rPr>
          <w:rFonts w:cstheme="minorHAnsi"/>
          <w:szCs w:val="24"/>
        </w:rPr>
        <w:t>,</w:t>
      </w:r>
      <w:r w:rsidR="003D6BD7" w:rsidRPr="0009290B">
        <w:rPr>
          <w:rFonts w:cstheme="minorHAnsi"/>
          <w:szCs w:val="24"/>
        </w:rPr>
        <w:t xml:space="preserve"> </w:t>
      </w:r>
      <w:r w:rsidR="00496F42">
        <w:rPr>
          <w:rFonts w:cstheme="minorHAnsi"/>
          <w:szCs w:val="24"/>
        </w:rPr>
        <w:t>from</w:t>
      </w:r>
      <w:r w:rsidR="003D6BD7">
        <w:rPr>
          <w:rFonts w:cstheme="minorHAnsi"/>
          <w:szCs w:val="24"/>
        </w:rPr>
        <w:t xml:space="preserve"> the forward selection</w:t>
      </w:r>
      <w:r w:rsidR="00496F42">
        <w:rPr>
          <w:rFonts w:cstheme="minorHAnsi"/>
          <w:szCs w:val="24"/>
        </w:rPr>
        <w:t>,</w:t>
      </w:r>
      <w:r w:rsidR="003D6BD7">
        <w:rPr>
          <w:rFonts w:cstheme="minorHAnsi"/>
          <w:szCs w:val="24"/>
        </w:rPr>
        <w:t xml:space="preserve"> generated</w:t>
      </w:r>
      <w:r w:rsidR="003D6BD7" w:rsidRPr="0009290B">
        <w:rPr>
          <w:rFonts w:cstheme="minorHAnsi"/>
          <w:szCs w:val="24"/>
        </w:rPr>
        <w:t xml:space="preserve"> the best predicting</w:t>
      </w:r>
      <w:r w:rsidR="003D6BD7">
        <w:rPr>
          <w:rFonts w:cstheme="minorHAnsi"/>
          <w:szCs w:val="24"/>
        </w:rPr>
        <w:t xml:space="preserve"> for that </w:t>
      </w:r>
      <w:proofErr w:type="gramStart"/>
      <w:r w:rsidR="003D6BD7">
        <w:rPr>
          <w:rFonts w:cstheme="minorHAnsi"/>
          <w:szCs w:val="24"/>
        </w:rPr>
        <w:t>particular age</w:t>
      </w:r>
      <w:proofErr w:type="gramEnd"/>
      <w:r w:rsidR="003D6BD7">
        <w:rPr>
          <w:rFonts w:cstheme="minorHAnsi"/>
          <w:szCs w:val="24"/>
        </w:rPr>
        <w:t xml:space="preserve"> group</w:t>
      </w:r>
      <w:r w:rsidR="003D6BD7" w:rsidRPr="0009290B">
        <w:rPr>
          <w:rFonts w:cstheme="minorHAnsi"/>
          <w:szCs w:val="24"/>
        </w:rPr>
        <w:t>.</w:t>
      </w:r>
      <w:r w:rsidR="003D6BD7">
        <w:rPr>
          <w:rFonts w:cstheme="minorHAnsi"/>
          <w:szCs w:val="24"/>
        </w:rPr>
        <w:t xml:space="preserve"> Any other combination would have yielded an even lower R-Squared.</w:t>
      </w:r>
      <w:r w:rsidR="003D6BD7" w:rsidRPr="0009290B">
        <w:rPr>
          <w:rFonts w:cstheme="minorHAnsi"/>
          <w:szCs w:val="24"/>
        </w:rPr>
        <w:t xml:space="preserve"> </w:t>
      </w:r>
    </w:p>
    <w:p w14:paraId="2F02D3A0" w14:textId="443DAE42" w:rsidR="003516A4" w:rsidRPr="003516A4" w:rsidRDefault="003516A4" w:rsidP="003516A4">
      <w:r w:rsidRPr="003516A4">
        <w:t xml:space="preserve">4. </w:t>
      </w:r>
      <w:proofErr w:type="spellStart"/>
      <w:r w:rsidRPr="003516A4">
        <w:t>Annual_Income</w:t>
      </w:r>
      <w:proofErr w:type="spellEnd"/>
      <w:r w:rsidRPr="003516A4">
        <w:t xml:space="preserve"> is negatively correlated with the </w:t>
      </w:r>
      <w:proofErr w:type="spellStart"/>
      <w:r w:rsidRPr="003516A4">
        <w:t>spending_score</w:t>
      </w:r>
      <w:proofErr w:type="spellEnd"/>
      <w:r w:rsidRPr="003516A4">
        <w:t xml:space="preserve"> for customers below 25. </w:t>
      </w:r>
    </w:p>
    <w:p w14:paraId="1A7D7C51" w14:textId="341A3C5B" w:rsidR="003516A4" w:rsidRPr="003516A4" w:rsidRDefault="003516A4" w:rsidP="003516A4">
      <w:r w:rsidRPr="003516A4">
        <w:t xml:space="preserve">5. </w:t>
      </w:r>
      <w:proofErr w:type="spellStart"/>
      <w:r w:rsidRPr="003516A4">
        <w:t>Annual_Income</w:t>
      </w:r>
      <w:proofErr w:type="spellEnd"/>
      <w:r w:rsidRPr="003516A4">
        <w:t xml:space="preserve"> does not seem to have any relationship with the </w:t>
      </w:r>
      <w:proofErr w:type="spellStart"/>
      <w:r w:rsidRPr="003516A4">
        <w:t>spending_score</w:t>
      </w:r>
      <w:proofErr w:type="spellEnd"/>
      <w:r w:rsidRPr="003516A4">
        <w:t xml:space="preserve"> for customers between 46 years old to 65 year</w:t>
      </w:r>
      <w:r w:rsidR="003762AE">
        <w:t>s</w:t>
      </w:r>
      <w:r w:rsidRPr="003516A4">
        <w:t xml:space="preserve"> old. </w:t>
      </w:r>
    </w:p>
    <w:p w14:paraId="54356D02" w14:textId="1AADC78B" w:rsidR="003516A4" w:rsidRPr="00E523C3" w:rsidRDefault="003516A4" w:rsidP="003516A4">
      <w:r w:rsidRPr="003516A4">
        <w:t xml:space="preserve">6. </w:t>
      </w:r>
      <w:r>
        <w:t>T</w:t>
      </w:r>
      <w:r w:rsidRPr="003516A4">
        <w:t xml:space="preserve">here are not many data </w:t>
      </w:r>
      <w:r>
        <w:t xml:space="preserve">points </w:t>
      </w:r>
      <w:r w:rsidRPr="003516A4">
        <w:t>for the age group above 56 (56-65 and above 66).</w:t>
      </w:r>
      <w:r w:rsidR="0001665E">
        <w:t xml:space="preserve"> </w:t>
      </w:r>
      <w:r w:rsidRPr="003516A4">
        <w:t xml:space="preserve">Therefore, the regression results in these two groups could change significantly with more data collection.  </w:t>
      </w:r>
    </w:p>
    <w:p w14:paraId="11019829" w14:textId="0A487ABC" w:rsidR="009D6823" w:rsidRDefault="00E63470" w:rsidP="00D72AD9">
      <w:pPr>
        <w:pStyle w:val="Heading2"/>
      </w:pPr>
      <w:bookmarkStart w:id="26" w:name="_Toc15821524"/>
      <w:r>
        <w:t xml:space="preserve">Model II: </w:t>
      </w:r>
      <w:r w:rsidR="009D6823" w:rsidRPr="009D6823">
        <w:t>Bayesian Linear Regression with PyMC3</w:t>
      </w:r>
      <w:bookmarkEnd w:id="26"/>
    </w:p>
    <w:p w14:paraId="4DC15572" w14:textId="1B641514" w:rsidR="009D6823" w:rsidRDefault="009D6823" w:rsidP="009D6823">
      <w:r>
        <w:t xml:space="preserve">Now, we are going to introduce regression modelling in the Bayesian framework and carry out inference using the PyMC3 MCMC library. </w:t>
      </w:r>
    </w:p>
    <w:p w14:paraId="69894E45" w14:textId="398FC7B7" w:rsidR="00761740" w:rsidRDefault="00761740" w:rsidP="009D6823">
      <w:r>
        <w:t>We do this primarily because:</w:t>
      </w:r>
    </w:p>
    <w:p w14:paraId="50A1CFC9" w14:textId="77777777" w:rsidR="00761740" w:rsidRDefault="00761740" w:rsidP="00761740">
      <w:pPr>
        <w:pStyle w:val="ListParagraph"/>
        <w:numPr>
          <w:ilvl w:val="0"/>
          <w:numId w:val="36"/>
        </w:numPr>
      </w:pPr>
      <w:r>
        <w:t>We have a limited dataset</w:t>
      </w:r>
    </w:p>
    <w:p w14:paraId="5BED8F12" w14:textId="1DD0972C" w:rsidR="00761740" w:rsidRDefault="00761740" w:rsidP="00761740">
      <w:pPr>
        <w:pStyle w:val="ListParagraph"/>
        <w:numPr>
          <w:ilvl w:val="0"/>
          <w:numId w:val="36"/>
        </w:numPr>
      </w:pPr>
      <w:r>
        <w:t>Some facts may be more likely than others, but that information may not be contained in the data we are using for modeling.</w:t>
      </w:r>
    </w:p>
    <w:p w14:paraId="6AA1BEBE" w14:textId="7B9D32B3" w:rsidR="00761740" w:rsidRDefault="00761740" w:rsidP="00761740">
      <w:pPr>
        <w:pStyle w:val="ListParagraph"/>
        <w:numPr>
          <w:ilvl w:val="0"/>
          <w:numId w:val="36"/>
        </w:numPr>
      </w:pPr>
      <w:r>
        <w:t>We are interested in knowing how likely certain facts are</w:t>
      </w:r>
    </w:p>
    <w:p w14:paraId="48F094AA" w14:textId="782CE8AB"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r w:rsidR="00E53C87">
        <w:t>characterizes</w:t>
      </w:r>
      <w:r>
        <w:t xml:space="preserve"> our uncertainty on the different β coefficients. The immediate benefit of this is that after </w:t>
      </w:r>
      <w:proofErr w:type="gramStart"/>
      <w:r>
        <w:t>taking into account</w:t>
      </w:r>
      <w:proofErr w:type="gramEnd"/>
      <w:r>
        <w:t xml:space="preserve"> any data we can quantify our uncertainty in the β parameters via the variance of this posterior distribution. A larger variance indicates more uncertainty.</w:t>
      </w:r>
    </w:p>
    <w:p w14:paraId="73A14F17" w14:textId="77777777" w:rsidR="00FE4F45" w:rsidRPr="00FE4F45" w:rsidRDefault="00FE4F45" w:rsidP="00FE4F45">
      <w:r w:rsidRPr="00FE4F45">
        <w:t>Critical Advantages of Bayesian estimation:</w:t>
      </w:r>
    </w:p>
    <w:p w14:paraId="0E6417B3" w14:textId="77777777" w:rsidR="00FE4F45" w:rsidRPr="00FE4F45" w:rsidRDefault="00FE4F45" w:rsidP="00FE4F45">
      <w:pPr>
        <w:numPr>
          <w:ilvl w:val="1"/>
          <w:numId w:val="39"/>
        </w:numPr>
      </w:pPr>
      <w:r w:rsidRPr="00FE4F45">
        <w:lastRenderedPageBreak/>
        <w:t>Priors: We can quantify any prior knowledge we might have by placing priors on the parameters.</w:t>
      </w:r>
    </w:p>
    <w:p w14:paraId="69064441" w14:textId="6B1C5292" w:rsidR="009D6823" w:rsidRPr="00FE4F45" w:rsidRDefault="00FE4F45" w:rsidP="009D6823">
      <w:pPr>
        <w:numPr>
          <w:ilvl w:val="1"/>
          <w:numId w:val="39"/>
        </w:numPr>
      </w:pPr>
      <w:r w:rsidRPr="00FE4F45">
        <w:t>Quantifying uncertainty: We do not get a single estimate of β but instead a complete posterior distribution about how likely different values of β are.</w:t>
      </w: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20"/>
                    <a:stretch>
                      <a:fillRect/>
                    </a:stretch>
                  </pic:blipFill>
                  <pic:spPr>
                    <a:xfrm>
                      <a:off x="0" y="0"/>
                      <a:ext cx="4819004" cy="4181102"/>
                    </a:xfrm>
                    <a:prstGeom prst="rect">
                      <a:avLst/>
                    </a:prstGeom>
                  </pic:spPr>
                </pic:pic>
              </a:graphicData>
            </a:graphic>
          </wp:inline>
        </w:drawing>
      </w:r>
    </w:p>
    <w:p w14:paraId="7636F22A" w14:textId="3E5A0F64" w:rsidR="009D6823" w:rsidRDefault="009D6823" w:rsidP="009D6823">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10</w:t>
      </w:r>
      <w:r w:rsidR="00604EFA">
        <w:rPr>
          <w:noProof/>
        </w:rPr>
        <w:fldChar w:fldCharType="end"/>
      </w:r>
      <w:r>
        <w:t>: Bayesian Regression - Heatmap</w:t>
      </w:r>
    </w:p>
    <w:p w14:paraId="59946190" w14:textId="38989942" w:rsidR="00D476F7" w:rsidRPr="009D6823" w:rsidRDefault="00FE4F45" w:rsidP="009D6823">
      <w:pPr>
        <w:jc w:val="center"/>
      </w:pPr>
      <w:r>
        <w:tab/>
      </w:r>
      <w:r w:rsidR="00D476F7" w:rsidRPr="009D6823">
        <w:br w:type="page"/>
      </w:r>
    </w:p>
    <w:p w14:paraId="557D959E" w14:textId="33F54D92" w:rsidR="003B583F" w:rsidRDefault="00E53C87" w:rsidP="003B583F">
      <w:r w:rsidRPr="00E53C87">
        <w:lastRenderedPageBreak/>
        <w:t xml:space="preserve">Looking at the heatmap we can see Age, Annual Income and </w:t>
      </w:r>
      <w:proofErr w:type="spellStart"/>
      <w:r w:rsidRPr="00E53C87">
        <w:t>GenderGroup</w:t>
      </w:r>
      <w:proofErr w:type="spellEnd"/>
      <w:r w:rsidRPr="00E53C87">
        <w:t xml:space="preserve"> show statistical relevance to Spending score as these show up with darker shades as shown by the scale. We see a strong correlation between Age and Spending Score, and some correlation between Annual Income and Spending Score.</w:t>
      </w:r>
    </w:p>
    <w:p w14:paraId="46CFB7FC" w14:textId="77777777" w:rsidR="005D6493" w:rsidRDefault="005D6493" w:rsidP="005D6493">
      <w:pPr>
        <w:pStyle w:val="Heading3"/>
      </w:pPr>
      <w:bookmarkStart w:id="27" w:name="_Toc15821525"/>
      <w:r>
        <w:t>Create Model in PyMC3 and Sample from Posterior</w:t>
      </w:r>
      <w:bookmarkEnd w:id="27"/>
    </w:p>
    <w:p w14:paraId="41FAEA38" w14:textId="75968D81" w:rsidR="005D6493" w:rsidRDefault="005D6493" w:rsidP="003B583F">
      <w:r w:rsidRPr="005D6493">
        <w:t>We now build the model using the formula '</w:t>
      </w:r>
      <w:proofErr w:type="spellStart"/>
      <w:r w:rsidRPr="005D6493">
        <w:t>Spending_Score</w:t>
      </w:r>
      <w:proofErr w:type="spellEnd"/>
      <w:r w:rsidRPr="005D6493">
        <w:t xml:space="preserve"> ~ Age + </w:t>
      </w:r>
      <w:proofErr w:type="spellStart"/>
      <w:r w:rsidRPr="005D6493">
        <w:t>Annual_Income</w:t>
      </w:r>
      <w:proofErr w:type="spellEnd"/>
      <w:r w:rsidRPr="005D6493">
        <w:t>' as evident from heat map, and a normal distribution for the data likelihood. Then, we let a Markov Chain Monte Carlo algorithm draw samples from the posterior to approximate the posterior for each of the model parameters.</w:t>
      </w:r>
    </w:p>
    <w:p w14:paraId="47937827" w14:textId="77777777" w:rsidR="00C34D2A" w:rsidRPr="00C34D2A" w:rsidRDefault="00C34D2A" w:rsidP="00C34D2A">
      <w:pPr>
        <w:numPr>
          <w:ilvl w:val="0"/>
          <w:numId w:val="40"/>
        </w:numPr>
      </w:pPr>
      <w:r w:rsidRPr="00C34D2A">
        <w:t>The sampling algorithm chosen by PYMC3 module is NUTS sampler i.e. No U-turn Sampler.</w:t>
      </w:r>
    </w:p>
    <w:p w14:paraId="1968C588" w14:textId="740E8DAE" w:rsidR="005D6493" w:rsidRDefault="005D6493" w:rsidP="003B583F">
      <w:r>
        <w:t xml:space="preserve">We draw 20000 sample sets with 2 </w:t>
      </w:r>
      <w:r w:rsidR="00C34D2A">
        <w:t>chains</w:t>
      </w:r>
      <w:r>
        <w:t xml:space="preserve"> and run the GLM model for the formula: </w:t>
      </w:r>
      <w:proofErr w:type="spellStart"/>
      <w:r w:rsidRPr="005D6493">
        <w:t>Spending_Score</w:t>
      </w:r>
      <w:proofErr w:type="spellEnd"/>
      <w:r w:rsidRPr="005D6493">
        <w:t xml:space="preserve"> ~ Age + </w:t>
      </w:r>
      <w:proofErr w:type="spellStart"/>
      <w:r w:rsidRPr="005D6493">
        <w:t>Annual_Income</w:t>
      </w:r>
      <w:proofErr w:type="spellEnd"/>
      <w:r w:rsidRPr="005D6493">
        <w:t xml:space="preserve"> -1</w:t>
      </w:r>
    </w:p>
    <w:p w14:paraId="6D5E5195" w14:textId="5BD4E3DD" w:rsidR="00C34D2A" w:rsidRDefault="00C34D2A" w:rsidP="003B583F">
      <w:r>
        <w:t>As seen from the formula, we use Age and Annual Income and remove the intercept from consideration.</w:t>
      </w:r>
    </w:p>
    <w:p w14:paraId="5B957313" w14:textId="0E1FC207" w:rsidR="005D6493" w:rsidRDefault="005D6493" w:rsidP="003B583F">
      <w:pPr>
        <w:rPr>
          <w:lang w:val="en-CA"/>
        </w:rPr>
      </w:pPr>
      <w:r>
        <w:t>We do this for the same 6 age groups as identified before (</w:t>
      </w:r>
      <w:r>
        <w:rPr>
          <w:lang w:val="en-CA"/>
        </w:rPr>
        <w:t>below 25, 26 – 35, 36 – 45, 46 – 55, 56 – 65, Above 65).</w:t>
      </w:r>
    </w:p>
    <w:p w14:paraId="0AA5E91A" w14:textId="4695137F" w:rsidR="005D6493" w:rsidRPr="005D6493" w:rsidRDefault="005D6493" w:rsidP="005D6493">
      <w:pPr>
        <w:pStyle w:val="Heading3"/>
        <w:rPr>
          <w:bCs/>
        </w:rPr>
      </w:pPr>
      <w:bookmarkStart w:id="28" w:name="_Toc15821526"/>
      <w:r w:rsidRPr="005D6493">
        <w:rPr>
          <w:bCs/>
        </w:rPr>
        <w:t>Examining Bayesian Linear Regression Results</w:t>
      </w:r>
      <w:r w:rsidR="00E61EA1">
        <w:rPr>
          <w:bCs/>
        </w:rPr>
        <w:t xml:space="preserve"> with Posterior Distributions</w:t>
      </w:r>
      <w:bookmarkEnd w:id="28"/>
    </w:p>
    <w:p w14:paraId="73633A9E" w14:textId="06622A76" w:rsidR="005D6493" w:rsidRDefault="004704C4" w:rsidP="004704C4">
      <w:pPr>
        <w:pStyle w:val="Heading4"/>
      </w:pPr>
      <w:r>
        <w:t>Age Group: Below 25</w:t>
      </w:r>
    </w:p>
    <w:p w14:paraId="6ABEE55C" w14:textId="3704C533" w:rsidR="004704C4" w:rsidRDefault="00A91131" w:rsidP="004704C4">
      <w:pPr>
        <w:keepNext/>
        <w:jc w:val="center"/>
      </w:pPr>
      <w:r w:rsidRPr="00A91131">
        <w:drawing>
          <wp:inline distT="0" distB="0" distL="0" distR="0" wp14:anchorId="4D0DF717" wp14:editId="2BCD04B9">
            <wp:extent cx="5412419" cy="2791599"/>
            <wp:effectExtent l="0" t="0" r="0" b="8890"/>
            <wp:docPr id="34" name="Picture 13" descr="A close up of a mans face&#10;&#10;Description automatically generated">
              <a:extLst xmlns:a="http://schemas.openxmlformats.org/drawingml/2006/main">
                <a:ext uri="{FF2B5EF4-FFF2-40B4-BE49-F238E27FC236}">
                  <a16:creationId xmlns:a16="http://schemas.microsoft.com/office/drawing/2014/main" id="{4EB39200-E907-433E-BDBA-7D267D032B21}"/>
                </a:ext>
              </a:extLst>
            </wp:docPr>
            <wp:cNvGraphicFramePr/>
            <a:graphic xmlns:a="http://schemas.openxmlformats.org/drawingml/2006/main">
              <a:graphicData uri="http://schemas.openxmlformats.org/drawingml/2006/picture">
                <pic:pic xmlns:pic="http://schemas.openxmlformats.org/drawingml/2006/picture">
                  <pic:nvPicPr>
                    <pic:cNvPr id="14" name="Picture 13" descr="A close up of a mans face&#10;&#10;Description automatically generated">
                      <a:extLst>
                        <a:ext uri="{FF2B5EF4-FFF2-40B4-BE49-F238E27FC236}">
                          <a16:creationId xmlns:a16="http://schemas.microsoft.com/office/drawing/2014/main" id="{4EB39200-E907-433E-BDBA-7D267D032B21}"/>
                        </a:ext>
                      </a:extLst>
                    </pic:cNvPr>
                    <pic:cNvPicPr/>
                  </pic:nvPicPr>
                  <pic:blipFill>
                    <a:blip r:embed="rId21"/>
                    <a:stretch>
                      <a:fillRect/>
                    </a:stretch>
                  </pic:blipFill>
                  <pic:spPr>
                    <a:xfrm>
                      <a:off x="0" y="0"/>
                      <a:ext cx="5412419" cy="2791599"/>
                    </a:xfrm>
                    <a:prstGeom prst="rect">
                      <a:avLst/>
                    </a:prstGeom>
                  </pic:spPr>
                </pic:pic>
              </a:graphicData>
            </a:graphic>
          </wp:inline>
        </w:drawing>
      </w:r>
    </w:p>
    <w:p w14:paraId="7F03A0E5" w14:textId="71F8EDFD" w:rsidR="004704C4" w:rsidRDefault="004704C4" w:rsidP="004704C4">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11</w:t>
      </w:r>
      <w:r w:rsidR="00604EFA">
        <w:rPr>
          <w:noProof/>
        </w:rPr>
        <w:fldChar w:fldCharType="end"/>
      </w:r>
      <w:r>
        <w:t>: Linear Trace - Below 25</w:t>
      </w:r>
    </w:p>
    <w:p w14:paraId="5A8B7467" w14:textId="3FB15567" w:rsidR="00E61EA1" w:rsidRDefault="00A91131" w:rsidP="00E61EA1">
      <w:pPr>
        <w:keepNext/>
        <w:jc w:val="center"/>
      </w:pPr>
      <w:r w:rsidRPr="00A91131">
        <w:lastRenderedPageBreak/>
        <w:drawing>
          <wp:inline distT="0" distB="0" distL="0" distR="0" wp14:anchorId="1126258A" wp14:editId="7F7ADFCB">
            <wp:extent cx="3215919" cy="2225233"/>
            <wp:effectExtent l="0" t="0" r="3810" b="3810"/>
            <wp:docPr id="39" name="Picture 3" descr="A close up of a map&#10;&#10;Description automatically generated">
              <a:extLst xmlns:a="http://schemas.openxmlformats.org/drawingml/2006/main">
                <a:ext uri="{FF2B5EF4-FFF2-40B4-BE49-F238E27FC236}">
                  <a16:creationId xmlns:a16="http://schemas.microsoft.com/office/drawing/2014/main" id="{B32CA45B-73ED-46EE-991D-BD1A8D47EB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a map&#10;&#10;Description automatically generated">
                      <a:extLst>
                        <a:ext uri="{FF2B5EF4-FFF2-40B4-BE49-F238E27FC236}">
                          <a16:creationId xmlns:a16="http://schemas.microsoft.com/office/drawing/2014/main" id="{B32CA45B-73ED-46EE-991D-BD1A8D47EBB3}"/>
                        </a:ext>
                      </a:extLst>
                    </pic:cNvPr>
                    <pic:cNvPicPr>
                      <a:picLocks noChangeAspect="1"/>
                    </pic:cNvPicPr>
                  </pic:nvPicPr>
                  <pic:blipFill>
                    <a:blip r:embed="rId22"/>
                    <a:stretch>
                      <a:fillRect/>
                    </a:stretch>
                  </pic:blipFill>
                  <pic:spPr>
                    <a:xfrm>
                      <a:off x="0" y="0"/>
                      <a:ext cx="3215919" cy="2225233"/>
                    </a:xfrm>
                    <a:prstGeom prst="rect">
                      <a:avLst/>
                    </a:prstGeom>
                  </pic:spPr>
                </pic:pic>
              </a:graphicData>
            </a:graphic>
          </wp:inline>
        </w:drawing>
      </w:r>
    </w:p>
    <w:p w14:paraId="5AC10AA7" w14:textId="6DA0AAE4"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12</w:t>
      </w:r>
      <w:r w:rsidR="00604EFA">
        <w:rPr>
          <w:noProof/>
        </w:rPr>
        <w:fldChar w:fldCharType="end"/>
      </w:r>
      <w:r>
        <w:t>: Posterior - Below 25</w:t>
      </w:r>
    </w:p>
    <w:p w14:paraId="22AE6F30" w14:textId="0B87244E" w:rsidR="004704C4" w:rsidRDefault="004704C4" w:rsidP="004704C4">
      <w:pPr>
        <w:pStyle w:val="Heading4"/>
      </w:pPr>
      <w:r>
        <w:t>Age Group: 26 – 35</w:t>
      </w:r>
    </w:p>
    <w:p w14:paraId="1BF980F0" w14:textId="5E2FA380" w:rsidR="004704C4" w:rsidRDefault="00A91131" w:rsidP="004704C4">
      <w:pPr>
        <w:keepNext/>
        <w:jc w:val="center"/>
      </w:pPr>
      <w:r w:rsidRPr="00A91131">
        <w:drawing>
          <wp:inline distT="0" distB="0" distL="0" distR="0" wp14:anchorId="64A04D6C" wp14:editId="74C725F6">
            <wp:extent cx="5283520" cy="2752104"/>
            <wp:effectExtent l="0" t="0" r="0" b="0"/>
            <wp:docPr id="9" name="Picture 8" descr="A close up of a device&#10;&#10;Description automatically generated">
              <a:extLst xmlns:a="http://schemas.openxmlformats.org/drawingml/2006/main">
                <a:ext uri="{FF2B5EF4-FFF2-40B4-BE49-F238E27FC236}">
                  <a16:creationId xmlns:a16="http://schemas.microsoft.com/office/drawing/2014/main" id="{BD2E6F6E-54D8-430C-A9AD-41C930F9D459}"/>
                </a:ext>
              </a:extLst>
            </wp:docPr>
            <wp:cNvGraphicFramePr/>
            <a:graphic xmlns:a="http://schemas.openxmlformats.org/drawingml/2006/main">
              <a:graphicData uri="http://schemas.openxmlformats.org/drawingml/2006/picture">
                <pic:pic xmlns:pic="http://schemas.openxmlformats.org/drawingml/2006/picture">
                  <pic:nvPicPr>
                    <pic:cNvPr id="9" name="Picture 8" descr="A close up of a device&#10;&#10;Description automatically generated">
                      <a:extLst>
                        <a:ext uri="{FF2B5EF4-FFF2-40B4-BE49-F238E27FC236}">
                          <a16:creationId xmlns:a16="http://schemas.microsoft.com/office/drawing/2014/main" id="{BD2E6F6E-54D8-430C-A9AD-41C930F9D459}"/>
                        </a:ext>
                      </a:extLst>
                    </pic:cNvPr>
                    <pic:cNvPicPr/>
                  </pic:nvPicPr>
                  <pic:blipFill>
                    <a:blip r:embed="rId23"/>
                    <a:stretch>
                      <a:fillRect/>
                    </a:stretch>
                  </pic:blipFill>
                  <pic:spPr>
                    <a:xfrm>
                      <a:off x="0" y="0"/>
                      <a:ext cx="5283520" cy="2752104"/>
                    </a:xfrm>
                    <a:prstGeom prst="rect">
                      <a:avLst/>
                    </a:prstGeom>
                  </pic:spPr>
                </pic:pic>
              </a:graphicData>
            </a:graphic>
          </wp:inline>
        </w:drawing>
      </w:r>
    </w:p>
    <w:p w14:paraId="0A0556A7" w14:textId="4D476E47" w:rsidR="004704C4" w:rsidRDefault="004704C4" w:rsidP="004704C4">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13</w:t>
      </w:r>
      <w:r w:rsidR="00604EFA">
        <w:rPr>
          <w:noProof/>
        </w:rPr>
        <w:fldChar w:fldCharType="end"/>
      </w:r>
      <w:r>
        <w:t xml:space="preserve">: </w:t>
      </w:r>
      <w:r w:rsidRPr="009F6A21">
        <w:t xml:space="preserve">Linear Trace - </w:t>
      </w:r>
      <w:r>
        <w:t>26 to 35</w:t>
      </w:r>
    </w:p>
    <w:p w14:paraId="6887EF31" w14:textId="6A10206A" w:rsidR="00E61EA1" w:rsidRDefault="00B957BB" w:rsidP="00E61EA1">
      <w:pPr>
        <w:keepNext/>
        <w:jc w:val="center"/>
      </w:pPr>
      <w:r w:rsidRPr="00B957BB">
        <w:drawing>
          <wp:inline distT="0" distB="0" distL="0" distR="0" wp14:anchorId="07B8754D" wp14:editId="4A78C8F0">
            <wp:extent cx="3041898" cy="2255953"/>
            <wp:effectExtent l="0" t="0" r="6350" b="0"/>
            <wp:docPr id="40" name="Picture 6" descr="A close up of a map&#10;&#10;Description automatically generated">
              <a:extLst xmlns:a="http://schemas.openxmlformats.org/drawingml/2006/main">
                <a:ext uri="{FF2B5EF4-FFF2-40B4-BE49-F238E27FC236}">
                  <a16:creationId xmlns:a16="http://schemas.microsoft.com/office/drawing/2014/main" id="{3D83D310-C9AF-4505-9967-E40109380F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lose up of a map&#10;&#10;Description automatically generated">
                      <a:extLst>
                        <a:ext uri="{FF2B5EF4-FFF2-40B4-BE49-F238E27FC236}">
                          <a16:creationId xmlns:a16="http://schemas.microsoft.com/office/drawing/2014/main" id="{3D83D310-C9AF-4505-9967-E40109380F33}"/>
                        </a:ext>
                      </a:extLst>
                    </pic:cNvPr>
                    <pic:cNvPicPr>
                      <a:picLocks noChangeAspect="1"/>
                    </pic:cNvPicPr>
                  </pic:nvPicPr>
                  <pic:blipFill>
                    <a:blip r:embed="rId24"/>
                    <a:stretch>
                      <a:fillRect/>
                    </a:stretch>
                  </pic:blipFill>
                  <pic:spPr>
                    <a:xfrm>
                      <a:off x="0" y="0"/>
                      <a:ext cx="3041898" cy="2255953"/>
                    </a:xfrm>
                    <a:prstGeom prst="rect">
                      <a:avLst/>
                    </a:prstGeom>
                  </pic:spPr>
                </pic:pic>
              </a:graphicData>
            </a:graphic>
          </wp:inline>
        </w:drawing>
      </w:r>
    </w:p>
    <w:p w14:paraId="017CC3B5" w14:textId="02A00E99"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14</w:t>
      </w:r>
      <w:r w:rsidR="00604EFA">
        <w:rPr>
          <w:noProof/>
        </w:rPr>
        <w:fldChar w:fldCharType="end"/>
      </w:r>
      <w:r>
        <w:t xml:space="preserve">: </w:t>
      </w:r>
      <w:r w:rsidRPr="007D6E46">
        <w:t xml:space="preserve">Posterior - </w:t>
      </w:r>
      <w:r>
        <w:t>26 - 35</w:t>
      </w:r>
    </w:p>
    <w:p w14:paraId="17591355" w14:textId="6DD470A3" w:rsidR="004704C4" w:rsidRDefault="004704C4" w:rsidP="004704C4">
      <w:pPr>
        <w:pStyle w:val="Heading4"/>
      </w:pPr>
      <w:r>
        <w:lastRenderedPageBreak/>
        <w:t>Age Group: 36 – 45</w:t>
      </w:r>
    </w:p>
    <w:p w14:paraId="46A346DC" w14:textId="5444E391" w:rsidR="004704C4" w:rsidRDefault="00A91131" w:rsidP="004704C4">
      <w:pPr>
        <w:keepNext/>
        <w:jc w:val="center"/>
      </w:pPr>
      <w:r w:rsidRPr="00A91131">
        <w:drawing>
          <wp:inline distT="0" distB="0" distL="0" distR="0" wp14:anchorId="71DB24D6" wp14:editId="7F212CE9">
            <wp:extent cx="6006885" cy="3080453"/>
            <wp:effectExtent l="0" t="0" r="0" b="5715"/>
            <wp:docPr id="35" name="Picture 7">
              <a:extLst xmlns:a="http://schemas.openxmlformats.org/drawingml/2006/main">
                <a:ext uri="{FF2B5EF4-FFF2-40B4-BE49-F238E27FC236}">
                  <a16:creationId xmlns:a16="http://schemas.microsoft.com/office/drawing/2014/main" id="{634D011E-057E-4DD2-A047-C21959AB1A1A}"/>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4D011E-057E-4DD2-A047-C21959AB1A1A}"/>
                        </a:ext>
                      </a:extLst>
                    </pic:cNvPr>
                    <pic:cNvPicPr/>
                  </pic:nvPicPr>
                  <pic:blipFill>
                    <a:blip r:embed="rId25"/>
                    <a:srcRect/>
                    <a:stretch/>
                  </pic:blipFill>
                  <pic:spPr>
                    <a:xfrm>
                      <a:off x="0" y="0"/>
                      <a:ext cx="6006885" cy="3080453"/>
                    </a:xfrm>
                    <a:prstGeom prst="rect">
                      <a:avLst/>
                    </a:prstGeom>
                  </pic:spPr>
                </pic:pic>
              </a:graphicData>
            </a:graphic>
          </wp:inline>
        </w:drawing>
      </w:r>
    </w:p>
    <w:p w14:paraId="3B7E223E" w14:textId="0BE630B0" w:rsidR="004704C4" w:rsidRDefault="004704C4" w:rsidP="004704C4">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15</w:t>
      </w:r>
      <w:r w:rsidR="00604EFA">
        <w:rPr>
          <w:noProof/>
        </w:rPr>
        <w:fldChar w:fldCharType="end"/>
      </w:r>
      <w:r>
        <w:t xml:space="preserve">: </w:t>
      </w:r>
      <w:r w:rsidRPr="009B7FC5">
        <w:t xml:space="preserve">Linear Trace - </w:t>
      </w:r>
      <w:r>
        <w:t>3</w:t>
      </w:r>
      <w:r w:rsidRPr="009B7FC5">
        <w:t xml:space="preserve">6 to </w:t>
      </w:r>
      <w:r>
        <w:t>4</w:t>
      </w:r>
      <w:r w:rsidRPr="009B7FC5">
        <w:t>5</w:t>
      </w:r>
    </w:p>
    <w:p w14:paraId="492005C5" w14:textId="529FC3F9" w:rsidR="00E61EA1" w:rsidRDefault="00B957BB" w:rsidP="00E61EA1">
      <w:pPr>
        <w:keepNext/>
        <w:jc w:val="center"/>
      </w:pPr>
      <w:r w:rsidRPr="00B957BB">
        <w:drawing>
          <wp:inline distT="0" distB="0" distL="0" distR="0" wp14:anchorId="562E17D9" wp14:editId="4155CB5B">
            <wp:extent cx="2946317" cy="2253933"/>
            <wp:effectExtent l="0" t="0" r="6985" b="0"/>
            <wp:docPr id="41" name="Picture 8" descr="A close up of a map&#10;&#10;Description automatically generated">
              <a:extLst xmlns:a="http://schemas.openxmlformats.org/drawingml/2006/main">
                <a:ext uri="{FF2B5EF4-FFF2-40B4-BE49-F238E27FC236}">
                  <a16:creationId xmlns:a16="http://schemas.microsoft.com/office/drawing/2014/main" id="{EA64B4F1-C003-4D43-8A10-814F6C19450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map&#10;&#10;Description automatically generated">
                      <a:extLst>
                        <a:ext uri="{FF2B5EF4-FFF2-40B4-BE49-F238E27FC236}">
                          <a16:creationId xmlns:a16="http://schemas.microsoft.com/office/drawing/2014/main" id="{EA64B4F1-C003-4D43-8A10-814F6C194505}"/>
                        </a:ext>
                      </a:extLst>
                    </pic:cNvPr>
                    <pic:cNvPicPr>
                      <a:picLocks noChangeAspect="1"/>
                    </pic:cNvPicPr>
                  </pic:nvPicPr>
                  <pic:blipFill>
                    <a:blip r:embed="rId26"/>
                    <a:stretch>
                      <a:fillRect/>
                    </a:stretch>
                  </pic:blipFill>
                  <pic:spPr>
                    <a:xfrm>
                      <a:off x="0" y="0"/>
                      <a:ext cx="2946317" cy="2253933"/>
                    </a:xfrm>
                    <a:prstGeom prst="rect">
                      <a:avLst/>
                    </a:prstGeom>
                  </pic:spPr>
                </pic:pic>
              </a:graphicData>
            </a:graphic>
          </wp:inline>
        </w:drawing>
      </w:r>
    </w:p>
    <w:p w14:paraId="44B6B493" w14:textId="7839A0BE"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16</w:t>
      </w:r>
      <w:r w:rsidR="00604EFA">
        <w:rPr>
          <w:noProof/>
        </w:rPr>
        <w:fldChar w:fldCharType="end"/>
      </w:r>
      <w:r>
        <w:t xml:space="preserve">: </w:t>
      </w:r>
      <w:r w:rsidRPr="00F023E7">
        <w:t xml:space="preserve">Posterior - </w:t>
      </w:r>
      <w:r>
        <w:t>3</w:t>
      </w:r>
      <w:r w:rsidRPr="00F023E7">
        <w:t xml:space="preserve">6 - </w:t>
      </w:r>
      <w:r>
        <w:t>4</w:t>
      </w:r>
      <w:r w:rsidRPr="00F023E7">
        <w:t>5</w:t>
      </w:r>
    </w:p>
    <w:p w14:paraId="516CDAB2" w14:textId="20185A5C" w:rsidR="004704C4" w:rsidRDefault="004704C4" w:rsidP="004704C4">
      <w:pPr>
        <w:pStyle w:val="Heading4"/>
      </w:pPr>
      <w:r>
        <w:lastRenderedPageBreak/>
        <w:t>Age Group: 46 – 55</w:t>
      </w:r>
    </w:p>
    <w:p w14:paraId="50094A55" w14:textId="44ACF7AC" w:rsidR="004704C4" w:rsidRDefault="00A91131" w:rsidP="004704C4">
      <w:pPr>
        <w:keepNext/>
        <w:jc w:val="center"/>
      </w:pPr>
      <w:r w:rsidRPr="00A91131">
        <w:drawing>
          <wp:inline distT="0" distB="0" distL="0" distR="0" wp14:anchorId="3AA65448" wp14:editId="19FC1CFC">
            <wp:extent cx="5844089" cy="3054377"/>
            <wp:effectExtent l="0" t="0" r="4445" b="0"/>
            <wp:docPr id="36" name="Picture 8">
              <a:extLst xmlns:a="http://schemas.openxmlformats.org/drawingml/2006/main">
                <a:ext uri="{FF2B5EF4-FFF2-40B4-BE49-F238E27FC236}">
                  <a16:creationId xmlns:a16="http://schemas.microsoft.com/office/drawing/2014/main" id="{BD2E6F6E-54D8-430C-A9AD-41C930F9D459}"/>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D2E6F6E-54D8-430C-A9AD-41C930F9D459}"/>
                        </a:ext>
                      </a:extLst>
                    </pic:cNvPr>
                    <pic:cNvPicPr/>
                  </pic:nvPicPr>
                  <pic:blipFill>
                    <a:blip r:embed="rId27"/>
                    <a:srcRect/>
                    <a:stretch/>
                  </pic:blipFill>
                  <pic:spPr>
                    <a:xfrm>
                      <a:off x="0" y="0"/>
                      <a:ext cx="5844089" cy="3054377"/>
                    </a:xfrm>
                    <a:prstGeom prst="rect">
                      <a:avLst/>
                    </a:prstGeom>
                  </pic:spPr>
                </pic:pic>
              </a:graphicData>
            </a:graphic>
          </wp:inline>
        </w:drawing>
      </w:r>
    </w:p>
    <w:p w14:paraId="1BA06EB6" w14:textId="1A035E6C" w:rsidR="004704C4" w:rsidRDefault="004704C4" w:rsidP="004704C4">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17</w:t>
      </w:r>
      <w:r w:rsidR="00604EFA">
        <w:rPr>
          <w:noProof/>
        </w:rPr>
        <w:fldChar w:fldCharType="end"/>
      </w:r>
      <w:r>
        <w:t xml:space="preserve">: </w:t>
      </w:r>
      <w:r w:rsidRPr="00DC66A2">
        <w:t xml:space="preserve">Linear Trace - </w:t>
      </w:r>
      <w:r>
        <w:t>4</w:t>
      </w:r>
      <w:r w:rsidRPr="00DC66A2">
        <w:t xml:space="preserve">6 to </w:t>
      </w:r>
      <w:r>
        <w:t>5</w:t>
      </w:r>
      <w:r w:rsidRPr="00DC66A2">
        <w:t>5</w:t>
      </w:r>
    </w:p>
    <w:p w14:paraId="540B9C2D" w14:textId="35D23B50" w:rsidR="00E61EA1" w:rsidRDefault="00B957BB" w:rsidP="00E61EA1">
      <w:pPr>
        <w:keepNext/>
        <w:jc w:val="center"/>
      </w:pPr>
      <w:r w:rsidRPr="00B957BB">
        <w:drawing>
          <wp:inline distT="0" distB="0" distL="0" distR="0" wp14:anchorId="5D3A4AB2" wp14:editId="20507851">
            <wp:extent cx="3101609" cy="2354784"/>
            <wp:effectExtent l="0" t="0" r="3810" b="7620"/>
            <wp:docPr id="42" name="Picture 10" descr="A close up of a map&#10;&#10;Description automatically generated">
              <a:extLst xmlns:a="http://schemas.openxmlformats.org/drawingml/2006/main">
                <a:ext uri="{FF2B5EF4-FFF2-40B4-BE49-F238E27FC236}">
                  <a16:creationId xmlns:a16="http://schemas.microsoft.com/office/drawing/2014/main" id="{A16F2B70-7922-4821-8088-EFA7146406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lose up of a map&#10;&#10;Description automatically generated">
                      <a:extLst>
                        <a:ext uri="{FF2B5EF4-FFF2-40B4-BE49-F238E27FC236}">
                          <a16:creationId xmlns:a16="http://schemas.microsoft.com/office/drawing/2014/main" id="{A16F2B70-7922-4821-8088-EFA71464069F}"/>
                        </a:ext>
                      </a:extLst>
                    </pic:cNvPr>
                    <pic:cNvPicPr>
                      <a:picLocks noChangeAspect="1"/>
                    </pic:cNvPicPr>
                  </pic:nvPicPr>
                  <pic:blipFill>
                    <a:blip r:embed="rId28"/>
                    <a:stretch>
                      <a:fillRect/>
                    </a:stretch>
                  </pic:blipFill>
                  <pic:spPr>
                    <a:xfrm>
                      <a:off x="0" y="0"/>
                      <a:ext cx="3101609" cy="2354784"/>
                    </a:xfrm>
                    <a:prstGeom prst="rect">
                      <a:avLst/>
                    </a:prstGeom>
                  </pic:spPr>
                </pic:pic>
              </a:graphicData>
            </a:graphic>
          </wp:inline>
        </w:drawing>
      </w:r>
    </w:p>
    <w:p w14:paraId="5E408FA9" w14:textId="55247120"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18</w:t>
      </w:r>
      <w:r w:rsidR="00604EFA">
        <w:rPr>
          <w:noProof/>
        </w:rPr>
        <w:fldChar w:fldCharType="end"/>
      </w:r>
      <w:r>
        <w:t xml:space="preserve">: </w:t>
      </w:r>
      <w:r w:rsidRPr="004D16DD">
        <w:t xml:space="preserve">Posterior - </w:t>
      </w:r>
      <w:r>
        <w:t>4</w:t>
      </w:r>
      <w:r w:rsidRPr="004D16DD">
        <w:t xml:space="preserve">6 - </w:t>
      </w:r>
      <w:r>
        <w:t>5</w:t>
      </w:r>
      <w:r w:rsidRPr="004D16DD">
        <w:t>5</w:t>
      </w:r>
    </w:p>
    <w:p w14:paraId="70F71D20" w14:textId="5B825BC5" w:rsidR="004704C4" w:rsidRDefault="004704C4" w:rsidP="004704C4">
      <w:pPr>
        <w:pStyle w:val="Heading4"/>
      </w:pPr>
      <w:r>
        <w:lastRenderedPageBreak/>
        <w:t>Age Group: 56 – 65</w:t>
      </w:r>
    </w:p>
    <w:p w14:paraId="4EB7B4EE" w14:textId="3BBD7507" w:rsidR="004704C4" w:rsidRDefault="00A91131" w:rsidP="004704C4">
      <w:pPr>
        <w:keepNext/>
        <w:jc w:val="center"/>
      </w:pPr>
      <w:r w:rsidRPr="00A91131">
        <w:drawing>
          <wp:inline distT="0" distB="0" distL="0" distR="0" wp14:anchorId="6E3F70AC" wp14:editId="12D25C3D">
            <wp:extent cx="5788157" cy="3080453"/>
            <wp:effectExtent l="0" t="0" r="3175" b="5715"/>
            <wp:docPr id="37" name="Picture 7">
              <a:extLst xmlns:a="http://schemas.openxmlformats.org/drawingml/2006/main">
                <a:ext uri="{FF2B5EF4-FFF2-40B4-BE49-F238E27FC236}">
                  <a16:creationId xmlns:a16="http://schemas.microsoft.com/office/drawing/2014/main" id="{634D011E-057E-4DD2-A047-C21959AB1A1A}"/>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34D011E-057E-4DD2-A047-C21959AB1A1A}"/>
                        </a:ext>
                      </a:extLst>
                    </pic:cNvPr>
                    <pic:cNvPicPr/>
                  </pic:nvPicPr>
                  <pic:blipFill>
                    <a:blip r:embed="rId29"/>
                    <a:srcRect/>
                    <a:stretch/>
                  </pic:blipFill>
                  <pic:spPr>
                    <a:xfrm>
                      <a:off x="0" y="0"/>
                      <a:ext cx="5788157" cy="3080453"/>
                    </a:xfrm>
                    <a:prstGeom prst="rect">
                      <a:avLst/>
                    </a:prstGeom>
                  </pic:spPr>
                </pic:pic>
              </a:graphicData>
            </a:graphic>
          </wp:inline>
        </w:drawing>
      </w:r>
    </w:p>
    <w:p w14:paraId="18CD088F" w14:textId="14B1F15D" w:rsidR="004704C4" w:rsidRDefault="004704C4" w:rsidP="004704C4">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19</w:t>
      </w:r>
      <w:r w:rsidR="00604EFA">
        <w:rPr>
          <w:noProof/>
        </w:rPr>
        <w:fldChar w:fldCharType="end"/>
      </w:r>
      <w:r>
        <w:t xml:space="preserve">: </w:t>
      </w:r>
      <w:r w:rsidRPr="00B92006">
        <w:t xml:space="preserve">Linear Trace - </w:t>
      </w:r>
      <w:r>
        <w:t>5</w:t>
      </w:r>
      <w:r w:rsidRPr="00B92006">
        <w:t xml:space="preserve">6 to </w:t>
      </w:r>
      <w:r>
        <w:t>6</w:t>
      </w:r>
      <w:r w:rsidRPr="00B92006">
        <w:t>5</w:t>
      </w:r>
    </w:p>
    <w:p w14:paraId="1307AC92" w14:textId="2031AE33" w:rsidR="00E61EA1" w:rsidRDefault="00B957BB" w:rsidP="00E61EA1">
      <w:pPr>
        <w:keepNext/>
        <w:jc w:val="center"/>
      </w:pPr>
      <w:r w:rsidRPr="00B957BB">
        <w:drawing>
          <wp:inline distT="0" distB="0" distL="0" distR="0" wp14:anchorId="2CF48C35" wp14:editId="3CB39124">
            <wp:extent cx="3173168" cy="2354784"/>
            <wp:effectExtent l="0" t="0" r="8255" b="7620"/>
            <wp:docPr id="43" name="Picture 13" descr="A close up of text on a white background&#10;&#10;Description automatically generated">
              <a:extLst xmlns:a="http://schemas.openxmlformats.org/drawingml/2006/main">
                <a:ext uri="{FF2B5EF4-FFF2-40B4-BE49-F238E27FC236}">
                  <a16:creationId xmlns:a16="http://schemas.microsoft.com/office/drawing/2014/main" id="{67B2280E-6DAC-429F-AE85-DBE3EEFD05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close up of text on a white background&#10;&#10;Description automatically generated">
                      <a:extLst>
                        <a:ext uri="{FF2B5EF4-FFF2-40B4-BE49-F238E27FC236}">
                          <a16:creationId xmlns:a16="http://schemas.microsoft.com/office/drawing/2014/main" id="{67B2280E-6DAC-429F-AE85-DBE3EEFD05CC}"/>
                        </a:ext>
                      </a:extLst>
                    </pic:cNvPr>
                    <pic:cNvPicPr>
                      <a:picLocks noChangeAspect="1"/>
                    </pic:cNvPicPr>
                  </pic:nvPicPr>
                  <pic:blipFill>
                    <a:blip r:embed="rId30"/>
                    <a:stretch>
                      <a:fillRect/>
                    </a:stretch>
                  </pic:blipFill>
                  <pic:spPr>
                    <a:xfrm>
                      <a:off x="0" y="0"/>
                      <a:ext cx="3173168" cy="2354784"/>
                    </a:xfrm>
                    <a:prstGeom prst="rect">
                      <a:avLst/>
                    </a:prstGeom>
                  </pic:spPr>
                </pic:pic>
              </a:graphicData>
            </a:graphic>
          </wp:inline>
        </w:drawing>
      </w:r>
    </w:p>
    <w:p w14:paraId="4C3D1460" w14:textId="73D8EB10"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20</w:t>
      </w:r>
      <w:r w:rsidR="00604EFA">
        <w:rPr>
          <w:noProof/>
        </w:rPr>
        <w:fldChar w:fldCharType="end"/>
      </w:r>
      <w:r>
        <w:t xml:space="preserve">: </w:t>
      </w:r>
      <w:r w:rsidRPr="00865759">
        <w:t xml:space="preserve">Posterior - </w:t>
      </w:r>
      <w:r>
        <w:t>5</w:t>
      </w:r>
      <w:r w:rsidRPr="00865759">
        <w:t xml:space="preserve">6 - </w:t>
      </w:r>
      <w:r>
        <w:t>6</w:t>
      </w:r>
      <w:r w:rsidRPr="00865759">
        <w:t>5</w:t>
      </w:r>
    </w:p>
    <w:p w14:paraId="5FA9D74A" w14:textId="365B53C9" w:rsidR="004704C4" w:rsidRDefault="004704C4" w:rsidP="004704C4">
      <w:pPr>
        <w:pStyle w:val="Heading4"/>
      </w:pPr>
      <w:r>
        <w:lastRenderedPageBreak/>
        <w:t>Age Group: Above 65</w:t>
      </w:r>
    </w:p>
    <w:p w14:paraId="5FDDE7A4" w14:textId="0DA7FB76" w:rsidR="0029147B" w:rsidRDefault="00A91131" w:rsidP="0029147B">
      <w:pPr>
        <w:keepNext/>
        <w:jc w:val="center"/>
      </w:pPr>
      <w:r w:rsidRPr="00A91131">
        <w:drawing>
          <wp:inline distT="0" distB="0" distL="0" distR="0" wp14:anchorId="00669505" wp14:editId="7A6F884D">
            <wp:extent cx="5844089" cy="2967977"/>
            <wp:effectExtent l="0" t="0" r="4445" b="4445"/>
            <wp:docPr id="38" name="Picture 8">
              <a:extLst xmlns:a="http://schemas.openxmlformats.org/drawingml/2006/main">
                <a:ext uri="{FF2B5EF4-FFF2-40B4-BE49-F238E27FC236}">
                  <a16:creationId xmlns:a16="http://schemas.microsoft.com/office/drawing/2014/main" id="{BD2E6F6E-54D8-430C-A9AD-41C930F9D459}"/>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BD2E6F6E-54D8-430C-A9AD-41C930F9D459}"/>
                        </a:ext>
                      </a:extLst>
                    </pic:cNvPr>
                    <pic:cNvPicPr/>
                  </pic:nvPicPr>
                  <pic:blipFill>
                    <a:blip r:embed="rId31"/>
                    <a:srcRect/>
                    <a:stretch/>
                  </pic:blipFill>
                  <pic:spPr>
                    <a:xfrm>
                      <a:off x="0" y="0"/>
                      <a:ext cx="5844089" cy="2967977"/>
                    </a:xfrm>
                    <a:prstGeom prst="rect">
                      <a:avLst/>
                    </a:prstGeom>
                  </pic:spPr>
                </pic:pic>
              </a:graphicData>
            </a:graphic>
          </wp:inline>
        </w:drawing>
      </w:r>
    </w:p>
    <w:p w14:paraId="68AA094E" w14:textId="2E875C32" w:rsidR="004704C4" w:rsidRDefault="0029147B" w:rsidP="0029147B">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21</w:t>
      </w:r>
      <w:r w:rsidR="00604EFA">
        <w:rPr>
          <w:noProof/>
        </w:rPr>
        <w:fldChar w:fldCharType="end"/>
      </w:r>
      <w:r>
        <w:t xml:space="preserve">: </w:t>
      </w:r>
      <w:r w:rsidRPr="000058EF">
        <w:t xml:space="preserve">Linear Trace - </w:t>
      </w:r>
      <w:r>
        <w:t>Above 65</w:t>
      </w:r>
    </w:p>
    <w:p w14:paraId="2587E0A5" w14:textId="5F1282FE" w:rsidR="00E61EA1" w:rsidRDefault="00B957BB" w:rsidP="00E61EA1">
      <w:pPr>
        <w:keepNext/>
        <w:jc w:val="center"/>
      </w:pPr>
      <w:r w:rsidRPr="00B957BB">
        <w:drawing>
          <wp:inline distT="0" distB="0" distL="0" distR="0" wp14:anchorId="643839EA" wp14:editId="5C12B892">
            <wp:extent cx="3261643" cy="2286198"/>
            <wp:effectExtent l="0" t="0" r="0" b="0"/>
            <wp:docPr id="19" name="Picture 18" descr="A close up of text on a white background&#10;&#10;Description automatically generated">
              <a:extLst xmlns:a="http://schemas.openxmlformats.org/drawingml/2006/main">
                <a:ext uri="{FF2B5EF4-FFF2-40B4-BE49-F238E27FC236}">
                  <a16:creationId xmlns:a16="http://schemas.microsoft.com/office/drawing/2014/main" id="{6D120C58-C569-46A8-BCAE-87D1792493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close up of text on a white background&#10;&#10;Description automatically generated">
                      <a:extLst>
                        <a:ext uri="{FF2B5EF4-FFF2-40B4-BE49-F238E27FC236}">
                          <a16:creationId xmlns:a16="http://schemas.microsoft.com/office/drawing/2014/main" id="{6D120C58-C569-46A8-BCAE-87D179249339}"/>
                        </a:ext>
                      </a:extLst>
                    </pic:cNvPr>
                    <pic:cNvPicPr>
                      <a:picLocks noChangeAspect="1"/>
                    </pic:cNvPicPr>
                  </pic:nvPicPr>
                  <pic:blipFill>
                    <a:blip r:embed="rId32"/>
                    <a:stretch>
                      <a:fillRect/>
                    </a:stretch>
                  </pic:blipFill>
                  <pic:spPr>
                    <a:xfrm>
                      <a:off x="0" y="0"/>
                      <a:ext cx="3261643" cy="2286198"/>
                    </a:xfrm>
                    <a:prstGeom prst="rect">
                      <a:avLst/>
                    </a:prstGeom>
                  </pic:spPr>
                </pic:pic>
              </a:graphicData>
            </a:graphic>
          </wp:inline>
        </w:drawing>
      </w:r>
    </w:p>
    <w:p w14:paraId="4ED4F6B2" w14:textId="7DFCDB9E" w:rsidR="00E61EA1" w:rsidRDefault="00E61EA1" w:rsidP="00E61EA1">
      <w:pPr>
        <w:pStyle w:val="Caption"/>
        <w:jc w:val="center"/>
      </w:pPr>
      <w:r>
        <w:t xml:space="preserve">Figure </w:t>
      </w:r>
      <w:r w:rsidR="00604EFA">
        <w:fldChar w:fldCharType="begin"/>
      </w:r>
      <w:r w:rsidR="00604EFA">
        <w:instrText xml:space="preserve"> SEQ Figure \* ARABIC </w:instrText>
      </w:r>
      <w:r w:rsidR="00604EFA">
        <w:fldChar w:fldCharType="separate"/>
      </w:r>
      <w:r w:rsidR="005340EA">
        <w:rPr>
          <w:noProof/>
        </w:rPr>
        <w:t>22</w:t>
      </w:r>
      <w:r w:rsidR="00604EFA">
        <w:rPr>
          <w:noProof/>
        </w:rPr>
        <w:fldChar w:fldCharType="end"/>
      </w:r>
      <w:r>
        <w:t xml:space="preserve">: </w:t>
      </w:r>
      <w:r w:rsidRPr="00E14692">
        <w:t xml:space="preserve">Posterior - </w:t>
      </w:r>
      <w:r>
        <w:t>Above 65</w:t>
      </w:r>
    </w:p>
    <w:p w14:paraId="5F871BAE" w14:textId="1E031A0A" w:rsidR="00E61EA1" w:rsidRDefault="00E61EA1" w:rsidP="00E61EA1"/>
    <w:p w14:paraId="4DD19D54" w14:textId="59B422C7" w:rsidR="00B957BB" w:rsidRPr="00B957BB" w:rsidRDefault="00B957BB" w:rsidP="00E61EA1">
      <w:r w:rsidRPr="00B957BB">
        <w:t>Bayesian inference does not give us only one best fitting line (as maximum likelihood does) but rather a whole posterior distribution of likely parameters.</w:t>
      </w:r>
    </w:p>
    <w:p w14:paraId="1C151FDB" w14:textId="77777777" w:rsidR="00B957BB" w:rsidRPr="00B957BB" w:rsidRDefault="00A70A87" w:rsidP="00B957BB">
      <w:r w:rsidRPr="00A70A87">
        <w:rPr>
          <w:b/>
          <w:bCs/>
        </w:rPr>
        <w:t>Linear Trace Interpretation</w:t>
      </w:r>
      <w:r>
        <w:t xml:space="preserve">: </w:t>
      </w:r>
      <w:r w:rsidR="00B957BB" w:rsidRPr="00B957BB">
        <w:t xml:space="preserve">The left side of the </w:t>
      </w:r>
      <w:proofErr w:type="spellStart"/>
      <w:r w:rsidR="00B957BB" w:rsidRPr="00B957BB">
        <w:t>traceplot</w:t>
      </w:r>
      <w:proofErr w:type="spellEnd"/>
      <w:r w:rsidR="00B957BB" w:rsidRPr="00B957BB">
        <w:t xml:space="preserve"> shows the marginal posterior: </w:t>
      </w:r>
    </w:p>
    <w:p w14:paraId="7173CF00" w14:textId="77777777" w:rsidR="00B957BB" w:rsidRPr="00B957BB" w:rsidRDefault="00B957BB" w:rsidP="00B957BB">
      <w:pPr>
        <w:pStyle w:val="ListParagraph"/>
        <w:numPr>
          <w:ilvl w:val="0"/>
          <w:numId w:val="41"/>
        </w:numPr>
      </w:pPr>
      <w:r w:rsidRPr="00B957BB">
        <w:t>X-Axis: The values for the variable</w:t>
      </w:r>
    </w:p>
    <w:p w14:paraId="02D926EB" w14:textId="77777777" w:rsidR="00B957BB" w:rsidRPr="00B957BB" w:rsidRDefault="00B957BB" w:rsidP="00B957BB">
      <w:pPr>
        <w:pStyle w:val="ListParagraph"/>
        <w:numPr>
          <w:ilvl w:val="0"/>
          <w:numId w:val="41"/>
        </w:numPr>
      </w:pPr>
      <w:r w:rsidRPr="00B957BB">
        <w:t>Y-Axis: The probability for the variable (as determined by sampling)</w:t>
      </w:r>
    </w:p>
    <w:p w14:paraId="5FB6B8D8" w14:textId="77777777" w:rsidR="00B957BB" w:rsidRPr="00B957BB" w:rsidRDefault="00B957BB" w:rsidP="00B957BB">
      <w:pPr>
        <w:pStyle w:val="ListParagraph"/>
        <w:numPr>
          <w:ilvl w:val="0"/>
          <w:numId w:val="41"/>
        </w:numPr>
      </w:pPr>
      <w:r w:rsidRPr="00B957BB">
        <w:t xml:space="preserve">The different colored lines indicate that we performed two chains of Markov Chain Monte Carlo. </w:t>
      </w:r>
    </w:p>
    <w:p w14:paraId="7FDE2E81" w14:textId="77777777" w:rsidR="00B957BB" w:rsidRPr="00B957BB" w:rsidRDefault="00B957BB" w:rsidP="00B957BB">
      <w:pPr>
        <w:pStyle w:val="ListParagraph"/>
        <w:numPr>
          <w:ilvl w:val="0"/>
          <w:numId w:val="41"/>
        </w:numPr>
      </w:pPr>
      <w:r w:rsidRPr="00B957BB">
        <w:t xml:space="preserve">From the left side we can see that there is a range of values for each weight. </w:t>
      </w:r>
    </w:p>
    <w:p w14:paraId="09AAFB42" w14:textId="77777777" w:rsidR="00B957BB" w:rsidRPr="00B957BB" w:rsidRDefault="00B957BB" w:rsidP="00B957BB">
      <w:pPr>
        <w:pStyle w:val="ListParagraph"/>
        <w:numPr>
          <w:ilvl w:val="0"/>
          <w:numId w:val="41"/>
        </w:numPr>
      </w:pPr>
      <w:r w:rsidRPr="00B957BB">
        <w:t>The right side shows the different sample values drawn as the sampling process runs.</w:t>
      </w:r>
    </w:p>
    <w:p w14:paraId="7F75D822" w14:textId="77777777" w:rsidR="00B957BB" w:rsidRPr="00B957BB" w:rsidRDefault="00B957BB" w:rsidP="00B957BB">
      <w:r w:rsidRPr="00B957BB">
        <w:lastRenderedPageBreak/>
        <w:t xml:space="preserve">There are a couple of things to see here: </w:t>
      </w:r>
    </w:p>
    <w:p w14:paraId="66F1834A" w14:textId="77777777" w:rsidR="00B957BB" w:rsidRPr="00B957BB" w:rsidRDefault="00B957BB" w:rsidP="00B957BB">
      <w:pPr>
        <w:pStyle w:val="ListParagraph"/>
        <w:numPr>
          <w:ilvl w:val="0"/>
          <w:numId w:val="42"/>
        </w:numPr>
      </w:pPr>
      <w:r w:rsidRPr="00B957BB">
        <w:t>Our sampling chains for the individual parameters (left side) seem well converged and stationary (there are no large drifts or other odd patterns).</w:t>
      </w:r>
    </w:p>
    <w:p w14:paraId="5A46A04C" w14:textId="4A7B2D94" w:rsidR="00B957BB" w:rsidRDefault="00B957BB" w:rsidP="00B957BB">
      <w:pPr>
        <w:pStyle w:val="ListParagraph"/>
        <w:numPr>
          <w:ilvl w:val="0"/>
          <w:numId w:val="42"/>
        </w:numPr>
      </w:pPr>
      <w:r w:rsidRPr="00B957BB">
        <w:t>The maximum posterior estimate of each variable (the peak in the left side distributions) is very close to the true parameters used to generate the data (x is the regression coefficient and sigma is the standard deviation of our normal).</w:t>
      </w:r>
    </w:p>
    <w:p w14:paraId="387597BB" w14:textId="2366C317" w:rsidR="004D5347" w:rsidRDefault="004D5347" w:rsidP="004D5347">
      <w:pPr>
        <w:pStyle w:val="Heading3"/>
      </w:pPr>
      <w:bookmarkStart w:id="29" w:name="_Toc15821527"/>
      <w:r>
        <w:t>Summary of MCMC Model for Different Age Groups:</w:t>
      </w:r>
      <w:bookmarkEnd w:id="29"/>
    </w:p>
    <w:p w14:paraId="38570A9E" w14:textId="77777777" w:rsidR="004D5347" w:rsidRPr="004D5347" w:rsidRDefault="004D5347" w:rsidP="004D5347"/>
    <w:p w14:paraId="33FAECBF" w14:textId="2C7060B6" w:rsidR="004D5347" w:rsidRDefault="004D5347" w:rsidP="004D5347">
      <w:r>
        <w:rPr>
          <w:noProof/>
        </w:rPr>
        <w:drawing>
          <wp:inline distT="0" distB="0" distL="0" distR="0" wp14:anchorId="560FC465" wp14:editId="0140C273">
            <wp:extent cx="6309360" cy="2818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2818765"/>
                    </a:xfrm>
                    <a:prstGeom prst="rect">
                      <a:avLst/>
                    </a:prstGeom>
                  </pic:spPr>
                </pic:pic>
              </a:graphicData>
            </a:graphic>
          </wp:inline>
        </w:drawing>
      </w:r>
    </w:p>
    <w:p w14:paraId="6E3B0307" w14:textId="013B64D7" w:rsidR="004D5347" w:rsidRDefault="004D5347" w:rsidP="004D5347">
      <w:r>
        <w:rPr>
          <w:noProof/>
        </w:rPr>
        <w:drawing>
          <wp:inline distT="0" distB="0" distL="0" distR="0" wp14:anchorId="5E984B7E" wp14:editId="48C75DD0">
            <wp:extent cx="6309360" cy="29121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09360" cy="2912110"/>
                    </a:xfrm>
                    <a:prstGeom prst="rect">
                      <a:avLst/>
                    </a:prstGeom>
                  </pic:spPr>
                </pic:pic>
              </a:graphicData>
            </a:graphic>
          </wp:inline>
        </w:drawing>
      </w:r>
    </w:p>
    <w:p w14:paraId="423D296E" w14:textId="77777777" w:rsidR="004D5347" w:rsidRPr="004D5347" w:rsidRDefault="004D5347" w:rsidP="004D5347"/>
    <w:p w14:paraId="56A3E5C6" w14:textId="7CFF477A" w:rsidR="004D5347" w:rsidRDefault="004D5347" w:rsidP="00E61EA1">
      <w:r>
        <w:rPr>
          <w:noProof/>
        </w:rPr>
        <w:lastRenderedPageBreak/>
        <w:drawing>
          <wp:inline distT="0" distB="0" distL="0" distR="0" wp14:anchorId="7574A29E" wp14:editId="4E74937E">
            <wp:extent cx="6309360" cy="96964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09360" cy="969645"/>
                    </a:xfrm>
                    <a:prstGeom prst="rect">
                      <a:avLst/>
                    </a:prstGeom>
                  </pic:spPr>
                </pic:pic>
              </a:graphicData>
            </a:graphic>
          </wp:inline>
        </w:drawing>
      </w:r>
    </w:p>
    <w:p w14:paraId="713C09A1" w14:textId="6F9D34CB" w:rsidR="00E61EA1" w:rsidRDefault="00A70A87" w:rsidP="00E61EA1">
      <w:pPr>
        <w:pStyle w:val="Heading3"/>
      </w:pPr>
      <w:bookmarkStart w:id="30" w:name="_Toc15821528"/>
      <w:r>
        <w:t>Interpretation</w:t>
      </w:r>
      <w:r w:rsidR="00890BC7">
        <w:t>s</w:t>
      </w:r>
      <w:bookmarkEnd w:id="30"/>
    </w:p>
    <w:p w14:paraId="11D14E61" w14:textId="77777777" w:rsidR="004D5347" w:rsidRPr="004D5347" w:rsidRDefault="004D5347" w:rsidP="004D5347">
      <w:r w:rsidRPr="004D5347">
        <w:t>Based on the sign and location of the weights, we can make the following inferences regarding the features in our dataset:</w:t>
      </w:r>
    </w:p>
    <w:p w14:paraId="25B88873" w14:textId="77777777" w:rsidR="004D5347" w:rsidRPr="004D5347" w:rsidRDefault="004D5347" w:rsidP="004D5347">
      <w:pPr>
        <w:numPr>
          <w:ilvl w:val="0"/>
          <w:numId w:val="43"/>
        </w:numPr>
      </w:pPr>
      <w:r w:rsidRPr="004D5347">
        <w:t xml:space="preserve">Based on </w:t>
      </w:r>
      <w:proofErr w:type="spellStart"/>
      <w:r w:rsidRPr="004D5347">
        <w:t>Agegroup</w:t>
      </w:r>
      <w:proofErr w:type="spellEnd"/>
      <w:r w:rsidRPr="004D5347">
        <w:t xml:space="preserve">, </w:t>
      </w:r>
      <w:proofErr w:type="gramStart"/>
      <w:r w:rsidRPr="004D5347">
        <w:t>Below</w:t>
      </w:r>
      <w:proofErr w:type="gramEnd"/>
      <w:r w:rsidRPr="004D5347">
        <w:t xml:space="preserve"> 25, Age seems to have positive relation with spending score while Annual income has negative impact.</w:t>
      </w:r>
    </w:p>
    <w:p w14:paraId="335779DF" w14:textId="77777777" w:rsidR="004D5347" w:rsidRPr="004D5347" w:rsidRDefault="004D5347" w:rsidP="004D5347">
      <w:pPr>
        <w:numPr>
          <w:ilvl w:val="0"/>
          <w:numId w:val="43"/>
        </w:numPr>
      </w:pPr>
      <w:r w:rsidRPr="004D5347">
        <w:t xml:space="preserve">In </w:t>
      </w:r>
      <w:proofErr w:type="spellStart"/>
      <w:r w:rsidRPr="004D5347">
        <w:t>Agegroup</w:t>
      </w:r>
      <w:proofErr w:type="spellEnd"/>
      <w:r w:rsidRPr="004D5347">
        <w:t xml:space="preserve"> between 26-45, both Age and Annual income has </w:t>
      </w:r>
      <w:proofErr w:type="spellStart"/>
      <w:r w:rsidRPr="004D5347">
        <w:t>postive</w:t>
      </w:r>
      <w:proofErr w:type="spellEnd"/>
      <w:r w:rsidRPr="004D5347">
        <w:t xml:space="preserve"> impact on spending score.</w:t>
      </w:r>
    </w:p>
    <w:p w14:paraId="3DEB2E89" w14:textId="77777777" w:rsidR="004D5347" w:rsidRPr="004D5347" w:rsidRDefault="004D5347" w:rsidP="004D5347">
      <w:pPr>
        <w:numPr>
          <w:ilvl w:val="0"/>
          <w:numId w:val="43"/>
        </w:numPr>
      </w:pPr>
      <w:r w:rsidRPr="004D5347">
        <w:t>When we go further down the age group with ages 56-65, we see a positive impact of age on spending score while annual income is negative.</w:t>
      </w:r>
    </w:p>
    <w:p w14:paraId="02652566" w14:textId="77777777" w:rsidR="004D5347" w:rsidRPr="004D5347" w:rsidRDefault="004D5347" w:rsidP="004D5347">
      <w:pPr>
        <w:numPr>
          <w:ilvl w:val="0"/>
          <w:numId w:val="43"/>
        </w:numPr>
      </w:pPr>
      <w:r w:rsidRPr="004D5347">
        <w:t xml:space="preserve">In </w:t>
      </w:r>
      <w:proofErr w:type="spellStart"/>
      <w:r w:rsidRPr="004D5347">
        <w:t>Agegroup</w:t>
      </w:r>
      <w:proofErr w:type="spellEnd"/>
      <w:r w:rsidRPr="004D5347">
        <w:t xml:space="preserve">, above 66, both the factors </w:t>
      </w:r>
      <w:proofErr w:type="gramStart"/>
      <w:r w:rsidRPr="004D5347">
        <w:t>has</w:t>
      </w:r>
      <w:proofErr w:type="gramEnd"/>
      <w:r w:rsidRPr="004D5347">
        <w:t xml:space="preserve"> positive impact on age.</w:t>
      </w:r>
    </w:p>
    <w:p w14:paraId="7AA0E718" w14:textId="5015C6E7" w:rsidR="00E61EA1" w:rsidRDefault="00D54064" w:rsidP="00D54064">
      <w:pPr>
        <w:pStyle w:val="Heading3"/>
      </w:pPr>
      <w:bookmarkStart w:id="31" w:name="_Toc15821529"/>
      <w:r>
        <w:t>Prediction of Response Variable:</w:t>
      </w:r>
      <w:bookmarkEnd w:id="31"/>
    </w:p>
    <w:p w14:paraId="11AC133C" w14:textId="77777777" w:rsidR="00D54064" w:rsidRPr="00D54064" w:rsidRDefault="00D54064" w:rsidP="00D54064">
      <w:r w:rsidRPr="00D54064">
        <w:t>We create the posterior plots which provide insight into the sample’s posterior predictive regression lines.</w:t>
      </w:r>
    </w:p>
    <w:p w14:paraId="116AAB88" w14:textId="77777777" w:rsidR="00D54064" w:rsidRPr="00D54064" w:rsidRDefault="00D54064" w:rsidP="00D54064">
      <w:r w:rsidRPr="00D54064">
        <w:t>In the GLM we do not only have one best fitting regression line, but many. A posterior predictive plot takes multiple samples from the posterior (intercepts and slopes) and plots a regression line for each of them.</w:t>
      </w:r>
    </w:p>
    <w:p w14:paraId="444345DD" w14:textId="77777777" w:rsidR="00D54064" w:rsidRPr="00D54064" w:rsidRDefault="00D54064" w:rsidP="00D54064">
      <w:r w:rsidRPr="00D54064">
        <w:t>Estimated regression lines are very similar to the true regression line. But since we only have limited data, we have uncertainty in our estimates, here expressed by the variability of the lines.</w:t>
      </w:r>
    </w:p>
    <w:p w14:paraId="6E7C5B0A" w14:textId="2DDAFA96" w:rsidR="00D54064" w:rsidRDefault="00D54064" w:rsidP="00D54064">
      <w:r>
        <w:rPr>
          <w:noProof/>
        </w:rPr>
        <w:drawing>
          <wp:inline distT="0" distB="0" distL="0" distR="0" wp14:anchorId="693426F2" wp14:editId="156A6615">
            <wp:extent cx="6309360" cy="23983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09360" cy="2398395"/>
                    </a:xfrm>
                    <a:prstGeom prst="rect">
                      <a:avLst/>
                    </a:prstGeom>
                  </pic:spPr>
                </pic:pic>
              </a:graphicData>
            </a:graphic>
          </wp:inline>
        </w:drawing>
      </w:r>
    </w:p>
    <w:p w14:paraId="44CC26DB" w14:textId="1234576B" w:rsidR="00D54064" w:rsidRDefault="00D54064" w:rsidP="00D54064">
      <w:r>
        <w:rPr>
          <w:noProof/>
        </w:rPr>
        <w:lastRenderedPageBreak/>
        <w:drawing>
          <wp:inline distT="0" distB="0" distL="0" distR="0" wp14:anchorId="21486185" wp14:editId="2423F32A">
            <wp:extent cx="6309360" cy="233997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09360" cy="2339975"/>
                    </a:xfrm>
                    <a:prstGeom prst="rect">
                      <a:avLst/>
                    </a:prstGeom>
                  </pic:spPr>
                </pic:pic>
              </a:graphicData>
            </a:graphic>
          </wp:inline>
        </w:drawing>
      </w:r>
    </w:p>
    <w:p w14:paraId="7D0A7072" w14:textId="5E2627F8" w:rsidR="00D54064" w:rsidRDefault="00D54064" w:rsidP="00D54064">
      <w:r>
        <w:rPr>
          <w:noProof/>
        </w:rPr>
        <w:drawing>
          <wp:inline distT="0" distB="0" distL="0" distR="0" wp14:anchorId="640A4416" wp14:editId="5004AB22">
            <wp:extent cx="6309360" cy="24453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09360" cy="2445385"/>
                    </a:xfrm>
                    <a:prstGeom prst="rect">
                      <a:avLst/>
                    </a:prstGeom>
                  </pic:spPr>
                </pic:pic>
              </a:graphicData>
            </a:graphic>
          </wp:inline>
        </w:drawing>
      </w:r>
    </w:p>
    <w:p w14:paraId="78D82F28" w14:textId="23C08397" w:rsidR="00D54064" w:rsidRDefault="00D54064" w:rsidP="00D54064">
      <w:r>
        <w:rPr>
          <w:noProof/>
        </w:rPr>
        <w:drawing>
          <wp:inline distT="0" distB="0" distL="0" distR="0" wp14:anchorId="7EBAAD10" wp14:editId="0F3C9F86">
            <wp:extent cx="6309360" cy="2583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09360" cy="2583815"/>
                    </a:xfrm>
                    <a:prstGeom prst="rect">
                      <a:avLst/>
                    </a:prstGeom>
                  </pic:spPr>
                </pic:pic>
              </a:graphicData>
            </a:graphic>
          </wp:inline>
        </w:drawing>
      </w:r>
    </w:p>
    <w:p w14:paraId="2B84FC44" w14:textId="615F5A07" w:rsidR="00D54064" w:rsidRDefault="00D54064" w:rsidP="00D54064">
      <w:r>
        <w:rPr>
          <w:noProof/>
        </w:rPr>
        <w:lastRenderedPageBreak/>
        <w:drawing>
          <wp:inline distT="0" distB="0" distL="0" distR="0" wp14:anchorId="22366963" wp14:editId="4BAA5A84">
            <wp:extent cx="6309360" cy="2502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09360" cy="2502535"/>
                    </a:xfrm>
                    <a:prstGeom prst="rect">
                      <a:avLst/>
                    </a:prstGeom>
                  </pic:spPr>
                </pic:pic>
              </a:graphicData>
            </a:graphic>
          </wp:inline>
        </w:drawing>
      </w:r>
    </w:p>
    <w:p w14:paraId="220DB1A3" w14:textId="5379FF21" w:rsidR="00D54064" w:rsidRDefault="00D54064" w:rsidP="00D54064">
      <w:r>
        <w:rPr>
          <w:noProof/>
        </w:rPr>
        <w:drawing>
          <wp:inline distT="0" distB="0" distL="0" distR="0" wp14:anchorId="0B0DA526" wp14:editId="1426E18E">
            <wp:extent cx="6309360" cy="24790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09360" cy="2479040"/>
                    </a:xfrm>
                    <a:prstGeom prst="rect">
                      <a:avLst/>
                    </a:prstGeom>
                  </pic:spPr>
                </pic:pic>
              </a:graphicData>
            </a:graphic>
          </wp:inline>
        </w:drawing>
      </w:r>
    </w:p>
    <w:p w14:paraId="0A3D6BC2" w14:textId="48D097A6" w:rsidR="00D54064" w:rsidRDefault="00D54064" w:rsidP="00D54064"/>
    <w:p w14:paraId="0556881C" w14:textId="77192EBC" w:rsidR="00D54064" w:rsidRDefault="00D54064" w:rsidP="00D54064">
      <w:pPr>
        <w:pStyle w:val="Heading3"/>
      </w:pPr>
      <w:bookmarkStart w:id="32" w:name="_Toc15821530"/>
      <w:r>
        <w:t>Prediction for Single Point:</w:t>
      </w:r>
      <w:bookmarkEnd w:id="32"/>
    </w:p>
    <w:p w14:paraId="6BA52440" w14:textId="305B7CA3" w:rsidR="00D54064" w:rsidRPr="00D54064" w:rsidRDefault="00D54064" w:rsidP="00D54064">
      <w:r w:rsidRPr="00D54064">
        <w:t>Below is the point prediction (for Age = 2</w:t>
      </w:r>
      <w:r>
        <w:t>4</w:t>
      </w:r>
      <w:r w:rsidRPr="00D54064">
        <w:t>, using Bayesian Regression. We see that Bayesian prediction mean value almost coincides with the linear regression output. The data should be rich enough to predict correctly.</w:t>
      </w:r>
    </w:p>
    <w:p w14:paraId="1C22E4D3" w14:textId="13844B63" w:rsidR="00D54064" w:rsidRDefault="00D54064" w:rsidP="00D54064">
      <w:r w:rsidRPr="00D54064">
        <w:drawing>
          <wp:inline distT="0" distB="0" distL="0" distR="0" wp14:anchorId="208AAA83" wp14:editId="6D85D673">
            <wp:extent cx="6309360" cy="1242060"/>
            <wp:effectExtent l="0" t="0" r="0" b="0"/>
            <wp:docPr id="54" name="Picture 2">
              <a:extLst xmlns:a="http://schemas.openxmlformats.org/drawingml/2006/main">
                <a:ext uri="{FF2B5EF4-FFF2-40B4-BE49-F238E27FC236}">
                  <a16:creationId xmlns:a16="http://schemas.microsoft.com/office/drawing/2014/main" id="{A030E3D9-7B25-48E5-BFF9-CB5311F36E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30E3D9-7B25-48E5-BFF9-CB5311F36E3F}"/>
                        </a:ext>
                      </a:extLst>
                    </pic:cNvPr>
                    <pic:cNvPicPr>
                      <a:picLocks noChangeAspect="1"/>
                    </pic:cNvPicPr>
                  </pic:nvPicPr>
                  <pic:blipFill>
                    <a:blip r:embed="rId42"/>
                    <a:stretch>
                      <a:fillRect/>
                    </a:stretch>
                  </pic:blipFill>
                  <pic:spPr>
                    <a:xfrm>
                      <a:off x="0" y="0"/>
                      <a:ext cx="6309360" cy="1242060"/>
                    </a:xfrm>
                    <a:prstGeom prst="rect">
                      <a:avLst/>
                    </a:prstGeom>
                  </pic:spPr>
                </pic:pic>
              </a:graphicData>
            </a:graphic>
          </wp:inline>
        </w:drawing>
      </w:r>
    </w:p>
    <w:p w14:paraId="1A7758EF" w14:textId="77777777" w:rsidR="00D54064" w:rsidRDefault="00D54064" w:rsidP="00D54064">
      <w:pPr>
        <w:keepNext/>
        <w:jc w:val="center"/>
      </w:pPr>
      <w:r w:rsidRPr="00D54064">
        <w:lastRenderedPageBreak/>
        <w:drawing>
          <wp:inline distT="0" distB="0" distL="0" distR="0" wp14:anchorId="7492D448" wp14:editId="3FE6B170">
            <wp:extent cx="5216181" cy="3260113"/>
            <wp:effectExtent l="0" t="0" r="3810" b="0"/>
            <wp:docPr id="55" name="Picture 8" descr="A close up of a map&#10;&#10;Description automatically generated">
              <a:extLst xmlns:a="http://schemas.openxmlformats.org/drawingml/2006/main">
                <a:ext uri="{FF2B5EF4-FFF2-40B4-BE49-F238E27FC236}">
                  <a16:creationId xmlns:a16="http://schemas.microsoft.com/office/drawing/2014/main" id="{EA59808D-70D6-4654-91D8-B450E0EF70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close up of a map&#10;&#10;Description automatically generated">
                      <a:extLst>
                        <a:ext uri="{FF2B5EF4-FFF2-40B4-BE49-F238E27FC236}">
                          <a16:creationId xmlns:a16="http://schemas.microsoft.com/office/drawing/2014/main" id="{EA59808D-70D6-4654-91D8-B450E0EF7026}"/>
                        </a:ext>
                      </a:extLst>
                    </pic:cNvPr>
                    <pic:cNvPicPr>
                      <a:picLocks noChangeAspect="1"/>
                    </pic:cNvPicPr>
                  </pic:nvPicPr>
                  <pic:blipFill>
                    <a:blip r:embed="rId43"/>
                    <a:stretch>
                      <a:fillRect/>
                    </a:stretch>
                  </pic:blipFill>
                  <pic:spPr>
                    <a:xfrm>
                      <a:off x="0" y="0"/>
                      <a:ext cx="5216181" cy="3260113"/>
                    </a:xfrm>
                    <a:prstGeom prst="rect">
                      <a:avLst/>
                    </a:prstGeom>
                    <a:noFill/>
                  </pic:spPr>
                </pic:pic>
              </a:graphicData>
            </a:graphic>
          </wp:inline>
        </w:drawing>
      </w:r>
    </w:p>
    <w:p w14:paraId="554CC751" w14:textId="3447CFF5" w:rsidR="00D54064" w:rsidRPr="00D54064" w:rsidRDefault="00D54064" w:rsidP="00D54064">
      <w:pPr>
        <w:pStyle w:val="Caption"/>
        <w:jc w:val="center"/>
      </w:pPr>
      <w:r>
        <w:t xml:space="preserve">Figure </w:t>
      </w:r>
      <w:r>
        <w:fldChar w:fldCharType="begin"/>
      </w:r>
      <w:r>
        <w:instrText xml:space="preserve"> SEQ Figure \* ARABIC </w:instrText>
      </w:r>
      <w:r>
        <w:fldChar w:fldCharType="separate"/>
      </w:r>
      <w:r w:rsidR="005340EA">
        <w:rPr>
          <w:noProof/>
        </w:rPr>
        <w:t>23</w:t>
      </w:r>
      <w:r>
        <w:fldChar w:fldCharType="end"/>
      </w:r>
      <w:r>
        <w:t>: Bayesian Regression – Single Point Prediction</w:t>
      </w:r>
    </w:p>
    <w:p w14:paraId="55980B39" w14:textId="67C85C06" w:rsidR="00D476F7" w:rsidRDefault="0071315A" w:rsidP="00AF13FA">
      <w:pPr>
        <w:pStyle w:val="Heading1"/>
      </w:pPr>
      <w:bookmarkStart w:id="33" w:name="_Toc15821531"/>
      <w:r>
        <w:lastRenderedPageBreak/>
        <w:t>Conclusions</w:t>
      </w:r>
      <w:bookmarkEnd w:id="33"/>
    </w:p>
    <w:p w14:paraId="792BACB5" w14:textId="4008EC24" w:rsidR="00D55CBC" w:rsidRDefault="00AF13FA" w:rsidP="00AF13FA">
      <w:pPr>
        <w:pStyle w:val="Heading2"/>
      </w:pPr>
      <w:bookmarkStart w:id="34" w:name="_Toc15821532"/>
      <w:r w:rsidRPr="00AF13FA">
        <w:t xml:space="preserve">Comparison of the two models’ </w:t>
      </w:r>
      <w:r>
        <w:t>R</w:t>
      </w:r>
      <w:r w:rsidRPr="00AF13FA">
        <w:t>esults</w:t>
      </w:r>
      <w:r>
        <w:t>:</w:t>
      </w:r>
      <w:bookmarkEnd w:id="34"/>
    </w:p>
    <w:p w14:paraId="3157E663" w14:textId="5CF7409B" w:rsidR="005340EA" w:rsidRPr="005340EA" w:rsidRDefault="005340EA" w:rsidP="005340EA">
      <w:pPr>
        <w:pStyle w:val="Heading3"/>
      </w:pPr>
      <w:r>
        <w:t>OLS Regression Results:</w:t>
      </w:r>
    </w:p>
    <w:p w14:paraId="72E7B1CF" w14:textId="7EC71A06" w:rsidR="005340EA" w:rsidRDefault="005340EA" w:rsidP="005340EA">
      <w:pPr>
        <w:keepNext/>
        <w:jc w:val="center"/>
      </w:pPr>
      <w:r w:rsidRPr="005340EA">
        <w:drawing>
          <wp:inline distT="0" distB="0" distL="0" distR="0" wp14:anchorId="373E54DC" wp14:editId="187D96D3">
            <wp:extent cx="6161836" cy="2904067"/>
            <wp:effectExtent l="0" t="0" r="0" b="0"/>
            <wp:docPr id="61" name="Picture 10">
              <a:extLst xmlns:a="http://schemas.openxmlformats.org/drawingml/2006/main">
                <a:ext uri="{FF2B5EF4-FFF2-40B4-BE49-F238E27FC236}">
                  <a16:creationId xmlns:a16="http://schemas.microsoft.com/office/drawing/2014/main" id="{92AFCF56-2452-4DC3-8593-E74E5CC18C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92AFCF56-2452-4DC3-8593-E74E5CC18C27}"/>
                        </a:ext>
                      </a:extLst>
                    </pic:cNvPr>
                    <pic:cNvPicPr>
                      <a:picLocks noChangeAspect="1"/>
                    </pic:cNvPicPr>
                  </pic:nvPicPr>
                  <pic:blipFill>
                    <a:blip r:embed="rId44"/>
                    <a:stretch>
                      <a:fillRect/>
                    </a:stretch>
                  </pic:blipFill>
                  <pic:spPr>
                    <a:xfrm>
                      <a:off x="0" y="0"/>
                      <a:ext cx="6176880" cy="2911157"/>
                    </a:xfrm>
                    <a:prstGeom prst="rect">
                      <a:avLst/>
                    </a:prstGeom>
                  </pic:spPr>
                </pic:pic>
              </a:graphicData>
            </a:graphic>
          </wp:inline>
        </w:drawing>
      </w:r>
    </w:p>
    <w:p w14:paraId="39599AC8" w14:textId="76CF4218" w:rsidR="00604EFA" w:rsidRPr="005340EA" w:rsidRDefault="005340EA" w:rsidP="005340EA">
      <w:pPr>
        <w:pStyle w:val="Caption"/>
        <w:jc w:val="center"/>
        <w:rPr>
          <w:b/>
          <w:bCs/>
        </w:rPr>
      </w:pPr>
      <w:r>
        <w:t xml:space="preserve">Figure </w:t>
      </w:r>
      <w:r>
        <w:fldChar w:fldCharType="begin"/>
      </w:r>
      <w:r>
        <w:instrText xml:space="preserve"> SEQ Figure \* ARABIC </w:instrText>
      </w:r>
      <w:r>
        <w:fldChar w:fldCharType="separate"/>
      </w:r>
      <w:r>
        <w:rPr>
          <w:noProof/>
        </w:rPr>
        <w:t>24</w:t>
      </w:r>
      <w:r>
        <w:fldChar w:fldCharType="end"/>
      </w:r>
      <w:r>
        <w:t>: OLS Regression Resulting Equations</w:t>
      </w:r>
    </w:p>
    <w:p w14:paraId="07966192" w14:textId="47595826" w:rsidR="005340EA" w:rsidRDefault="005340EA" w:rsidP="005340EA">
      <w:pPr>
        <w:pStyle w:val="Heading3"/>
      </w:pPr>
      <w:r>
        <w:t>Bayesian Regression Results:</w:t>
      </w:r>
    </w:p>
    <w:p w14:paraId="29FE8660" w14:textId="4F28ACD4" w:rsidR="005340EA" w:rsidRDefault="005340EA" w:rsidP="005340EA">
      <w:pPr>
        <w:keepNext/>
        <w:jc w:val="center"/>
      </w:pPr>
      <w:r>
        <w:rPr>
          <w:noProof/>
        </w:rPr>
        <w:drawing>
          <wp:inline distT="0" distB="0" distL="0" distR="0" wp14:anchorId="667B2C89" wp14:editId="4B8A9D44">
            <wp:extent cx="6666073" cy="1024466"/>
            <wp:effectExtent l="0" t="0" r="1905"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6941" cy="1029210"/>
                    </a:xfrm>
                    <a:prstGeom prst="rect">
                      <a:avLst/>
                    </a:prstGeom>
                  </pic:spPr>
                </pic:pic>
              </a:graphicData>
            </a:graphic>
          </wp:inline>
        </w:drawing>
      </w:r>
    </w:p>
    <w:p w14:paraId="49977DF3" w14:textId="5C4B181D" w:rsidR="005340EA" w:rsidRPr="005340EA" w:rsidRDefault="005340EA" w:rsidP="005340EA">
      <w:pPr>
        <w:pStyle w:val="Caption"/>
        <w:jc w:val="center"/>
      </w:pPr>
      <w:r>
        <w:t xml:space="preserve">Figure </w:t>
      </w:r>
      <w:r>
        <w:fldChar w:fldCharType="begin"/>
      </w:r>
      <w:r>
        <w:instrText xml:space="preserve"> SEQ Figure \* ARABIC </w:instrText>
      </w:r>
      <w:r>
        <w:fldChar w:fldCharType="separate"/>
      </w:r>
      <w:r>
        <w:rPr>
          <w:noProof/>
        </w:rPr>
        <w:t>25</w:t>
      </w:r>
      <w:r>
        <w:fldChar w:fldCharType="end"/>
      </w:r>
      <w:r>
        <w:t>: Bayesian Regression Resulting Equations</w:t>
      </w:r>
    </w:p>
    <w:p w14:paraId="70E5FD5C" w14:textId="07D44F03" w:rsidR="005340EA" w:rsidRDefault="005340EA" w:rsidP="005340EA">
      <w:r>
        <w:t>As we can see from above, coefficients from both regression models are very close. Below is a summary of comparison:</w:t>
      </w:r>
    </w:p>
    <w:p w14:paraId="76E7C854" w14:textId="3ED79510" w:rsidR="005340EA" w:rsidRDefault="00406344" w:rsidP="005340EA">
      <w:pPr>
        <w:pStyle w:val="ListParagraph"/>
        <w:numPr>
          <w:ilvl w:val="0"/>
          <w:numId w:val="45"/>
        </w:numPr>
      </w:pPr>
      <w:r>
        <w:t xml:space="preserve">Below 25 Age Group: Coefficient for Age from OLS is 4.0296, which is very close to </w:t>
      </w:r>
      <w:r w:rsidR="00AA2B06">
        <w:t>Age coefficient of 4.03 from Bayesian Regression.</w:t>
      </w:r>
    </w:p>
    <w:p w14:paraId="6F7E65D2" w14:textId="06A1B1BC" w:rsidR="00AA2B06" w:rsidRDefault="00AA2B06" w:rsidP="00AA2B06">
      <w:pPr>
        <w:pStyle w:val="ListParagraph"/>
      </w:pPr>
      <w:r>
        <w:t>Coefficient for Annual Income from OLS is (-0.6769), which is very close to the -0.6769 value from Bayesian Regression.</w:t>
      </w:r>
    </w:p>
    <w:p w14:paraId="042C20CA" w14:textId="4E331834" w:rsidR="00AA2B06" w:rsidRDefault="00716C94" w:rsidP="00AA2B06">
      <w:pPr>
        <w:pStyle w:val="ListParagraph"/>
      </w:pPr>
      <w:r>
        <w:t>Overall</w:t>
      </w:r>
      <w:r w:rsidR="00AA2B06">
        <w:t>, shows a very similar dependency on Age and Annual Income in this group.</w:t>
      </w:r>
    </w:p>
    <w:p w14:paraId="5C795A45" w14:textId="6E855EA1" w:rsidR="002B2046" w:rsidRDefault="00AA2B06" w:rsidP="002B2046">
      <w:pPr>
        <w:pStyle w:val="ListParagraph"/>
        <w:numPr>
          <w:ilvl w:val="0"/>
          <w:numId w:val="45"/>
        </w:numPr>
      </w:pPr>
      <w:r>
        <w:t xml:space="preserve">26 – 35 Age Group: </w:t>
      </w:r>
      <w:r w:rsidR="002B2046">
        <w:t xml:space="preserve">Coefficient for Age from OLS is </w:t>
      </w:r>
      <w:r w:rsidR="002B2046">
        <w:t>1.6762</w:t>
      </w:r>
      <w:r w:rsidR="002B2046">
        <w:t xml:space="preserve">, which is very close to Age coefficient of </w:t>
      </w:r>
      <w:r w:rsidR="002B2046">
        <w:t>1.68</w:t>
      </w:r>
      <w:r w:rsidR="002B2046">
        <w:t xml:space="preserve"> from Bayesian Regression.</w:t>
      </w:r>
    </w:p>
    <w:p w14:paraId="3688E6CD" w14:textId="2B3BC293" w:rsidR="002B2046" w:rsidRDefault="002B2046" w:rsidP="002B2046">
      <w:pPr>
        <w:pStyle w:val="ListParagraph"/>
      </w:pPr>
      <w:r>
        <w:t>Coefficient for Annual Income from OLS is 0.</w:t>
      </w:r>
      <w:r>
        <w:t>1718</w:t>
      </w:r>
      <w:r>
        <w:t>, which is very close to the 0.</w:t>
      </w:r>
      <w:r>
        <w:t>1</w:t>
      </w:r>
      <w:r>
        <w:t>7 value from Bayesian Regression.</w:t>
      </w:r>
    </w:p>
    <w:p w14:paraId="3D0B293B" w14:textId="30612D85" w:rsidR="002B2046" w:rsidRDefault="00E51D11" w:rsidP="002B2046">
      <w:pPr>
        <w:pStyle w:val="ListParagraph"/>
      </w:pPr>
      <w:r>
        <w:lastRenderedPageBreak/>
        <w:t>Overall</w:t>
      </w:r>
      <w:r w:rsidR="002B2046">
        <w:t>, shows a very similar dependency on Age and Annual Income in this group.</w:t>
      </w:r>
    </w:p>
    <w:p w14:paraId="38404B5F" w14:textId="07F3F078" w:rsidR="002B2046" w:rsidRDefault="002B2046" w:rsidP="002B2046">
      <w:pPr>
        <w:pStyle w:val="ListParagraph"/>
        <w:numPr>
          <w:ilvl w:val="0"/>
          <w:numId w:val="45"/>
        </w:numPr>
      </w:pPr>
      <w:r>
        <w:t>3</w:t>
      </w:r>
      <w:r>
        <w:t xml:space="preserve">6 – </w:t>
      </w:r>
      <w:r>
        <w:t>4</w:t>
      </w:r>
      <w:r>
        <w:t xml:space="preserve">5 Age Group: Coefficient for Age from OLS is </w:t>
      </w:r>
      <w:r>
        <w:t>0</w:t>
      </w:r>
      <w:r>
        <w:t>.</w:t>
      </w:r>
      <w:r>
        <w:t>58</w:t>
      </w:r>
      <w:r>
        <w:t>2</w:t>
      </w:r>
      <w:r>
        <w:t>8</w:t>
      </w:r>
      <w:r>
        <w:t xml:space="preserve">, which is very close to Age coefficient of </w:t>
      </w:r>
      <w:r>
        <w:t>0</w:t>
      </w:r>
      <w:r>
        <w:t>.</w:t>
      </w:r>
      <w:r>
        <w:t>5</w:t>
      </w:r>
      <w:r>
        <w:t>8 from Bayesian Regression.</w:t>
      </w:r>
    </w:p>
    <w:p w14:paraId="159848C4" w14:textId="1F9F653B" w:rsidR="002B2046" w:rsidRDefault="002B2046" w:rsidP="002B2046">
      <w:pPr>
        <w:pStyle w:val="ListParagraph"/>
      </w:pPr>
      <w:r>
        <w:t>Coefficient for Annual Income from OLS is 0.</w:t>
      </w:r>
      <w:r>
        <w:t>2917</w:t>
      </w:r>
      <w:r>
        <w:t>, which is very close to the 0.</w:t>
      </w:r>
      <w:r>
        <w:t>29</w:t>
      </w:r>
      <w:r>
        <w:t xml:space="preserve"> value from Bayesian Regression.</w:t>
      </w:r>
    </w:p>
    <w:p w14:paraId="0E2C4519" w14:textId="7FCA608F" w:rsidR="002B2046" w:rsidRDefault="00E51D11" w:rsidP="002B2046">
      <w:pPr>
        <w:pStyle w:val="ListParagraph"/>
      </w:pPr>
      <w:r>
        <w:t>Overall</w:t>
      </w:r>
      <w:r w:rsidR="002B2046">
        <w:t>, shows a very similar dependency on Age and Annual Income in this group.</w:t>
      </w:r>
    </w:p>
    <w:p w14:paraId="47E68531" w14:textId="0BE0E5F8" w:rsidR="00D37A12" w:rsidRDefault="002B2046" w:rsidP="00D37A12">
      <w:pPr>
        <w:pStyle w:val="ListParagraph"/>
        <w:numPr>
          <w:ilvl w:val="0"/>
          <w:numId w:val="45"/>
        </w:numPr>
      </w:pPr>
      <w:r>
        <w:t>4</w:t>
      </w:r>
      <w:r>
        <w:t xml:space="preserve">6 – </w:t>
      </w:r>
      <w:r>
        <w:t>5</w:t>
      </w:r>
      <w:r>
        <w:t>5 Age Group: Coefficient for Age from OLS is 0.</w:t>
      </w:r>
      <w:r>
        <w:t>7401</w:t>
      </w:r>
      <w:r>
        <w:t xml:space="preserve">, which is </w:t>
      </w:r>
      <w:r>
        <w:t>only different from</w:t>
      </w:r>
      <w:r>
        <w:t xml:space="preserve"> Age coefficient of 0.</w:t>
      </w:r>
      <w:r>
        <w:t>84</w:t>
      </w:r>
      <w:r>
        <w:t xml:space="preserve"> from Bayesian Regression</w:t>
      </w:r>
      <w:r w:rsidR="00D37A12">
        <w:t xml:space="preserve"> by 0.09 units.</w:t>
      </w:r>
    </w:p>
    <w:p w14:paraId="5AF76D90" w14:textId="100A8F1E" w:rsidR="002B2046" w:rsidRDefault="00D37A12" w:rsidP="002B2046">
      <w:pPr>
        <w:pStyle w:val="ListParagraph"/>
      </w:pPr>
      <w:r>
        <w:t xml:space="preserve">OLS regression for this age group does not use Annual Income as one of the independent variables, determined by forward selection. However, in Bayesian Regression we have used both age and annual income. Coefficient for Annual Income is -0.09 from </w:t>
      </w:r>
      <w:r w:rsidR="002B2046">
        <w:t>Bayesian Regression</w:t>
      </w:r>
      <w:r>
        <w:t>, indicating a very minimal and a negative dependency of spending score on annual income.</w:t>
      </w:r>
    </w:p>
    <w:p w14:paraId="002127DA" w14:textId="74000228" w:rsidR="00D37A12" w:rsidRDefault="00D37A12" w:rsidP="002B2046">
      <w:pPr>
        <w:pStyle w:val="ListParagraph"/>
      </w:pPr>
      <w:r>
        <w:t>Overall both models show very similar results.</w:t>
      </w:r>
    </w:p>
    <w:p w14:paraId="5BE52DA9" w14:textId="7DA4E423" w:rsidR="00D37A12" w:rsidRDefault="00D37A12" w:rsidP="00D37A12">
      <w:pPr>
        <w:pStyle w:val="ListParagraph"/>
        <w:numPr>
          <w:ilvl w:val="0"/>
          <w:numId w:val="45"/>
        </w:numPr>
      </w:pPr>
      <w:r>
        <w:t>5</w:t>
      </w:r>
      <w:r>
        <w:t xml:space="preserve">6 – </w:t>
      </w:r>
      <w:r>
        <w:t>6</w:t>
      </w:r>
      <w:r>
        <w:t>5 Age Group: Coefficient for Age from OLS is 0.</w:t>
      </w:r>
      <w:r>
        <w:t>5358</w:t>
      </w:r>
      <w:r>
        <w:t xml:space="preserve">, which is very close </w:t>
      </w:r>
      <w:r>
        <w:t xml:space="preserve">to </w:t>
      </w:r>
      <w:r>
        <w:t>Age coefficient of 0.</w:t>
      </w:r>
      <w:r>
        <w:t>5</w:t>
      </w:r>
      <w:r>
        <w:t>4 from Bayesian Regression.</w:t>
      </w:r>
    </w:p>
    <w:p w14:paraId="02158E8E" w14:textId="1F526565" w:rsidR="00D37A12" w:rsidRDefault="00D37A12" w:rsidP="00D37A12">
      <w:pPr>
        <w:pStyle w:val="ListParagraph"/>
      </w:pPr>
      <w:r>
        <w:t>OLS regression for this age group does not use Annual Income as one of the independent variables, determined by forward selection. However, in Bayesian Regression we have used both age and annual income. Coefficient for Annual Income is -0.0</w:t>
      </w:r>
      <w:r w:rsidR="00F00965">
        <w:t>1</w:t>
      </w:r>
      <w:r>
        <w:t xml:space="preserve"> from Bayesian Regression, indicating a very minimal and a negative dependency of spending score on annual income.</w:t>
      </w:r>
    </w:p>
    <w:p w14:paraId="67E3D2D3" w14:textId="170613CC" w:rsidR="00AA2B06" w:rsidRDefault="00D37A12" w:rsidP="00716C94">
      <w:pPr>
        <w:pStyle w:val="ListParagraph"/>
      </w:pPr>
      <w:r>
        <w:t>Overall</w:t>
      </w:r>
      <w:r w:rsidR="00AA497B">
        <w:t>,</w:t>
      </w:r>
      <w:r>
        <w:t xml:space="preserve"> both models show very similar results.</w:t>
      </w:r>
    </w:p>
    <w:p w14:paraId="242739AE" w14:textId="2B1441CB" w:rsidR="00AA497B" w:rsidRDefault="00AA497B" w:rsidP="00AA497B">
      <w:pPr>
        <w:pStyle w:val="ListParagraph"/>
        <w:numPr>
          <w:ilvl w:val="0"/>
          <w:numId w:val="45"/>
        </w:numPr>
      </w:pPr>
      <w:r>
        <w:t>Above</w:t>
      </w:r>
      <w:r>
        <w:t xml:space="preserve"> </w:t>
      </w:r>
      <w:r>
        <w:t>6</w:t>
      </w:r>
      <w:r>
        <w:t>5 Age Group: Coefficient for Age from OLS is 0</w:t>
      </w:r>
      <w:r>
        <w:t>.</w:t>
      </w:r>
      <w:r>
        <w:t>2</w:t>
      </w:r>
      <w:r>
        <w:t>173</w:t>
      </w:r>
      <w:r>
        <w:t xml:space="preserve">, which is very close to Age coefficient of </w:t>
      </w:r>
      <w:r>
        <w:t>0.22</w:t>
      </w:r>
      <w:r>
        <w:t xml:space="preserve"> from Bayesian Regression.</w:t>
      </w:r>
    </w:p>
    <w:p w14:paraId="0FDCA068" w14:textId="39CF76D2" w:rsidR="00AA497B" w:rsidRDefault="00AA497B" w:rsidP="00AA497B">
      <w:pPr>
        <w:pStyle w:val="ListParagraph"/>
      </w:pPr>
      <w:r>
        <w:t xml:space="preserve">Coefficient for Annual Income from OLS is </w:t>
      </w:r>
      <w:r>
        <w:t>0.6344</w:t>
      </w:r>
      <w:r>
        <w:t>, which is very close to the 0.6</w:t>
      </w:r>
      <w:r>
        <w:t>3</w:t>
      </w:r>
      <w:r>
        <w:t xml:space="preserve"> value from Bayesian Regression.</w:t>
      </w:r>
    </w:p>
    <w:p w14:paraId="5F3234FA" w14:textId="65329F29" w:rsidR="00AA497B" w:rsidRDefault="00AA497B" w:rsidP="00AA497B">
      <w:pPr>
        <w:pStyle w:val="ListParagraph"/>
      </w:pPr>
      <w:r>
        <w:t>Overall, shows a very similar dependency on Age and Annual Income in this group.</w:t>
      </w:r>
    </w:p>
    <w:p w14:paraId="2736FD50" w14:textId="77777777" w:rsidR="00604EFA" w:rsidRPr="00604EFA" w:rsidRDefault="00604EFA" w:rsidP="00604EFA"/>
    <w:p w14:paraId="799CC813" w14:textId="275247BC" w:rsidR="00D55CBC" w:rsidRPr="00851DFD" w:rsidRDefault="00852973" w:rsidP="00851DFD">
      <w:pPr>
        <w:pStyle w:val="Heading1"/>
      </w:pPr>
      <w:bookmarkStart w:id="35" w:name="_Toc15821533"/>
      <w:r>
        <w:lastRenderedPageBreak/>
        <w:t>References</w:t>
      </w:r>
      <w:bookmarkEnd w:id="35"/>
    </w:p>
    <w:p w14:paraId="0EB4829B" w14:textId="77777777" w:rsidR="00D55CBC" w:rsidRDefault="00D55CBC" w:rsidP="00D55CBC"/>
    <w:p w14:paraId="7ED6A686" w14:textId="6D5E7A8E" w:rsidR="00D55CBC" w:rsidRPr="00AF13FA" w:rsidRDefault="00604EFA" w:rsidP="00851DFD">
      <w:pPr>
        <w:pStyle w:val="ListParagraph"/>
        <w:numPr>
          <w:ilvl w:val="0"/>
          <w:numId w:val="28"/>
        </w:numPr>
        <w:rPr>
          <w:rStyle w:val="Hyperlink"/>
          <w:color w:val="262140" w:themeColor="text1"/>
          <w:u w:val="none"/>
        </w:rPr>
      </w:pPr>
      <w:hyperlink r:id="rId45" w:history="1">
        <w:r w:rsidR="00851DFD">
          <w:rPr>
            <w:rStyle w:val="Hyperlink"/>
          </w:rPr>
          <w:t>https://searchcustomerexperience.techtarget.com/definition/customer-segmentation</w:t>
        </w:r>
      </w:hyperlink>
    </w:p>
    <w:p w14:paraId="71DB1091" w14:textId="4DC2831C" w:rsidR="00AF13FA" w:rsidRPr="00AF13FA" w:rsidRDefault="00AF13FA" w:rsidP="00AF13FA">
      <w:pPr>
        <w:pStyle w:val="ListParagraph"/>
        <w:numPr>
          <w:ilvl w:val="0"/>
          <w:numId w:val="28"/>
        </w:numPr>
      </w:pPr>
      <w:hyperlink r:id="rId46" w:history="1">
        <w:r w:rsidRPr="00AF13FA">
          <w:rPr>
            <w:rStyle w:val="Hyperlink"/>
          </w:rPr>
          <w:t>https://towardsdatascience.com/markov-chain-monte-carlo-in-python-44f7e609be98</w:t>
        </w:r>
      </w:hyperlink>
    </w:p>
    <w:p w14:paraId="2B226385" w14:textId="418EA4BB" w:rsidR="00AF13FA" w:rsidRPr="00AF13FA" w:rsidRDefault="00AF13FA" w:rsidP="00AF13FA">
      <w:pPr>
        <w:pStyle w:val="ListParagraph"/>
        <w:numPr>
          <w:ilvl w:val="0"/>
          <w:numId w:val="28"/>
        </w:numPr>
      </w:pPr>
      <w:hyperlink r:id="rId47" w:history="1">
        <w:r w:rsidRPr="00AF13FA">
          <w:rPr>
            <w:rStyle w:val="Hyperlink"/>
          </w:rPr>
          <w:t>https://www.quantstart.com/articles/Bayesian-Linear-Regression-Models-with-PyMC3</w:t>
        </w:r>
      </w:hyperlink>
    </w:p>
    <w:p w14:paraId="67755B8E" w14:textId="1148671D" w:rsidR="00AF13FA" w:rsidRPr="00AF13FA" w:rsidRDefault="00AF13FA" w:rsidP="00AF13FA">
      <w:pPr>
        <w:pStyle w:val="ListParagraph"/>
        <w:numPr>
          <w:ilvl w:val="0"/>
          <w:numId w:val="28"/>
        </w:numPr>
      </w:pPr>
      <w:hyperlink r:id="rId48" w:history="1">
        <w:r w:rsidRPr="00AF13FA">
          <w:rPr>
            <w:rStyle w:val="Hyperlink"/>
          </w:rPr>
          <w:t>https://www.quantstart.com/articles/Markov-Chain-Monte-Carlo-for-Bayesian-Inference-The-Metropolis-Algorithm</w:t>
        </w:r>
      </w:hyperlink>
    </w:p>
    <w:p w14:paraId="5A180739" w14:textId="03E636E1" w:rsidR="00AF13FA" w:rsidRPr="00AF13FA" w:rsidRDefault="00AF13FA" w:rsidP="00AF13FA">
      <w:pPr>
        <w:pStyle w:val="ListParagraph"/>
        <w:numPr>
          <w:ilvl w:val="0"/>
          <w:numId w:val="28"/>
        </w:numPr>
      </w:pPr>
      <w:hyperlink r:id="rId49" w:history="1">
        <w:r w:rsidRPr="00AF13FA">
          <w:rPr>
            <w:rStyle w:val="Hyperlink"/>
          </w:rPr>
          <w:t>https://towardsdatascience.com/bayesian-linear-regression-in-python-using-machine-learning-to-predict-student-grades-part-2-b72059a8ac7e</w:t>
        </w:r>
      </w:hyperlink>
    </w:p>
    <w:p w14:paraId="7E3A5DD0" w14:textId="5C3B6A54" w:rsidR="00AF13FA" w:rsidRPr="00AF13FA" w:rsidRDefault="00AF13FA" w:rsidP="00AF13FA">
      <w:pPr>
        <w:pStyle w:val="ListParagraph"/>
        <w:numPr>
          <w:ilvl w:val="0"/>
          <w:numId w:val="28"/>
        </w:numPr>
      </w:pPr>
      <w:hyperlink r:id="rId50" w:history="1">
        <w:r w:rsidRPr="00AF13FA">
          <w:rPr>
            <w:rStyle w:val="Hyperlink"/>
          </w:rPr>
          <w:t>http://people.duke.edu/~ccc14/sta-663-2016/16C_PyMC3.html</w:t>
        </w:r>
      </w:hyperlink>
    </w:p>
    <w:p w14:paraId="2650BB56" w14:textId="63B75EE1" w:rsidR="00AF13FA" w:rsidRPr="00D55CBC" w:rsidRDefault="00AF13FA" w:rsidP="00AF13FA">
      <w:pPr>
        <w:pStyle w:val="ListParagraph"/>
        <w:numPr>
          <w:ilvl w:val="0"/>
          <w:numId w:val="28"/>
        </w:numPr>
      </w:pPr>
      <w:hyperlink r:id="rId51" w:history="1">
        <w:r w:rsidRPr="00375613">
          <w:rPr>
            <w:rStyle w:val="Hyperlink"/>
          </w:rPr>
          <w:t>https://people.duke.edu/~ccc14/sta-663/PyMC3.html</w:t>
        </w:r>
      </w:hyperlink>
    </w:p>
    <w:sectPr w:rsidR="00AF13FA" w:rsidRPr="00D55CBC" w:rsidSect="00CB27A1">
      <w:headerReference w:type="default" r:id="rId52"/>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B931F9" w14:textId="77777777" w:rsidR="00CD1C71" w:rsidRDefault="00CD1C71" w:rsidP="00A91D75">
      <w:r>
        <w:separator/>
      </w:r>
    </w:p>
  </w:endnote>
  <w:endnote w:type="continuationSeparator" w:id="0">
    <w:p w14:paraId="4050F346" w14:textId="77777777" w:rsidR="00CD1C71" w:rsidRDefault="00CD1C71"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E1FE17" w14:textId="77777777" w:rsidR="00CD1C71" w:rsidRDefault="00CD1C71" w:rsidP="00A91D75">
      <w:r>
        <w:separator/>
      </w:r>
    </w:p>
  </w:footnote>
  <w:footnote w:type="continuationSeparator" w:id="0">
    <w:p w14:paraId="4AA57E29" w14:textId="77777777" w:rsidR="00CD1C71" w:rsidRDefault="00CD1C71"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604EFA" w14:paraId="0FF14D25" w14:textId="77777777" w:rsidTr="00A7217A">
      <w:trPr>
        <w:trHeight w:val="1060"/>
      </w:trPr>
      <w:tc>
        <w:tcPr>
          <w:tcW w:w="5861" w:type="dxa"/>
        </w:tcPr>
        <w:p w14:paraId="3DA0FB63" w14:textId="77777777" w:rsidR="00604EFA" w:rsidRDefault="00604EFA"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604EFA" w:rsidRDefault="00604EFA"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604EFA" w:rsidRPr="00D476F7" w:rsidRDefault="00604EF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1"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604EFA" w:rsidRPr="00D476F7" w:rsidRDefault="00604EF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604EFA" w:rsidRPr="008759A8" w:rsidRDefault="00604EFA"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2"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604EFA" w:rsidRPr="008759A8" w:rsidRDefault="00604EFA"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17D3DF9"/>
    <w:multiLevelType w:val="hybridMultilevel"/>
    <w:tmpl w:val="58763496"/>
    <w:lvl w:ilvl="0" w:tplc="C2026A6E">
      <w:start w:val="1"/>
      <w:numFmt w:val="decimal"/>
      <w:lvlText w:val="%1."/>
      <w:lvlJc w:val="left"/>
      <w:pPr>
        <w:tabs>
          <w:tab w:val="num" w:pos="720"/>
        </w:tabs>
        <w:ind w:left="720" w:hanging="360"/>
      </w:pPr>
    </w:lvl>
    <w:lvl w:ilvl="1" w:tplc="7BE8D9F8">
      <w:start w:val="1"/>
      <w:numFmt w:val="decimal"/>
      <w:lvlText w:val="%2."/>
      <w:lvlJc w:val="left"/>
      <w:pPr>
        <w:tabs>
          <w:tab w:val="num" w:pos="1440"/>
        </w:tabs>
        <w:ind w:left="1440" w:hanging="360"/>
      </w:pPr>
    </w:lvl>
    <w:lvl w:ilvl="2" w:tplc="8334F944" w:tentative="1">
      <w:start w:val="1"/>
      <w:numFmt w:val="decimal"/>
      <w:lvlText w:val="%3."/>
      <w:lvlJc w:val="left"/>
      <w:pPr>
        <w:tabs>
          <w:tab w:val="num" w:pos="2160"/>
        </w:tabs>
        <w:ind w:left="2160" w:hanging="360"/>
      </w:pPr>
    </w:lvl>
    <w:lvl w:ilvl="3" w:tplc="6A9EB4B4" w:tentative="1">
      <w:start w:val="1"/>
      <w:numFmt w:val="decimal"/>
      <w:lvlText w:val="%4."/>
      <w:lvlJc w:val="left"/>
      <w:pPr>
        <w:tabs>
          <w:tab w:val="num" w:pos="2880"/>
        </w:tabs>
        <w:ind w:left="2880" w:hanging="360"/>
      </w:pPr>
    </w:lvl>
    <w:lvl w:ilvl="4" w:tplc="F452AD84" w:tentative="1">
      <w:start w:val="1"/>
      <w:numFmt w:val="decimal"/>
      <w:lvlText w:val="%5."/>
      <w:lvlJc w:val="left"/>
      <w:pPr>
        <w:tabs>
          <w:tab w:val="num" w:pos="3600"/>
        </w:tabs>
        <w:ind w:left="3600" w:hanging="360"/>
      </w:pPr>
    </w:lvl>
    <w:lvl w:ilvl="5" w:tplc="561602FE" w:tentative="1">
      <w:start w:val="1"/>
      <w:numFmt w:val="decimal"/>
      <w:lvlText w:val="%6."/>
      <w:lvlJc w:val="left"/>
      <w:pPr>
        <w:tabs>
          <w:tab w:val="num" w:pos="4320"/>
        </w:tabs>
        <w:ind w:left="4320" w:hanging="360"/>
      </w:pPr>
    </w:lvl>
    <w:lvl w:ilvl="6" w:tplc="0DBA1A96" w:tentative="1">
      <w:start w:val="1"/>
      <w:numFmt w:val="decimal"/>
      <w:lvlText w:val="%7."/>
      <w:lvlJc w:val="left"/>
      <w:pPr>
        <w:tabs>
          <w:tab w:val="num" w:pos="5040"/>
        </w:tabs>
        <w:ind w:left="5040" w:hanging="360"/>
      </w:pPr>
    </w:lvl>
    <w:lvl w:ilvl="7" w:tplc="56B02988" w:tentative="1">
      <w:start w:val="1"/>
      <w:numFmt w:val="decimal"/>
      <w:lvlText w:val="%8."/>
      <w:lvlJc w:val="left"/>
      <w:pPr>
        <w:tabs>
          <w:tab w:val="num" w:pos="5760"/>
        </w:tabs>
        <w:ind w:left="5760" w:hanging="360"/>
      </w:pPr>
    </w:lvl>
    <w:lvl w:ilvl="8" w:tplc="94B21532" w:tentative="1">
      <w:start w:val="1"/>
      <w:numFmt w:val="decimal"/>
      <w:lvlText w:val="%9."/>
      <w:lvlJc w:val="left"/>
      <w:pPr>
        <w:tabs>
          <w:tab w:val="num" w:pos="6480"/>
        </w:tabs>
        <w:ind w:left="6480" w:hanging="360"/>
      </w:pPr>
    </w:lvl>
  </w:abstractNum>
  <w:abstractNum w:abstractNumId="4" w15:restartNumberingAfterBreak="0">
    <w:nsid w:val="01985672"/>
    <w:multiLevelType w:val="multilevel"/>
    <w:tmpl w:val="2B409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C31901"/>
    <w:multiLevelType w:val="hybridMultilevel"/>
    <w:tmpl w:val="E0B0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46E28"/>
    <w:multiLevelType w:val="hybridMultilevel"/>
    <w:tmpl w:val="61440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57E0BF5"/>
    <w:multiLevelType w:val="hybridMultilevel"/>
    <w:tmpl w:val="E07A35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FC7269"/>
    <w:multiLevelType w:val="hybridMultilevel"/>
    <w:tmpl w:val="54360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C203697"/>
    <w:multiLevelType w:val="multilevel"/>
    <w:tmpl w:val="E9805A54"/>
    <w:lvl w:ilvl="0">
      <w:start w:val="1"/>
      <w:numFmt w:val="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6" w15:restartNumberingAfterBreak="0">
    <w:nsid w:val="50DD710B"/>
    <w:multiLevelType w:val="hybridMultilevel"/>
    <w:tmpl w:val="1026F22E"/>
    <w:lvl w:ilvl="0" w:tplc="8C5E90EA">
      <w:start w:val="1"/>
      <w:numFmt w:val="bullet"/>
      <w:lvlText w:val="•"/>
      <w:lvlJc w:val="left"/>
      <w:pPr>
        <w:tabs>
          <w:tab w:val="num" w:pos="720"/>
        </w:tabs>
        <w:ind w:left="720" w:hanging="360"/>
      </w:pPr>
      <w:rPr>
        <w:rFonts w:ascii="Arial" w:hAnsi="Arial" w:hint="default"/>
      </w:rPr>
    </w:lvl>
    <w:lvl w:ilvl="1" w:tplc="EE80265E">
      <w:start w:val="93"/>
      <w:numFmt w:val="bullet"/>
      <w:lvlText w:val="•"/>
      <w:lvlJc w:val="left"/>
      <w:pPr>
        <w:tabs>
          <w:tab w:val="num" w:pos="1440"/>
        </w:tabs>
        <w:ind w:left="1440" w:hanging="360"/>
      </w:pPr>
      <w:rPr>
        <w:rFonts w:ascii="Arial" w:hAnsi="Arial" w:hint="default"/>
      </w:rPr>
    </w:lvl>
    <w:lvl w:ilvl="2" w:tplc="6AC8183E" w:tentative="1">
      <w:start w:val="1"/>
      <w:numFmt w:val="bullet"/>
      <w:lvlText w:val="•"/>
      <w:lvlJc w:val="left"/>
      <w:pPr>
        <w:tabs>
          <w:tab w:val="num" w:pos="2160"/>
        </w:tabs>
        <w:ind w:left="2160" w:hanging="360"/>
      </w:pPr>
      <w:rPr>
        <w:rFonts w:ascii="Arial" w:hAnsi="Arial" w:hint="default"/>
      </w:rPr>
    </w:lvl>
    <w:lvl w:ilvl="3" w:tplc="5D142EFE" w:tentative="1">
      <w:start w:val="1"/>
      <w:numFmt w:val="bullet"/>
      <w:lvlText w:val="•"/>
      <w:lvlJc w:val="left"/>
      <w:pPr>
        <w:tabs>
          <w:tab w:val="num" w:pos="2880"/>
        </w:tabs>
        <w:ind w:left="2880" w:hanging="360"/>
      </w:pPr>
      <w:rPr>
        <w:rFonts w:ascii="Arial" w:hAnsi="Arial" w:hint="default"/>
      </w:rPr>
    </w:lvl>
    <w:lvl w:ilvl="4" w:tplc="24A4EFDE" w:tentative="1">
      <w:start w:val="1"/>
      <w:numFmt w:val="bullet"/>
      <w:lvlText w:val="•"/>
      <w:lvlJc w:val="left"/>
      <w:pPr>
        <w:tabs>
          <w:tab w:val="num" w:pos="3600"/>
        </w:tabs>
        <w:ind w:left="3600" w:hanging="360"/>
      </w:pPr>
      <w:rPr>
        <w:rFonts w:ascii="Arial" w:hAnsi="Arial" w:hint="default"/>
      </w:rPr>
    </w:lvl>
    <w:lvl w:ilvl="5" w:tplc="CE262FA0" w:tentative="1">
      <w:start w:val="1"/>
      <w:numFmt w:val="bullet"/>
      <w:lvlText w:val="•"/>
      <w:lvlJc w:val="left"/>
      <w:pPr>
        <w:tabs>
          <w:tab w:val="num" w:pos="4320"/>
        </w:tabs>
        <w:ind w:left="4320" w:hanging="360"/>
      </w:pPr>
      <w:rPr>
        <w:rFonts w:ascii="Arial" w:hAnsi="Arial" w:hint="default"/>
      </w:rPr>
    </w:lvl>
    <w:lvl w:ilvl="6" w:tplc="5BECED34" w:tentative="1">
      <w:start w:val="1"/>
      <w:numFmt w:val="bullet"/>
      <w:lvlText w:val="•"/>
      <w:lvlJc w:val="left"/>
      <w:pPr>
        <w:tabs>
          <w:tab w:val="num" w:pos="5040"/>
        </w:tabs>
        <w:ind w:left="5040" w:hanging="360"/>
      </w:pPr>
      <w:rPr>
        <w:rFonts w:ascii="Arial" w:hAnsi="Arial" w:hint="default"/>
      </w:rPr>
    </w:lvl>
    <w:lvl w:ilvl="7" w:tplc="75909C3A" w:tentative="1">
      <w:start w:val="1"/>
      <w:numFmt w:val="bullet"/>
      <w:lvlText w:val="•"/>
      <w:lvlJc w:val="left"/>
      <w:pPr>
        <w:tabs>
          <w:tab w:val="num" w:pos="5760"/>
        </w:tabs>
        <w:ind w:left="5760" w:hanging="360"/>
      </w:pPr>
      <w:rPr>
        <w:rFonts w:ascii="Arial" w:hAnsi="Arial" w:hint="default"/>
      </w:rPr>
    </w:lvl>
    <w:lvl w:ilvl="8" w:tplc="F544EB06"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7801ED4"/>
    <w:multiLevelType w:val="hybridMultilevel"/>
    <w:tmpl w:val="9544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7C73F2"/>
    <w:multiLevelType w:val="multilevel"/>
    <w:tmpl w:val="D860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23" w15:restartNumberingAfterBreak="0">
    <w:nsid w:val="63E502DA"/>
    <w:multiLevelType w:val="multilevel"/>
    <w:tmpl w:val="0CE05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4781294"/>
    <w:multiLevelType w:val="hybridMultilevel"/>
    <w:tmpl w:val="BF301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E43B54"/>
    <w:multiLevelType w:val="hybridMultilevel"/>
    <w:tmpl w:val="9AD0A864"/>
    <w:lvl w:ilvl="0" w:tplc="9AD4322A">
      <w:start w:val="1"/>
      <w:numFmt w:val="bullet"/>
      <w:lvlText w:val="•"/>
      <w:lvlJc w:val="left"/>
      <w:pPr>
        <w:tabs>
          <w:tab w:val="num" w:pos="720"/>
        </w:tabs>
        <w:ind w:left="720" w:hanging="360"/>
      </w:pPr>
      <w:rPr>
        <w:rFonts w:ascii="Arial" w:hAnsi="Arial" w:hint="default"/>
      </w:rPr>
    </w:lvl>
    <w:lvl w:ilvl="1" w:tplc="F8543D96" w:tentative="1">
      <w:start w:val="1"/>
      <w:numFmt w:val="bullet"/>
      <w:lvlText w:val="•"/>
      <w:lvlJc w:val="left"/>
      <w:pPr>
        <w:tabs>
          <w:tab w:val="num" w:pos="1440"/>
        </w:tabs>
        <w:ind w:left="1440" w:hanging="360"/>
      </w:pPr>
      <w:rPr>
        <w:rFonts w:ascii="Arial" w:hAnsi="Arial" w:hint="default"/>
      </w:rPr>
    </w:lvl>
    <w:lvl w:ilvl="2" w:tplc="1B3AF96C" w:tentative="1">
      <w:start w:val="1"/>
      <w:numFmt w:val="bullet"/>
      <w:lvlText w:val="•"/>
      <w:lvlJc w:val="left"/>
      <w:pPr>
        <w:tabs>
          <w:tab w:val="num" w:pos="2160"/>
        </w:tabs>
        <w:ind w:left="2160" w:hanging="360"/>
      </w:pPr>
      <w:rPr>
        <w:rFonts w:ascii="Arial" w:hAnsi="Arial" w:hint="default"/>
      </w:rPr>
    </w:lvl>
    <w:lvl w:ilvl="3" w:tplc="4E6E4242" w:tentative="1">
      <w:start w:val="1"/>
      <w:numFmt w:val="bullet"/>
      <w:lvlText w:val="•"/>
      <w:lvlJc w:val="left"/>
      <w:pPr>
        <w:tabs>
          <w:tab w:val="num" w:pos="2880"/>
        </w:tabs>
        <w:ind w:left="2880" w:hanging="360"/>
      </w:pPr>
      <w:rPr>
        <w:rFonts w:ascii="Arial" w:hAnsi="Arial" w:hint="default"/>
      </w:rPr>
    </w:lvl>
    <w:lvl w:ilvl="4" w:tplc="284C6C0A" w:tentative="1">
      <w:start w:val="1"/>
      <w:numFmt w:val="bullet"/>
      <w:lvlText w:val="•"/>
      <w:lvlJc w:val="left"/>
      <w:pPr>
        <w:tabs>
          <w:tab w:val="num" w:pos="3600"/>
        </w:tabs>
        <w:ind w:left="3600" w:hanging="360"/>
      </w:pPr>
      <w:rPr>
        <w:rFonts w:ascii="Arial" w:hAnsi="Arial" w:hint="default"/>
      </w:rPr>
    </w:lvl>
    <w:lvl w:ilvl="5" w:tplc="137CC41C" w:tentative="1">
      <w:start w:val="1"/>
      <w:numFmt w:val="bullet"/>
      <w:lvlText w:val="•"/>
      <w:lvlJc w:val="left"/>
      <w:pPr>
        <w:tabs>
          <w:tab w:val="num" w:pos="4320"/>
        </w:tabs>
        <w:ind w:left="4320" w:hanging="360"/>
      </w:pPr>
      <w:rPr>
        <w:rFonts w:ascii="Arial" w:hAnsi="Arial" w:hint="default"/>
      </w:rPr>
    </w:lvl>
    <w:lvl w:ilvl="6" w:tplc="EB98AA34" w:tentative="1">
      <w:start w:val="1"/>
      <w:numFmt w:val="bullet"/>
      <w:lvlText w:val="•"/>
      <w:lvlJc w:val="left"/>
      <w:pPr>
        <w:tabs>
          <w:tab w:val="num" w:pos="5040"/>
        </w:tabs>
        <w:ind w:left="5040" w:hanging="360"/>
      </w:pPr>
      <w:rPr>
        <w:rFonts w:ascii="Arial" w:hAnsi="Arial" w:hint="default"/>
      </w:rPr>
    </w:lvl>
    <w:lvl w:ilvl="7" w:tplc="F918D950" w:tentative="1">
      <w:start w:val="1"/>
      <w:numFmt w:val="bullet"/>
      <w:lvlText w:val="•"/>
      <w:lvlJc w:val="left"/>
      <w:pPr>
        <w:tabs>
          <w:tab w:val="num" w:pos="5760"/>
        </w:tabs>
        <w:ind w:left="5760" w:hanging="360"/>
      </w:pPr>
      <w:rPr>
        <w:rFonts w:ascii="Arial" w:hAnsi="Arial" w:hint="default"/>
      </w:rPr>
    </w:lvl>
    <w:lvl w:ilvl="8" w:tplc="66B4728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7393A8A"/>
    <w:multiLevelType w:val="hybridMultilevel"/>
    <w:tmpl w:val="FDC27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8304FCA"/>
    <w:multiLevelType w:val="multilevel"/>
    <w:tmpl w:val="8DC6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0"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3"/>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30"/>
  </w:num>
  <w:num w:numId="10">
    <w:abstractNumId w:val="22"/>
  </w:num>
  <w:num w:numId="11">
    <w:abstractNumId w:val="2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22"/>
  </w:num>
  <w:num w:numId="13">
    <w:abstractNumId w:val="22"/>
  </w:num>
  <w:num w:numId="14">
    <w:abstractNumId w:val="2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2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7"/>
  </w:num>
  <w:num w:numId="21">
    <w:abstractNumId w:val="20"/>
  </w:num>
  <w:num w:numId="22">
    <w:abstractNumId w:val="14"/>
  </w:num>
  <w:num w:numId="23">
    <w:abstractNumId w:val="9"/>
  </w:num>
  <w:num w:numId="24">
    <w:abstractNumId w:val="1"/>
  </w:num>
  <w:num w:numId="25">
    <w:abstractNumId w:val="18"/>
  </w:num>
  <w:num w:numId="26">
    <w:abstractNumId w:val="28"/>
  </w:num>
  <w:num w:numId="27">
    <w:abstractNumId w:val="29"/>
  </w:num>
  <w:num w:numId="28">
    <w:abstractNumId w:val="11"/>
  </w:num>
  <w:num w:numId="29">
    <w:abstractNumId w:val="7"/>
  </w:num>
  <w:num w:numId="30">
    <w:abstractNumId w:val="5"/>
  </w:num>
  <w:num w:numId="31">
    <w:abstractNumId w:val="10"/>
  </w:num>
  <w:num w:numId="32">
    <w:abstractNumId w:val="24"/>
  </w:num>
  <w:num w:numId="33">
    <w:abstractNumId w:val="19"/>
  </w:num>
  <w:num w:numId="34">
    <w:abstractNumId w:val="21"/>
  </w:num>
  <w:num w:numId="35">
    <w:abstractNumId w:val="27"/>
  </w:num>
  <w:num w:numId="36">
    <w:abstractNumId w:val="6"/>
  </w:num>
  <w:num w:numId="37">
    <w:abstractNumId w:val="15"/>
  </w:num>
  <w:num w:numId="38">
    <w:abstractNumId w:val="4"/>
  </w:num>
  <w:num w:numId="39">
    <w:abstractNumId w:val="16"/>
  </w:num>
  <w:num w:numId="40">
    <w:abstractNumId w:val="25"/>
  </w:num>
  <w:num w:numId="41">
    <w:abstractNumId w:val="8"/>
  </w:num>
  <w:num w:numId="42">
    <w:abstractNumId w:val="26"/>
  </w:num>
  <w:num w:numId="43">
    <w:abstractNumId w:val="23"/>
  </w:num>
  <w:num w:numId="44">
    <w:abstractNumId w:val="3"/>
  </w:num>
  <w:num w:numId="4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1665E"/>
    <w:rsid w:val="0002111D"/>
    <w:rsid w:val="000B48CB"/>
    <w:rsid w:val="000C70E9"/>
    <w:rsid w:val="001047E9"/>
    <w:rsid w:val="001175BE"/>
    <w:rsid w:val="00162818"/>
    <w:rsid w:val="0018436F"/>
    <w:rsid w:val="00184B35"/>
    <w:rsid w:val="001865F2"/>
    <w:rsid w:val="001E46EE"/>
    <w:rsid w:val="001E59F3"/>
    <w:rsid w:val="002013BB"/>
    <w:rsid w:val="002063EE"/>
    <w:rsid w:val="00226FF2"/>
    <w:rsid w:val="00234221"/>
    <w:rsid w:val="002613F5"/>
    <w:rsid w:val="00264015"/>
    <w:rsid w:val="002742D1"/>
    <w:rsid w:val="002826BB"/>
    <w:rsid w:val="0029147B"/>
    <w:rsid w:val="002A1C47"/>
    <w:rsid w:val="002B2046"/>
    <w:rsid w:val="00342438"/>
    <w:rsid w:val="00343A17"/>
    <w:rsid w:val="003516A4"/>
    <w:rsid w:val="003762AE"/>
    <w:rsid w:val="0037680D"/>
    <w:rsid w:val="003A3BF9"/>
    <w:rsid w:val="003B182A"/>
    <w:rsid w:val="003B583F"/>
    <w:rsid w:val="003D6BD7"/>
    <w:rsid w:val="003F3012"/>
    <w:rsid w:val="003F429C"/>
    <w:rsid w:val="00406344"/>
    <w:rsid w:val="00426469"/>
    <w:rsid w:val="004704C4"/>
    <w:rsid w:val="00494CFB"/>
    <w:rsid w:val="00496F42"/>
    <w:rsid w:val="004D5347"/>
    <w:rsid w:val="004F676A"/>
    <w:rsid w:val="005340EA"/>
    <w:rsid w:val="0054346C"/>
    <w:rsid w:val="00577305"/>
    <w:rsid w:val="005C2E0B"/>
    <w:rsid w:val="005D6493"/>
    <w:rsid w:val="005E51B8"/>
    <w:rsid w:val="005F3C00"/>
    <w:rsid w:val="005F71DC"/>
    <w:rsid w:val="00604EFA"/>
    <w:rsid w:val="00622BCD"/>
    <w:rsid w:val="006604B6"/>
    <w:rsid w:val="006606DD"/>
    <w:rsid w:val="006A4010"/>
    <w:rsid w:val="006C4F20"/>
    <w:rsid w:val="006D150A"/>
    <w:rsid w:val="006D5F5A"/>
    <w:rsid w:val="0071315A"/>
    <w:rsid w:val="00714898"/>
    <w:rsid w:val="00716C94"/>
    <w:rsid w:val="007554B9"/>
    <w:rsid w:val="00760843"/>
    <w:rsid w:val="00761740"/>
    <w:rsid w:val="007A0D1B"/>
    <w:rsid w:val="007B0DFA"/>
    <w:rsid w:val="007E0B5A"/>
    <w:rsid w:val="007E5E59"/>
    <w:rsid w:val="00823D33"/>
    <w:rsid w:val="00851DFD"/>
    <w:rsid w:val="00852973"/>
    <w:rsid w:val="008759A8"/>
    <w:rsid w:val="00890BC7"/>
    <w:rsid w:val="008A3390"/>
    <w:rsid w:val="008B0073"/>
    <w:rsid w:val="008B46AB"/>
    <w:rsid w:val="008E707B"/>
    <w:rsid w:val="008F2567"/>
    <w:rsid w:val="009210A6"/>
    <w:rsid w:val="00924378"/>
    <w:rsid w:val="00944D7A"/>
    <w:rsid w:val="00956CC4"/>
    <w:rsid w:val="009A0F76"/>
    <w:rsid w:val="009A6A48"/>
    <w:rsid w:val="009C3A2E"/>
    <w:rsid w:val="009D6823"/>
    <w:rsid w:val="009E069C"/>
    <w:rsid w:val="00A03BCD"/>
    <w:rsid w:val="00A416E3"/>
    <w:rsid w:val="00A70A87"/>
    <w:rsid w:val="00A7217A"/>
    <w:rsid w:val="00A830A9"/>
    <w:rsid w:val="00A86068"/>
    <w:rsid w:val="00A91131"/>
    <w:rsid w:val="00A91D75"/>
    <w:rsid w:val="00AA2B06"/>
    <w:rsid w:val="00AA497B"/>
    <w:rsid w:val="00AC343A"/>
    <w:rsid w:val="00AE174E"/>
    <w:rsid w:val="00AE1E83"/>
    <w:rsid w:val="00AE3A83"/>
    <w:rsid w:val="00AF13FA"/>
    <w:rsid w:val="00B03669"/>
    <w:rsid w:val="00B115ED"/>
    <w:rsid w:val="00B446D2"/>
    <w:rsid w:val="00B77BA6"/>
    <w:rsid w:val="00B957BB"/>
    <w:rsid w:val="00B972A7"/>
    <w:rsid w:val="00C223EB"/>
    <w:rsid w:val="00C34D2A"/>
    <w:rsid w:val="00C50FEA"/>
    <w:rsid w:val="00C559A9"/>
    <w:rsid w:val="00C6323A"/>
    <w:rsid w:val="00C74808"/>
    <w:rsid w:val="00C87193"/>
    <w:rsid w:val="00CB1C29"/>
    <w:rsid w:val="00CB27A1"/>
    <w:rsid w:val="00CD1C71"/>
    <w:rsid w:val="00CF3FB0"/>
    <w:rsid w:val="00D1252A"/>
    <w:rsid w:val="00D17413"/>
    <w:rsid w:val="00D3193D"/>
    <w:rsid w:val="00D327B1"/>
    <w:rsid w:val="00D37A12"/>
    <w:rsid w:val="00D476F7"/>
    <w:rsid w:val="00D54064"/>
    <w:rsid w:val="00D55CBC"/>
    <w:rsid w:val="00D72AD9"/>
    <w:rsid w:val="00D76BAD"/>
    <w:rsid w:val="00D8631A"/>
    <w:rsid w:val="00D872B3"/>
    <w:rsid w:val="00D87CD8"/>
    <w:rsid w:val="00DC2B7F"/>
    <w:rsid w:val="00DE3C7F"/>
    <w:rsid w:val="00DE4078"/>
    <w:rsid w:val="00DF1CFA"/>
    <w:rsid w:val="00DF2D22"/>
    <w:rsid w:val="00DF476D"/>
    <w:rsid w:val="00E51D11"/>
    <w:rsid w:val="00E523C3"/>
    <w:rsid w:val="00E5388E"/>
    <w:rsid w:val="00E53C87"/>
    <w:rsid w:val="00E6016B"/>
    <w:rsid w:val="00E61822"/>
    <w:rsid w:val="00E61EA1"/>
    <w:rsid w:val="00E62E97"/>
    <w:rsid w:val="00E63470"/>
    <w:rsid w:val="00E64444"/>
    <w:rsid w:val="00E94489"/>
    <w:rsid w:val="00E94B95"/>
    <w:rsid w:val="00EC630E"/>
    <w:rsid w:val="00ED086C"/>
    <w:rsid w:val="00ED6905"/>
    <w:rsid w:val="00EE61AD"/>
    <w:rsid w:val="00EF64C7"/>
    <w:rsid w:val="00F00965"/>
    <w:rsid w:val="00F203C9"/>
    <w:rsid w:val="00F209DB"/>
    <w:rsid w:val="00FE0D74"/>
    <w:rsid w:val="00FE3D2C"/>
    <w:rsid w:val="00FE4F4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D72AD9"/>
    <w:pPr>
      <w:keepNext/>
      <w:keepLines/>
      <w:spacing w:before="500"/>
      <w:outlineLvl w:val="1"/>
    </w:pPr>
    <w:rPr>
      <w:rFonts w:asciiTheme="majorHAnsi" w:eastAsiaTheme="majorEastAsia" w:hAnsiTheme="majorHAnsi" w:cstheme="majorBidi"/>
      <w:b/>
      <w:bCs/>
      <w:sz w:val="32"/>
      <w:szCs w:val="22"/>
    </w:rPr>
  </w:style>
  <w:style w:type="paragraph" w:styleId="Heading3">
    <w:name w:val="heading 3"/>
    <w:basedOn w:val="Normal"/>
    <w:next w:val="Normal"/>
    <w:link w:val="Heading3Char"/>
    <w:uiPriority w:val="7"/>
    <w:unhideWhenUsed/>
    <w:qFormat/>
    <w:rsid w:val="00D72AD9"/>
    <w:pPr>
      <w:keepNext/>
      <w:keepLines/>
      <w:spacing w:after="60" w:line="240" w:lineRule="auto"/>
      <w:ind w:left="29" w:right="29"/>
      <w:outlineLvl w:val="2"/>
    </w:pPr>
    <w:rPr>
      <w:rFonts w:asciiTheme="majorHAnsi" w:eastAsiaTheme="majorEastAsia" w:hAnsiTheme="majorHAnsi" w:cstheme="majorBidi"/>
      <w:b/>
      <w:color w:val="ECBD17" w:themeColor="accent1" w:themeShade="BF"/>
      <w:sz w:val="28"/>
    </w:rPr>
  </w:style>
  <w:style w:type="paragraph" w:styleId="Heading4">
    <w:name w:val="heading 4"/>
    <w:basedOn w:val="Normal"/>
    <w:next w:val="Normal"/>
    <w:link w:val="Heading4Char"/>
    <w:uiPriority w:val="7"/>
    <w:unhideWhenUsed/>
    <w:qFormat/>
    <w:rsid w:val="00D72AD9"/>
    <w:pPr>
      <w:keepNext/>
      <w:keepLines/>
      <w:spacing w:before="40"/>
      <w:outlineLvl w:val="3"/>
    </w:pPr>
    <w:rPr>
      <w:rFonts w:asciiTheme="majorHAnsi" w:eastAsiaTheme="majorEastAsia" w:hAnsiTheme="majorHAnsi" w:cstheme="majorBidi"/>
      <w:b/>
      <w:bCs/>
      <w:i/>
      <w:iCs/>
      <w:color w:val="ECBD1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D72AD9"/>
    <w:rPr>
      <w:rFonts w:asciiTheme="majorHAnsi" w:eastAsiaTheme="majorEastAsia" w:hAnsiTheme="majorHAnsi" w:cstheme="majorBidi"/>
      <w:b/>
      <w:color w:val="ECBD17" w:themeColor="accent1" w:themeShade="BF"/>
      <w:sz w:val="28"/>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D72AD9"/>
    <w:rPr>
      <w:rFonts w:asciiTheme="majorHAnsi" w:eastAsiaTheme="majorEastAsia" w:hAnsiTheme="majorHAnsi" w:cstheme="majorBidi"/>
      <w:b/>
      <w:bCs/>
      <w:color w:val="262140" w:themeColor="text1"/>
      <w:sz w:val="32"/>
      <w:szCs w:val="22"/>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 w:type="character" w:customStyle="1" w:styleId="Heading4Char">
    <w:name w:val="Heading 4 Char"/>
    <w:basedOn w:val="DefaultParagraphFont"/>
    <w:link w:val="Heading4"/>
    <w:uiPriority w:val="7"/>
    <w:rsid w:val="00D72AD9"/>
    <w:rPr>
      <w:rFonts w:asciiTheme="majorHAnsi" w:eastAsiaTheme="majorEastAsia" w:hAnsiTheme="majorHAnsi" w:cstheme="majorBidi"/>
      <w:b/>
      <w:bCs/>
      <w:i/>
      <w:iCs/>
      <w:color w:val="ECBD17" w:themeColor="accent1" w:themeShade="BF"/>
      <w:sz w:val="24"/>
    </w:rPr>
  </w:style>
  <w:style w:type="paragraph" w:styleId="TOC3">
    <w:name w:val="toc 3"/>
    <w:basedOn w:val="Normal"/>
    <w:next w:val="Normal"/>
    <w:autoRedefine/>
    <w:uiPriority w:val="39"/>
    <w:unhideWhenUsed/>
    <w:rsid w:val="008B0073"/>
    <w:pPr>
      <w:spacing w:after="100"/>
      <w:ind w:left="480"/>
    </w:pPr>
  </w:style>
  <w:style w:type="paragraph" w:styleId="NormalWeb">
    <w:name w:val="Normal (Web)"/>
    <w:basedOn w:val="Normal"/>
    <w:uiPriority w:val="99"/>
    <w:semiHidden/>
    <w:unhideWhenUsed/>
    <w:rsid w:val="00B957BB"/>
    <w:pPr>
      <w:spacing w:before="100" w:beforeAutospacing="1" w:after="100" w:afterAutospacing="1" w:line="240" w:lineRule="auto"/>
      <w:contextualSpacing w:val="0"/>
    </w:pPr>
    <w:rPr>
      <w:rFonts w:ascii="Times New Roman" w:eastAsia="Times New Roman" w:hAnsi="Times New Roman" w:cs="Times New Roman"/>
      <w:color w:val="auto"/>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7328">
      <w:bodyDiv w:val="1"/>
      <w:marLeft w:val="0"/>
      <w:marRight w:val="0"/>
      <w:marTop w:val="0"/>
      <w:marBottom w:val="0"/>
      <w:divBdr>
        <w:top w:val="none" w:sz="0" w:space="0" w:color="auto"/>
        <w:left w:val="none" w:sz="0" w:space="0" w:color="auto"/>
        <w:bottom w:val="none" w:sz="0" w:space="0" w:color="auto"/>
        <w:right w:val="none" w:sz="0" w:space="0" w:color="auto"/>
      </w:divBdr>
    </w:div>
    <w:div w:id="276330823">
      <w:bodyDiv w:val="1"/>
      <w:marLeft w:val="0"/>
      <w:marRight w:val="0"/>
      <w:marTop w:val="0"/>
      <w:marBottom w:val="0"/>
      <w:divBdr>
        <w:top w:val="none" w:sz="0" w:space="0" w:color="auto"/>
        <w:left w:val="none" w:sz="0" w:space="0" w:color="auto"/>
        <w:bottom w:val="none" w:sz="0" w:space="0" w:color="auto"/>
        <w:right w:val="none" w:sz="0" w:space="0" w:color="auto"/>
      </w:divBdr>
    </w:div>
    <w:div w:id="303774738">
      <w:bodyDiv w:val="1"/>
      <w:marLeft w:val="0"/>
      <w:marRight w:val="0"/>
      <w:marTop w:val="0"/>
      <w:marBottom w:val="0"/>
      <w:divBdr>
        <w:top w:val="none" w:sz="0" w:space="0" w:color="auto"/>
        <w:left w:val="none" w:sz="0" w:space="0" w:color="auto"/>
        <w:bottom w:val="none" w:sz="0" w:space="0" w:color="auto"/>
        <w:right w:val="none" w:sz="0" w:space="0" w:color="auto"/>
      </w:divBdr>
    </w:div>
    <w:div w:id="370804228">
      <w:bodyDiv w:val="1"/>
      <w:marLeft w:val="0"/>
      <w:marRight w:val="0"/>
      <w:marTop w:val="0"/>
      <w:marBottom w:val="0"/>
      <w:divBdr>
        <w:top w:val="none" w:sz="0" w:space="0" w:color="auto"/>
        <w:left w:val="none" w:sz="0" w:space="0" w:color="auto"/>
        <w:bottom w:val="none" w:sz="0" w:space="0" w:color="auto"/>
        <w:right w:val="none" w:sz="0" w:space="0" w:color="auto"/>
      </w:divBdr>
    </w:div>
    <w:div w:id="450172993">
      <w:bodyDiv w:val="1"/>
      <w:marLeft w:val="0"/>
      <w:marRight w:val="0"/>
      <w:marTop w:val="0"/>
      <w:marBottom w:val="0"/>
      <w:divBdr>
        <w:top w:val="none" w:sz="0" w:space="0" w:color="auto"/>
        <w:left w:val="none" w:sz="0" w:space="0" w:color="auto"/>
        <w:bottom w:val="none" w:sz="0" w:space="0" w:color="auto"/>
        <w:right w:val="none" w:sz="0" w:space="0" w:color="auto"/>
      </w:divBdr>
    </w:div>
    <w:div w:id="519777959">
      <w:bodyDiv w:val="1"/>
      <w:marLeft w:val="0"/>
      <w:marRight w:val="0"/>
      <w:marTop w:val="0"/>
      <w:marBottom w:val="0"/>
      <w:divBdr>
        <w:top w:val="none" w:sz="0" w:space="0" w:color="auto"/>
        <w:left w:val="none" w:sz="0" w:space="0" w:color="auto"/>
        <w:bottom w:val="none" w:sz="0" w:space="0" w:color="auto"/>
        <w:right w:val="none" w:sz="0" w:space="0" w:color="auto"/>
      </w:divBdr>
      <w:divsChild>
        <w:div w:id="1974671281">
          <w:marLeft w:val="547"/>
          <w:marRight w:val="0"/>
          <w:marTop w:val="200"/>
          <w:marBottom w:val="0"/>
          <w:divBdr>
            <w:top w:val="none" w:sz="0" w:space="0" w:color="auto"/>
            <w:left w:val="none" w:sz="0" w:space="0" w:color="auto"/>
            <w:bottom w:val="none" w:sz="0" w:space="0" w:color="auto"/>
            <w:right w:val="none" w:sz="0" w:space="0" w:color="auto"/>
          </w:divBdr>
        </w:div>
        <w:div w:id="454838357">
          <w:marLeft w:val="979"/>
          <w:marRight w:val="0"/>
          <w:marTop w:val="100"/>
          <w:marBottom w:val="0"/>
          <w:divBdr>
            <w:top w:val="none" w:sz="0" w:space="0" w:color="auto"/>
            <w:left w:val="none" w:sz="0" w:space="0" w:color="auto"/>
            <w:bottom w:val="none" w:sz="0" w:space="0" w:color="auto"/>
            <w:right w:val="none" w:sz="0" w:space="0" w:color="auto"/>
          </w:divBdr>
        </w:div>
        <w:div w:id="210582931">
          <w:marLeft w:val="979"/>
          <w:marRight w:val="0"/>
          <w:marTop w:val="100"/>
          <w:marBottom w:val="0"/>
          <w:divBdr>
            <w:top w:val="none" w:sz="0" w:space="0" w:color="auto"/>
            <w:left w:val="none" w:sz="0" w:space="0" w:color="auto"/>
            <w:bottom w:val="none" w:sz="0" w:space="0" w:color="auto"/>
            <w:right w:val="none" w:sz="0" w:space="0" w:color="auto"/>
          </w:divBdr>
        </w:div>
        <w:div w:id="328606706">
          <w:marLeft w:val="979"/>
          <w:marRight w:val="0"/>
          <w:marTop w:val="100"/>
          <w:marBottom w:val="0"/>
          <w:divBdr>
            <w:top w:val="none" w:sz="0" w:space="0" w:color="auto"/>
            <w:left w:val="none" w:sz="0" w:space="0" w:color="auto"/>
            <w:bottom w:val="none" w:sz="0" w:space="0" w:color="auto"/>
            <w:right w:val="none" w:sz="0" w:space="0" w:color="auto"/>
          </w:divBdr>
        </w:div>
        <w:div w:id="2024673182">
          <w:marLeft w:val="979"/>
          <w:marRight w:val="0"/>
          <w:marTop w:val="100"/>
          <w:marBottom w:val="0"/>
          <w:divBdr>
            <w:top w:val="none" w:sz="0" w:space="0" w:color="auto"/>
            <w:left w:val="none" w:sz="0" w:space="0" w:color="auto"/>
            <w:bottom w:val="none" w:sz="0" w:space="0" w:color="auto"/>
            <w:right w:val="none" w:sz="0" w:space="0" w:color="auto"/>
          </w:divBdr>
        </w:div>
      </w:divsChild>
    </w:div>
    <w:div w:id="573442296">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31806753">
      <w:bodyDiv w:val="1"/>
      <w:marLeft w:val="0"/>
      <w:marRight w:val="0"/>
      <w:marTop w:val="0"/>
      <w:marBottom w:val="0"/>
      <w:divBdr>
        <w:top w:val="none" w:sz="0" w:space="0" w:color="auto"/>
        <w:left w:val="none" w:sz="0" w:space="0" w:color="auto"/>
        <w:bottom w:val="none" w:sz="0" w:space="0" w:color="auto"/>
        <w:right w:val="none" w:sz="0" w:space="0" w:color="auto"/>
      </w:divBdr>
      <w:divsChild>
        <w:div w:id="369914339">
          <w:marLeft w:val="418"/>
          <w:marRight w:val="0"/>
          <w:marTop w:val="200"/>
          <w:marBottom w:val="0"/>
          <w:divBdr>
            <w:top w:val="none" w:sz="0" w:space="0" w:color="auto"/>
            <w:left w:val="none" w:sz="0" w:space="0" w:color="auto"/>
            <w:bottom w:val="none" w:sz="0" w:space="0" w:color="auto"/>
            <w:right w:val="none" w:sz="0" w:space="0" w:color="auto"/>
          </w:divBdr>
        </w:div>
      </w:divsChild>
    </w:div>
    <w:div w:id="790170886">
      <w:bodyDiv w:val="1"/>
      <w:marLeft w:val="0"/>
      <w:marRight w:val="0"/>
      <w:marTop w:val="0"/>
      <w:marBottom w:val="0"/>
      <w:divBdr>
        <w:top w:val="none" w:sz="0" w:space="0" w:color="auto"/>
        <w:left w:val="none" w:sz="0" w:space="0" w:color="auto"/>
        <w:bottom w:val="none" w:sz="0" w:space="0" w:color="auto"/>
        <w:right w:val="none" w:sz="0" w:space="0" w:color="auto"/>
      </w:divBdr>
    </w:div>
    <w:div w:id="867718550">
      <w:bodyDiv w:val="1"/>
      <w:marLeft w:val="0"/>
      <w:marRight w:val="0"/>
      <w:marTop w:val="0"/>
      <w:marBottom w:val="0"/>
      <w:divBdr>
        <w:top w:val="none" w:sz="0" w:space="0" w:color="auto"/>
        <w:left w:val="none" w:sz="0" w:space="0" w:color="auto"/>
        <w:bottom w:val="none" w:sz="0" w:space="0" w:color="auto"/>
        <w:right w:val="none" w:sz="0" w:space="0" w:color="auto"/>
      </w:divBdr>
    </w:div>
    <w:div w:id="936717962">
      <w:bodyDiv w:val="1"/>
      <w:marLeft w:val="0"/>
      <w:marRight w:val="0"/>
      <w:marTop w:val="0"/>
      <w:marBottom w:val="0"/>
      <w:divBdr>
        <w:top w:val="none" w:sz="0" w:space="0" w:color="auto"/>
        <w:left w:val="none" w:sz="0" w:space="0" w:color="auto"/>
        <w:bottom w:val="none" w:sz="0" w:space="0" w:color="auto"/>
        <w:right w:val="none" w:sz="0" w:space="0" w:color="auto"/>
      </w:divBdr>
    </w:div>
    <w:div w:id="982151296">
      <w:bodyDiv w:val="1"/>
      <w:marLeft w:val="0"/>
      <w:marRight w:val="0"/>
      <w:marTop w:val="0"/>
      <w:marBottom w:val="0"/>
      <w:divBdr>
        <w:top w:val="none" w:sz="0" w:space="0" w:color="auto"/>
        <w:left w:val="none" w:sz="0" w:space="0" w:color="auto"/>
        <w:bottom w:val="none" w:sz="0" w:space="0" w:color="auto"/>
        <w:right w:val="none" w:sz="0" w:space="0" w:color="auto"/>
      </w:divBdr>
    </w:div>
    <w:div w:id="1157041507">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8036973">
      <w:bodyDiv w:val="1"/>
      <w:marLeft w:val="0"/>
      <w:marRight w:val="0"/>
      <w:marTop w:val="0"/>
      <w:marBottom w:val="0"/>
      <w:divBdr>
        <w:top w:val="none" w:sz="0" w:space="0" w:color="auto"/>
        <w:left w:val="none" w:sz="0" w:space="0" w:color="auto"/>
        <w:bottom w:val="none" w:sz="0" w:space="0" w:color="auto"/>
        <w:right w:val="none" w:sz="0" w:space="0" w:color="auto"/>
      </w:divBdr>
    </w:div>
    <w:div w:id="1210921217">
      <w:bodyDiv w:val="1"/>
      <w:marLeft w:val="0"/>
      <w:marRight w:val="0"/>
      <w:marTop w:val="0"/>
      <w:marBottom w:val="0"/>
      <w:divBdr>
        <w:top w:val="none" w:sz="0" w:space="0" w:color="auto"/>
        <w:left w:val="none" w:sz="0" w:space="0" w:color="auto"/>
        <w:bottom w:val="none" w:sz="0" w:space="0" w:color="auto"/>
        <w:right w:val="none" w:sz="0" w:space="0" w:color="auto"/>
      </w:divBdr>
    </w:div>
    <w:div w:id="1298293890">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 w:id="1345521504">
      <w:bodyDiv w:val="1"/>
      <w:marLeft w:val="0"/>
      <w:marRight w:val="0"/>
      <w:marTop w:val="0"/>
      <w:marBottom w:val="0"/>
      <w:divBdr>
        <w:top w:val="none" w:sz="0" w:space="0" w:color="auto"/>
        <w:left w:val="none" w:sz="0" w:space="0" w:color="auto"/>
        <w:bottom w:val="none" w:sz="0" w:space="0" w:color="auto"/>
        <w:right w:val="none" w:sz="0" w:space="0" w:color="auto"/>
      </w:divBdr>
    </w:div>
    <w:div w:id="1514223383">
      <w:bodyDiv w:val="1"/>
      <w:marLeft w:val="0"/>
      <w:marRight w:val="0"/>
      <w:marTop w:val="0"/>
      <w:marBottom w:val="0"/>
      <w:divBdr>
        <w:top w:val="none" w:sz="0" w:space="0" w:color="auto"/>
        <w:left w:val="none" w:sz="0" w:space="0" w:color="auto"/>
        <w:bottom w:val="none" w:sz="0" w:space="0" w:color="auto"/>
        <w:right w:val="none" w:sz="0" w:space="0" w:color="auto"/>
      </w:divBdr>
    </w:div>
    <w:div w:id="1554540975">
      <w:bodyDiv w:val="1"/>
      <w:marLeft w:val="0"/>
      <w:marRight w:val="0"/>
      <w:marTop w:val="0"/>
      <w:marBottom w:val="0"/>
      <w:divBdr>
        <w:top w:val="none" w:sz="0" w:space="0" w:color="auto"/>
        <w:left w:val="none" w:sz="0" w:space="0" w:color="auto"/>
        <w:bottom w:val="none" w:sz="0" w:space="0" w:color="auto"/>
        <w:right w:val="none" w:sz="0" w:space="0" w:color="auto"/>
      </w:divBdr>
    </w:div>
    <w:div w:id="1562522351">
      <w:bodyDiv w:val="1"/>
      <w:marLeft w:val="0"/>
      <w:marRight w:val="0"/>
      <w:marTop w:val="0"/>
      <w:marBottom w:val="0"/>
      <w:divBdr>
        <w:top w:val="none" w:sz="0" w:space="0" w:color="auto"/>
        <w:left w:val="none" w:sz="0" w:space="0" w:color="auto"/>
        <w:bottom w:val="none" w:sz="0" w:space="0" w:color="auto"/>
        <w:right w:val="none" w:sz="0" w:space="0" w:color="auto"/>
      </w:divBdr>
    </w:div>
    <w:div w:id="1662465292">
      <w:bodyDiv w:val="1"/>
      <w:marLeft w:val="0"/>
      <w:marRight w:val="0"/>
      <w:marTop w:val="0"/>
      <w:marBottom w:val="0"/>
      <w:divBdr>
        <w:top w:val="none" w:sz="0" w:space="0" w:color="auto"/>
        <w:left w:val="none" w:sz="0" w:space="0" w:color="auto"/>
        <w:bottom w:val="none" w:sz="0" w:space="0" w:color="auto"/>
        <w:right w:val="none" w:sz="0" w:space="0" w:color="auto"/>
      </w:divBdr>
      <w:divsChild>
        <w:div w:id="261959168">
          <w:marLeft w:val="418"/>
          <w:marRight w:val="0"/>
          <w:marTop w:val="200"/>
          <w:marBottom w:val="0"/>
          <w:divBdr>
            <w:top w:val="none" w:sz="0" w:space="0" w:color="auto"/>
            <w:left w:val="none" w:sz="0" w:space="0" w:color="auto"/>
            <w:bottom w:val="none" w:sz="0" w:space="0" w:color="auto"/>
            <w:right w:val="none" w:sz="0" w:space="0" w:color="auto"/>
          </w:divBdr>
        </w:div>
        <w:div w:id="340401932">
          <w:marLeft w:val="850"/>
          <w:marRight w:val="0"/>
          <w:marTop w:val="100"/>
          <w:marBottom w:val="0"/>
          <w:divBdr>
            <w:top w:val="none" w:sz="0" w:space="0" w:color="auto"/>
            <w:left w:val="none" w:sz="0" w:space="0" w:color="auto"/>
            <w:bottom w:val="none" w:sz="0" w:space="0" w:color="auto"/>
            <w:right w:val="none" w:sz="0" w:space="0" w:color="auto"/>
          </w:divBdr>
        </w:div>
        <w:div w:id="421529039">
          <w:marLeft w:val="850"/>
          <w:marRight w:val="0"/>
          <w:marTop w:val="100"/>
          <w:marBottom w:val="0"/>
          <w:divBdr>
            <w:top w:val="none" w:sz="0" w:space="0" w:color="auto"/>
            <w:left w:val="none" w:sz="0" w:space="0" w:color="auto"/>
            <w:bottom w:val="none" w:sz="0" w:space="0" w:color="auto"/>
            <w:right w:val="none" w:sz="0" w:space="0" w:color="auto"/>
          </w:divBdr>
        </w:div>
      </w:divsChild>
    </w:div>
    <w:div w:id="1724063657">
      <w:bodyDiv w:val="1"/>
      <w:marLeft w:val="0"/>
      <w:marRight w:val="0"/>
      <w:marTop w:val="0"/>
      <w:marBottom w:val="0"/>
      <w:divBdr>
        <w:top w:val="none" w:sz="0" w:space="0" w:color="auto"/>
        <w:left w:val="none" w:sz="0" w:space="0" w:color="auto"/>
        <w:bottom w:val="none" w:sz="0" w:space="0" w:color="auto"/>
        <w:right w:val="none" w:sz="0" w:space="0" w:color="auto"/>
      </w:divBdr>
    </w:div>
    <w:div w:id="194618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www.quantstart.com/articles/Bayesian-Linear-Regression-Models-with-PyMC3" TargetMode="External"/><Relationship Id="rId50" Type="http://schemas.openxmlformats.org/officeDocument/2006/relationships/hyperlink" Target="http://people.duke.edu/~ccc14/sta-663-2016/16C_PyMC3.html"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towardsdatascience.com/markov-chain-monte-carlo-in-python-44f7e609be98"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searchcustomerexperience.techtarget.com/definition/customer-segmentation"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towardsdatascience.com/bayesian-linear-regression-in-python-using-machine-learning-to-predict-student-grades-part-2-b72059a8ac7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quantstart.com/articles/Markov-Chain-Monte-Carlo-for-Bayesian-Inference-The-Metropolis-Algorithm" TargetMode="External"/><Relationship Id="rId8" Type="http://schemas.openxmlformats.org/officeDocument/2006/relationships/endnotes" Target="endnotes.xml"/><Relationship Id="rId51" Type="http://schemas.openxmlformats.org/officeDocument/2006/relationships/hyperlink" Target="https://people.duke.edu/~ccc14/sta-663/PyMC3.html" TargetMode="Externa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0E462C"/>
    <w:rsid w:val="002339EF"/>
    <w:rsid w:val="00584EB1"/>
    <w:rsid w:val="005975F2"/>
    <w:rsid w:val="0064197E"/>
    <w:rsid w:val="0097226D"/>
    <w:rsid w:val="00C437B9"/>
    <w:rsid w:val="00DF4017"/>
    <w:rsid w:val="00E15FA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204CF8-E557-41A3-A92D-7BBAA9D8F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288</TotalTime>
  <Pages>30</Pages>
  <Words>3869</Words>
  <Characters>22058</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58</cp:revision>
  <dcterms:created xsi:type="dcterms:W3CDTF">2019-08-01T07:00:00Z</dcterms:created>
  <dcterms:modified xsi:type="dcterms:W3CDTF">2019-08-04T21:05:00Z</dcterms:modified>
  <cp:contentStatus/>
  <cp:version/>
</cp:coreProperties>
</file>